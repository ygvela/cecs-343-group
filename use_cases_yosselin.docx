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427"/>
        <w:gridCol w:w="583"/>
        <w:gridCol w:w="6064"/>
      </w:tblGrid>
      <w:tr w:rsidR="0017507B" w:rsidRPr="0010548E" w14:paraId="4462CDA4" w14:textId="77777777">
        <w:tc>
          <w:tcPr>
            <w:tcW w:w="0" w:type="auto"/>
          </w:tcPr>
          <w:p w14:paraId="3BCB5462" w14:textId="7DFA02C3" w:rsidR="0017507B" w:rsidRPr="0010548E" w:rsidRDefault="00D95392">
            <w:pPr>
              <w:pStyle w:val="Heading1"/>
              <w:rPr>
                <w:rFonts w:asciiTheme="minorHAnsi" w:hAnsiTheme="minorHAnsi" w:cstheme="minorHAnsi"/>
              </w:rPr>
            </w:pPr>
            <w:bookmarkStart w:id="0" w:name="_Hlk11177458"/>
            <w:r w:rsidRPr="0010548E">
              <w:rPr>
                <w:rFonts w:asciiTheme="minorHAnsi" w:hAnsiTheme="minorHAnsi" w:cstheme="minorHAnsi"/>
              </w:rPr>
              <w:br w:type="page"/>
              <w:t>USE CASE #</w:t>
            </w:r>
            <w:r w:rsidR="00304EFA" w:rsidRPr="0010548E">
              <w:rPr>
                <w:rFonts w:asciiTheme="minorHAnsi" w:hAnsiTheme="minorHAnsi" w:cstheme="minorHAnsi"/>
              </w:rPr>
              <w:t xml:space="preserve"> </w:t>
            </w:r>
            <w:r w:rsidR="007A6584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0" w:type="auto"/>
            <w:gridSpan w:val="2"/>
          </w:tcPr>
          <w:p w14:paraId="027101E8" w14:textId="200F881A" w:rsidR="0017507B" w:rsidRPr="0010548E" w:rsidRDefault="00304EFA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Transfer money</w:t>
            </w:r>
          </w:p>
        </w:tc>
      </w:tr>
      <w:tr w:rsidR="0017507B" w:rsidRPr="0010548E" w14:paraId="2059A86D" w14:textId="77777777">
        <w:tc>
          <w:tcPr>
            <w:tcW w:w="0" w:type="auto"/>
          </w:tcPr>
          <w:p w14:paraId="1D77D470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191D9E96" w14:textId="3ECB82F9" w:rsidR="0017507B" w:rsidRPr="0010548E" w:rsidRDefault="00EC7409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Transfer money from a Group to a</w:t>
            </w:r>
            <w:r w:rsidR="000B3457" w:rsidRPr="0010548E">
              <w:rPr>
                <w:rFonts w:asciiTheme="minorHAnsi" w:hAnsiTheme="minorHAnsi" w:cstheme="minorHAnsi"/>
              </w:rPr>
              <w:t xml:space="preserve">n </w:t>
            </w:r>
            <w:r w:rsidRPr="0010548E">
              <w:rPr>
                <w:rFonts w:asciiTheme="minorHAnsi" w:hAnsiTheme="minorHAnsi" w:cstheme="minorHAnsi"/>
              </w:rPr>
              <w:t>adjacent Group</w:t>
            </w:r>
          </w:p>
        </w:tc>
      </w:tr>
      <w:tr w:rsidR="0017507B" w:rsidRPr="0010548E" w14:paraId="0D5066CD" w14:textId="77777777">
        <w:tc>
          <w:tcPr>
            <w:tcW w:w="0" w:type="auto"/>
          </w:tcPr>
          <w:p w14:paraId="2A9F1F76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3586BEBF" w14:textId="635A7841" w:rsidR="0017507B" w:rsidRPr="0010548E" w:rsidRDefault="00F603B6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17507B" w:rsidRPr="0010548E" w14:paraId="5DC4E5A1" w14:textId="77777777">
        <w:tc>
          <w:tcPr>
            <w:tcW w:w="0" w:type="auto"/>
          </w:tcPr>
          <w:p w14:paraId="60848FE7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58916B0E" w14:textId="3B9BEA7F" w:rsidR="0017507B" w:rsidRPr="0010548E" w:rsidRDefault="00C9112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m</w:t>
            </w:r>
            <w:r w:rsidR="000B3457" w:rsidRPr="0010548E">
              <w:rPr>
                <w:rFonts w:asciiTheme="minorHAnsi" w:hAnsiTheme="minorHAnsi" w:cstheme="minorHAnsi"/>
              </w:rPr>
              <w:t>ust have chosen to take a regu</w:t>
            </w:r>
            <w:r w:rsidR="0016083E" w:rsidRPr="0010548E">
              <w:rPr>
                <w:rFonts w:asciiTheme="minorHAnsi" w:hAnsiTheme="minorHAnsi" w:cstheme="minorHAnsi"/>
              </w:rPr>
              <w:t>lar</w:t>
            </w:r>
            <w:r w:rsidR="000B3457" w:rsidRPr="0010548E">
              <w:rPr>
                <w:rFonts w:asciiTheme="minorHAnsi" w:hAnsiTheme="minorHAnsi" w:cstheme="minorHAnsi"/>
              </w:rPr>
              <w:t xml:space="preserve"> action</w:t>
            </w:r>
          </w:p>
        </w:tc>
      </w:tr>
      <w:tr w:rsidR="0017507B" w:rsidRPr="0010548E" w14:paraId="74C3E28E" w14:textId="77777777">
        <w:tc>
          <w:tcPr>
            <w:tcW w:w="0" w:type="auto"/>
          </w:tcPr>
          <w:p w14:paraId="65AA40C1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4F832233" w14:textId="3FE67924" w:rsidR="006871ED" w:rsidRPr="0010548E" w:rsidRDefault="003C3EE6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Money has been transferred to an adjacent Group</w:t>
            </w:r>
          </w:p>
        </w:tc>
      </w:tr>
      <w:tr w:rsidR="0017507B" w:rsidRPr="0010548E" w14:paraId="1D1440C2" w14:textId="77777777">
        <w:tc>
          <w:tcPr>
            <w:tcW w:w="0" w:type="auto"/>
          </w:tcPr>
          <w:p w14:paraId="19D74E3C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73E115F5" w14:textId="1C44303F" w:rsidR="0017507B" w:rsidRPr="0010548E" w:rsidRDefault="00143569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Money was transferred to a non-adjacent </w:t>
            </w:r>
            <w:r w:rsidR="001F0569" w:rsidRPr="0010548E">
              <w:rPr>
                <w:rFonts w:asciiTheme="minorHAnsi" w:hAnsiTheme="minorHAnsi" w:cstheme="minorHAnsi"/>
              </w:rPr>
              <w:t>Group</w:t>
            </w:r>
          </w:p>
        </w:tc>
      </w:tr>
      <w:tr w:rsidR="0017507B" w:rsidRPr="0010548E" w14:paraId="506A20F3" w14:textId="77777777">
        <w:tc>
          <w:tcPr>
            <w:tcW w:w="0" w:type="auto"/>
          </w:tcPr>
          <w:p w14:paraId="2D05038E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34663774" w14:textId="0F808855" w:rsidR="0017507B" w:rsidRPr="0010548E" w:rsidRDefault="00F603B6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(Player)</w:t>
            </w:r>
          </w:p>
        </w:tc>
      </w:tr>
      <w:tr w:rsidR="0017507B" w:rsidRPr="0010548E" w14:paraId="2E714AE4" w14:textId="77777777">
        <w:tc>
          <w:tcPr>
            <w:tcW w:w="0" w:type="auto"/>
          </w:tcPr>
          <w:p w14:paraId="127EF2E1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2B386B18" w14:textId="2DDCD097" w:rsidR="0017507B" w:rsidRPr="0010548E" w:rsidRDefault="00AB66F6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System</w:t>
            </w:r>
            <w:r w:rsidR="00F90A03" w:rsidRPr="0010548E">
              <w:rPr>
                <w:rFonts w:asciiTheme="minorHAnsi" w:hAnsiTheme="minorHAnsi" w:cstheme="minorHAnsi"/>
              </w:rPr>
              <w:t>, Group</w:t>
            </w:r>
          </w:p>
        </w:tc>
      </w:tr>
      <w:tr w:rsidR="0017507B" w:rsidRPr="0010548E" w14:paraId="0D70A95A" w14:textId="77777777">
        <w:tc>
          <w:tcPr>
            <w:tcW w:w="0" w:type="auto"/>
          </w:tcPr>
          <w:p w14:paraId="4B52D821" w14:textId="77777777" w:rsidR="0017507B" w:rsidRPr="0010548E" w:rsidRDefault="00D9539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443A58E2" w14:textId="65FB6B71" w:rsidR="0017507B" w:rsidRPr="0010548E" w:rsidRDefault="00F707AB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</w:t>
            </w:r>
            <w:r w:rsidR="006871ED" w:rsidRPr="0010548E">
              <w:rPr>
                <w:rFonts w:asciiTheme="minorHAnsi" w:hAnsiTheme="minorHAnsi" w:cstheme="minorHAnsi"/>
              </w:rPr>
              <w:t>he “Regular Action” option is chosen</w:t>
            </w:r>
            <w:r w:rsidRPr="0010548E">
              <w:rPr>
                <w:rFonts w:asciiTheme="minorHAnsi" w:hAnsiTheme="minorHAnsi" w:cstheme="minorHAnsi"/>
              </w:rPr>
              <w:t xml:space="preserve"> in the menu</w:t>
            </w:r>
          </w:p>
        </w:tc>
      </w:tr>
      <w:tr w:rsidR="000B3457" w:rsidRPr="0010548E" w14:paraId="3773E0FB" w14:textId="77777777">
        <w:trPr>
          <w:cantSplit/>
        </w:trPr>
        <w:tc>
          <w:tcPr>
            <w:tcW w:w="0" w:type="auto"/>
            <w:vMerge w:val="restart"/>
          </w:tcPr>
          <w:p w14:paraId="361D8D9B" w14:textId="77777777" w:rsidR="0017507B" w:rsidRPr="0010548E" w:rsidRDefault="00D9539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26CE37B8" w14:textId="77777777" w:rsidR="0017507B" w:rsidRPr="0010548E" w:rsidRDefault="00D9539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503C6177" w14:textId="77777777" w:rsidR="0017507B" w:rsidRPr="0010548E" w:rsidRDefault="00D9539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0B3457" w:rsidRPr="0010548E" w14:paraId="7039A4A6" w14:textId="77777777">
        <w:trPr>
          <w:cantSplit/>
        </w:trPr>
        <w:tc>
          <w:tcPr>
            <w:tcW w:w="0" w:type="auto"/>
            <w:vMerge/>
          </w:tcPr>
          <w:p w14:paraId="738AD359" w14:textId="77777777" w:rsidR="0017507B" w:rsidRPr="0010548E" w:rsidRDefault="001750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FDAF931" w14:textId="77777777" w:rsidR="0017507B" w:rsidRPr="0010548E" w:rsidRDefault="00D9539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7E968A04" w14:textId="12E4BE98" w:rsidR="0017507B" w:rsidRPr="0010548E" w:rsidRDefault="009570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“Regular Action”</w:t>
            </w:r>
          </w:p>
        </w:tc>
      </w:tr>
      <w:tr w:rsidR="00957078" w:rsidRPr="0010548E" w14:paraId="7E5E1E55" w14:textId="77777777">
        <w:trPr>
          <w:cantSplit/>
        </w:trPr>
        <w:tc>
          <w:tcPr>
            <w:tcW w:w="0" w:type="auto"/>
            <w:vMerge/>
          </w:tcPr>
          <w:p w14:paraId="6E6E7567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E9AEF6C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38DFD794" w14:textId="4B25F06A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chooses which adjacent Group to transfer money to</w:t>
            </w:r>
          </w:p>
        </w:tc>
      </w:tr>
      <w:tr w:rsidR="00957078" w:rsidRPr="0010548E" w14:paraId="487441F8" w14:textId="77777777">
        <w:trPr>
          <w:cantSplit/>
          <w:trHeight w:val="80"/>
        </w:trPr>
        <w:tc>
          <w:tcPr>
            <w:tcW w:w="0" w:type="auto"/>
            <w:vMerge/>
          </w:tcPr>
          <w:p w14:paraId="7BBE8D59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84193E1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66D30503" w14:textId="0984FEEF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decides how much money to transfer</w:t>
            </w:r>
          </w:p>
        </w:tc>
      </w:tr>
      <w:tr w:rsidR="00957078" w:rsidRPr="0010548E" w14:paraId="7820287C" w14:textId="77777777">
        <w:trPr>
          <w:cantSplit/>
        </w:trPr>
        <w:tc>
          <w:tcPr>
            <w:tcW w:w="0" w:type="auto"/>
            <w:vMerge/>
          </w:tcPr>
          <w:p w14:paraId="2F13A6EE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FF7B827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7D6072C7" w14:textId="4E34C3EE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System transfers money to chosen Group</w:t>
            </w:r>
          </w:p>
        </w:tc>
      </w:tr>
      <w:tr w:rsidR="00957078" w:rsidRPr="0010548E" w14:paraId="66E295C0" w14:textId="77777777">
        <w:trPr>
          <w:cantSplit/>
        </w:trPr>
        <w:tc>
          <w:tcPr>
            <w:tcW w:w="0" w:type="auto"/>
            <w:vMerge/>
          </w:tcPr>
          <w:p w14:paraId="04BE2858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E1E5EDC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3E29DBD0" w14:textId="594D68A3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Adjacent Group receives money</w:t>
            </w:r>
          </w:p>
        </w:tc>
      </w:tr>
      <w:tr w:rsidR="00957078" w:rsidRPr="0010548E" w14:paraId="28B40C6E" w14:textId="77777777">
        <w:trPr>
          <w:cantSplit/>
        </w:trPr>
        <w:tc>
          <w:tcPr>
            <w:tcW w:w="0" w:type="auto"/>
            <w:vMerge/>
          </w:tcPr>
          <w:p w14:paraId="1D97C2C4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2178EC6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</w:tcPr>
          <w:p w14:paraId="3CCD3D43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17182991" w14:textId="77777777">
        <w:trPr>
          <w:cantSplit/>
        </w:trPr>
        <w:tc>
          <w:tcPr>
            <w:tcW w:w="0" w:type="auto"/>
            <w:vMerge/>
          </w:tcPr>
          <w:p w14:paraId="1E4DB0AE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57FB916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</w:tcPr>
          <w:p w14:paraId="2FEC4B79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25C2E461" w14:textId="77777777">
        <w:trPr>
          <w:cantSplit/>
        </w:trPr>
        <w:tc>
          <w:tcPr>
            <w:tcW w:w="0" w:type="auto"/>
            <w:vMerge/>
          </w:tcPr>
          <w:p w14:paraId="14FF5387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2343032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4729B2F3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27596939" w14:textId="77777777">
        <w:trPr>
          <w:cantSplit/>
        </w:trPr>
        <w:tc>
          <w:tcPr>
            <w:tcW w:w="0" w:type="auto"/>
            <w:vMerge/>
          </w:tcPr>
          <w:p w14:paraId="40C0176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44DE2A5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</w:tcPr>
          <w:p w14:paraId="5AFC97D3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31CD2393" w14:textId="77777777">
        <w:trPr>
          <w:cantSplit/>
        </w:trPr>
        <w:tc>
          <w:tcPr>
            <w:tcW w:w="0" w:type="auto"/>
            <w:vMerge/>
          </w:tcPr>
          <w:p w14:paraId="2C2674F1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A611518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</w:tcPr>
          <w:p w14:paraId="597327DD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6DB4E809" w14:textId="77777777">
        <w:trPr>
          <w:cantSplit/>
        </w:trPr>
        <w:tc>
          <w:tcPr>
            <w:tcW w:w="0" w:type="auto"/>
            <w:vMerge/>
          </w:tcPr>
          <w:p w14:paraId="25DA9386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D5A3C58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</w:tcPr>
          <w:p w14:paraId="19C9CC7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7DFE3E55" w14:textId="77777777">
        <w:trPr>
          <w:cantSplit/>
        </w:trPr>
        <w:tc>
          <w:tcPr>
            <w:tcW w:w="0" w:type="auto"/>
            <w:vMerge/>
          </w:tcPr>
          <w:p w14:paraId="50368B11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781F74C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</w:tcPr>
          <w:p w14:paraId="2FF8FC9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3C70CB53" w14:textId="77777777">
        <w:trPr>
          <w:cantSplit/>
        </w:trPr>
        <w:tc>
          <w:tcPr>
            <w:tcW w:w="0" w:type="auto"/>
            <w:vMerge w:val="restart"/>
          </w:tcPr>
          <w:p w14:paraId="1DAA4628" w14:textId="77777777" w:rsidR="00957078" w:rsidRPr="0010548E" w:rsidRDefault="00957078" w:rsidP="00957078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28522900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72FBAEE0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57078" w:rsidRPr="0010548E" w14:paraId="43EA2B2E" w14:textId="77777777">
        <w:trPr>
          <w:cantSplit/>
        </w:trPr>
        <w:tc>
          <w:tcPr>
            <w:tcW w:w="0" w:type="auto"/>
            <w:vMerge/>
          </w:tcPr>
          <w:p w14:paraId="4E35040C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2E9127B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2276D586" w14:textId="6BD11EB6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User chooses to transfer money a second time</w:t>
            </w:r>
          </w:p>
        </w:tc>
      </w:tr>
      <w:tr w:rsidR="00957078" w:rsidRPr="0010548E" w14:paraId="7505B750" w14:textId="77777777">
        <w:trPr>
          <w:cantSplit/>
        </w:trPr>
        <w:tc>
          <w:tcPr>
            <w:tcW w:w="0" w:type="auto"/>
            <w:vMerge/>
          </w:tcPr>
          <w:p w14:paraId="098751B7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7569054" w14:textId="2E4F2B9E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</w:tcPr>
          <w:p w14:paraId="3EEBBEDB" w14:textId="1AC264AF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Rejoin step 1</w:t>
            </w:r>
          </w:p>
        </w:tc>
      </w:tr>
      <w:tr w:rsidR="00957078" w:rsidRPr="0010548E" w14:paraId="5E05ECE2" w14:textId="77777777">
        <w:trPr>
          <w:cantSplit/>
        </w:trPr>
        <w:tc>
          <w:tcPr>
            <w:tcW w:w="0" w:type="auto"/>
            <w:vMerge/>
          </w:tcPr>
          <w:p w14:paraId="77567D8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C19D166" w14:textId="641FC703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2a</w:t>
            </w:r>
          </w:p>
        </w:tc>
        <w:tc>
          <w:tcPr>
            <w:tcW w:w="0" w:type="auto"/>
          </w:tcPr>
          <w:p w14:paraId="1583028F" w14:textId="18CADBCD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22E952AA" w14:textId="77777777">
        <w:trPr>
          <w:cantSplit/>
        </w:trPr>
        <w:tc>
          <w:tcPr>
            <w:tcW w:w="0" w:type="auto"/>
            <w:vMerge/>
          </w:tcPr>
          <w:p w14:paraId="245D7823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0D6AEFB" w14:textId="4520E5F8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703ABF9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2955A2B0" w14:textId="77777777">
        <w:trPr>
          <w:cantSplit/>
        </w:trPr>
        <w:tc>
          <w:tcPr>
            <w:tcW w:w="0" w:type="auto"/>
            <w:vMerge/>
          </w:tcPr>
          <w:p w14:paraId="6C150A1D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E31E9E0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E63394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64CF8F21" w14:textId="77777777">
        <w:trPr>
          <w:cantSplit/>
        </w:trPr>
        <w:tc>
          <w:tcPr>
            <w:tcW w:w="0" w:type="auto"/>
            <w:vMerge/>
          </w:tcPr>
          <w:p w14:paraId="554EFF5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2A5CE45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DE712F8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774FCDB8" w14:textId="77777777">
        <w:trPr>
          <w:cantSplit/>
        </w:trPr>
        <w:tc>
          <w:tcPr>
            <w:tcW w:w="0" w:type="auto"/>
            <w:vMerge/>
          </w:tcPr>
          <w:p w14:paraId="09B2D96E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D4C0EC7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9DFBC83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1FC6E048" w14:textId="77777777">
        <w:trPr>
          <w:cantSplit/>
        </w:trPr>
        <w:tc>
          <w:tcPr>
            <w:tcW w:w="0" w:type="auto"/>
            <w:vMerge/>
          </w:tcPr>
          <w:p w14:paraId="4B940DC5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9E11736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B442186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635EE7EE" w14:textId="77777777">
        <w:trPr>
          <w:cantSplit/>
        </w:trPr>
        <w:tc>
          <w:tcPr>
            <w:tcW w:w="0" w:type="auto"/>
            <w:vMerge/>
          </w:tcPr>
          <w:p w14:paraId="2B96F264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8DD9DB3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8F7BEC8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76AB7564" w14:textId="77777777">
        <w:trPr>
          <w:cantSplit/>
        </w:trPr>
        <w:tc>
          <w:tcPr>
            <w:tcW w:w="0" w:type="auto"/>
            <w:vMerge/>
          </w:tcPr>
          <w:p w14:paraId="4AF4772B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F8C8111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C4037D9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24D6B8BE" w14:textId="77777777">
        <w:trPr>
          <w:cantSplit/>
        </w:trPr>
        <w:tc>
          <w:tcPr>
            <w:tcW w:w="0" w:type="auto"/>
            <w:vMerge w:val="restart"/>
          </w:tcPr>
          <w:p w14:paraId="2AC37D62" w14:textId="77777777" w:rsidR="00957078" w:rsidRPr="0010548E" w:rsidRDefault="00957078" w:rsidP="00957078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28ADDC6A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30ED90BF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57078" w:rsidRPr="0010548E" w14:paraId="20ABD7DF" w14:textId="77777777">
        <w:trPr>
          <w:cantSplit/>
        </w:trPr>
        <w:tc>
          <w:tcPr>
            <w:tcW w:w="0" w:type="auto"/>
            <w:vMerge/>
          </w:tcPr>
          <w:p w14:paraId="5C7A2431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4CB5D77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8CD8D21" w14:textId="4B46B6A1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</w:t>
            </w:r>
            <w:r w:rsidRPr="0010548E">
              <w:rPr>
                <w:rFonts w:asciiTheme="minorHAnsi" w:hAnsiTheme="minorHAnsi" w:cstheme="minorHAnsi"/>
              </w:rPr>
              <w:t>ser runs out of money to transfer</w:t>
            </w:r>
            <w:r>
              <w:rPr>
                <w:rFonts w:asciiTheme="minorHAnsi" w:hAnsiTheme="minorHAnsi" w:cstheme="minorHAnsi"/>
              </w:rPr>
              <w:t>, system does not transfer money</w:t>
            </w:r>
          </w:p>
        </w:tc>
      </w:tr>
      <w:tr w:rsidR="00957078" w:rsidRPr="0010548E" w14:paraId="5E3FA63F" w14:textId="77777777">
        <w:trPr>
          <w:cantSplit/>
        </w:trPr>
        <w:tc>
          <w:tcPr>
            <w:tcW w:w="0" w:type="auto"/>
            <w:vMerge/>
          </w:tcPr>
          <w:p w14:paraId="7B855848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598ACEE" w14:textId="0A5C62C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0D2EFA29" w14:textId="4848C783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</w:t>
            </w:r>
            <w:r w:rsidRPr="0010548E">
              <w:rPr>
                <w:rFonts w:asciiTheme="minorHAnsi" w:hAnsiTheme="minorHAnsi" w:cstheme="minorHAnsi"/>
              </w:rPr>
              <w:t>User runs out of turns to transfer money</w:t>
            </w:r>
            <w:r>
              <w:rPr>
                <w:rFonts w:asciiTheme="minorHAnsi" w:hAnsiTheme="minorHAnsi" w:cstheme="minorHAnsi"/>
              </w:rPr>
              <w:t xml:space="preserve">, system moves on to next player </w:t>
            </w:r>
          </w:p>
        </w:tc>
      </w:tr>
      <w:tr w:rsidR="00957078" w:rsidRPr="0010548E" w14:paraId="26AC59F7" w14:textId="77777777">
        <w:trPr>
          <w:cantSplit/>
        </w:trPr>
        <w:tc>
          <w:tcPr>
            <w:tcW w:w="0" w:type="auto"/>
            <w:vMerge/>
          </w:tcPr>
          <w:p w14:paraId="4AD9B74C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D59B47B" w14:textId="313AC12C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56D8C4E" w14:textId="5BFA6D2A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6BE6B34A" w14:textId="77777777">
        <w:trPr>
          <w:cantSplit/>
        </w:trPr>
        <w:tc>
          <w:tcPr>
            <w:tcW w:w="0" w:type="auto"/>
            <w:vMerge/>
          </w:tcPr>
          <w:p w14:paraId="3D04131A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05D9307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0DE516F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70CDCABB" w14:textId="77777777">
        <w:trPr>
          <w:cantSplit/>
        </w:trPr>
        <w:tc>
          <w:tcPr>
            <w:tcW w:w="0" w:type="auto"/>
            <w:vMerge/>
          </w:tcPr>
          <w:p w14:paraId="0C78FEEB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8D84515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BDEE396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39CC9AEC" w14:textId="77777777">
        <w:trPr>
          <w:cantSplit/>
        </w:trPr>
        <w:tc>
          <w:tcPr>
            <w:tcW w:w="0" w:type="auto"/>
            <w:vMerge/>
          </w:tcPr>
          <w:p w14:paraId="21E74E96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1BEA4A3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9BEDA61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31D98EC1" w14:textId="77777777">
        <w:trPr>
          <w:cantSplit/>
        </w:trPr>
        <w:tc>
          <w:tcPr>
            <w:tcW w:w="0" w:type="auto"/>
            <w:vMerge/>
          </w:tcPr>
          <w:p w14:paraId="796027D9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8E5A10C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C6034E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60C69B83" w14:textId="77777777">
        <w:trPr>
          <w:cantSplit/>
        </w:trPr>
        <w:tc>
          <w:tcPr>
            <w:tcW w:w="0" w:type="auto"/>
            <w:vMerge/>
          </w:tcPr>
          <w:p w14:paraId="024654FD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F371D57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06D6B9F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7C4678DA" w14:textId="77777777">
        <w:trPr>
          <w:cantSplit/>
        </w:trPr>
        <w:tc>
          <w:tcPr>
            <w:tcW w:w="0" w:type="auto"/>
            <w:vMerge/>
          </w:tcPr>
          <w:p w14:paraId="3E48C7E2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928F409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326A2F6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07BCBF7B" w14:textId="77777777">
        <w:trPr>
          <w:cantSplit/>
        </w:trPr>
        <w:tc>
          <w:tcPr>
            <w:tcW w:w="0" w:type="auto"/>
            <w:vMerge/>
          </w:tcPr>
          <w:p w14:paraId="369739F6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2975906" w14:textId="77777777" w:rsidR="00957078" w:rsidRPr="0010548E" w:rsidRDefault="00957078" w:rsidP="00957078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33F2008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</w:p>
        </w:tc>
      </w:tr>
      <w:tr w:rsidR="00957078" w:rsidRPr="0010548E" w14:paraId="71C52618" w14:textId="77777777">
        <w:trPr>
          <w:cantSplit/>
        </w:trPr>
        <w:tc>
          <w:tcPr>
            <w:tcW w:w="0" w:type="auto"/>
          </w:tcPr>
          <w:p w14:paraId="6F0A8CB9" w14:textId="77777777" w:rsidR="00957078" w:rsidRPr="0010548E" w:rsidRDefault="00957078" w:rsidP="00957078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02C59A82" w14:textId="5C0008C0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 Case #</w:t>
            </w:r>
            <w:r w:rsidR="007A6584">
              <w:rPr>
                <w:rFonts w:asciiTheme="minorHAnsi" w:hAnsiTheme="minorHAnsi" w:cstheme="minorHAnsi"/>
              </w:rPr>
              <w:t>26</w:t>
            </w:r>
          </w:p>
        </w:tc>
      </w:tr>
      <w:tr w:rsidR="00957078" w:rsidRPr="0010548E" w14:paraId="65DB65E1" w14:textId="77777777">
        <w:trPr>
          <w:cantSplit/>
        </w:trPr>
        <w:tc>
          <w:tcPr>
            <w:tcW w:w="0" w:type="auto"/>
          </w:tcPr>
          <w:p w14:paraId="335361C1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20D9FD69" w14:textId="20EC40B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Medium</w:t>
            </w:r>
          </w:p>
        </w:tc>
      </w:tr>
      <w:tr w:rsidR="00957078" w:rsidRPr="0010548E" w14:paraId="7782A298" w14:textId="77777777">
        <w:trPr>
          <w:cantSplit/>
        </w:trPr>
        <w:tc>
          <w:tcPr>
            <w:tcW w:w="0" w:type="auto"/>
          </w:tcPr>
          <w:p w14:paraId="2CE0668B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37CABB5D" w14:textId="7AC5C8B2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 hrs.</w:t>
            </w:r>
          </w:p>
        </w:tc>
      </w:tr>
      <w:tr w:rsidR="00957078" w:rsidRPr="0010548E" w14:paraId="2E33BB1D" w14:textId="77777777">
        <w:trPr>
          <w:cantSplit/>
        </w:trPr>
        <w:tc>
          <w:tcPr>
            <w:tcW w:w="0" w:type="auto"/>
          </w:tcPr>
          <w:p w14:paraId="69A489D1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684806A4" w14:textId="150429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During any player’s turn</w:t>
            </w:r>
          </w:p>
        </w:tc>
      </w:tr>
      <w:tr w:rsidR="00957078" w:rsidRPr="0010548E" w14:paraId="1EE46276" w14:textId="77777777">
        <w:trPr>
          <w:cantSplit/>
        </w:trPr>
        <w:tc>
          <w:tcPr>
            <w:tcW w:w="0" w:type="auto"/>
          </w:tcPr>
          <w:p w14:paraId="119E12D7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78458AA2" w14:textId="12652574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N/A</w:t>
            </w:r>
          </w:p>
        </w:tc>
      </w:tr>
      <w:tr w:rsidR="00957078" w:rsidRPr="0010548E" w14:paraId="6D4B10EB" w14:textId="77777777">
        <w:trPr>
          <w:cantSplit/>
        </w:trPr>
        <w:tc>
          <w:tcPr>
            <w:tcW w:w="0" w:type="auto"/>
          </w:tcPr>
          <w:p w14:paraId="3AA21B37" w14:textId="77777777" w:rsidR="00957078" w:rsidRPr="0010548E" w:rsidRDefault="00957078" w:rsidP="00957078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77FAD85B" w14:textId="4CF6F9B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Menus must be finished beforehand; Use Case #</w:t>
            </w:r>
            <w:r w:rsidR="003926BA">
              <w:rPr>
                <w:rFonts w:asciiTheme="minorHAnsi" w:hAnsiTheme="minorHAnsi" w:cstheme="minorHAnsi"/>
              </w:rPr>
              <w:t>8</w:t>
            </w:r>
            <w:r w:rsidRPr="0010548E">
              <w:rPr>
                <w:rFonts w:asciiTheme="minorHAnsi" w:hAnsiTheme="minorHAnsi" w:cstheme="minorHAnsi"/>
              </w:rPr>
              <w:t xml:space="preserve"> must be finished</w:t>
            </w:r>
          </w:p>
        </w:tc>
      </w:tr>
      <w:tr w:rsidR="00957078" w:rsidRPr="0010548E" w14:paraId="695029C3" w14:textId="77777777">
        <w:trPr>
          <w:cantSplit/>
        </w:trPr>
        <w:tc>
          <w:tcPr>
            <w:tcW w:w="0" w:type="auto"/>
          </w:tcPr>
          <w:p w14:paraId="73D4FCEE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4CF83683" w14:textId="45C1E4DC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July 03, 2019</w:t>
            </w:r>
          </w:p>
        </w:tc>
      </w:tr>
      <w:tr w:rsidR="00957078" w:rsidRPr="0010548E" w14:paraId="6541F6F3" w14:textId="77777777">
        <w:trPr>
          <w:cantSplit/>
        </w:trPr>
        <w:tc>
          <w:tcPr>
            <w:tcW w:w="0" w:type="auto"/>
          </w:tcPr>
          <w:p w14:paraId="435F0671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2F86E668" w14:textId="442B2D13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N/A</w:t>
            </w:r>
          </w:p>
        </w:tc>
      </w:tr>
      <w:tr w:rsidR="00957078" w:rsidRPr="0010548E" w14:paraId="372085A9" w14:textId="77777777">
        <w:trPr>
          <w:cantSplit/>
        </w:trPr>
        <w:tc>
          <w:tcPr>
            <w:tcW w:w="0" w:type="auto"/>
          </w:tcPr>
          <w:p w14:paraId="2EABB9F2" w14:textId="215519DF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0D094173" w14:textId="7BFFDFED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Use Case #</w:t>
            </w:r>
            <w:r w:rsidR="003926BA">
              <w:rPr>
                <w:rFonts w:asciiTheme="minorHAnsi" w:hAnsiTheme="minorHAnsi" w:cstheme="minorHAnsi"/>
              </w:rPr>
              <w:t>8</w:t>
            </w:r>
          </w:p>
        </w:tc>
      </w:tr>
      <w:tr w:rsidR="00957078" w:rsidRPr="0010548E" w14:paraId="5ABA2F1A" w14:textId="77777777">
        <w:trPr>
          <w:cantSplit/>
        </w:trPr>
        <w:tc>
          <w:tcPr>
            <w:tcW w:w="0" w:type="auto"/>
          </w:tcPr>
          <w:p w14:paraId="75B476AA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27394288" w14:textId="4A6C8971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N/A</w:t>
            </w:r>
          </w:p>
        </w:tc>
      </w:tr>
      <w:tr w:rsidR="00957078" w:rsidRPr="0010548E" w14:paraId="5DE4CD34" w14:textId="77777777">
        <w:trPr>
          <w:cantSplit/>
        </w:trPr>
        <w:tc>
          <w:tcPr>
            <w:tcW w:w="0" w:type="auto"/>
          </w:tcPr>
          <w:p w14:paraId="33ADCE2A" w14:textId="77777777" w:rsidR="00957078" w:rsidRPr="0010548E" w:rsidRDefault="00957078" w:rsidP="00957078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2DCAF34E" w14:textId="5490DE71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957078" w:rsidRPr="0010548E" w14:paraId="445ADEBC" w14:textId="77777777">
        <w:trPr>
          <w:cantSplit/>
        </w:trPr>
        <w:tc>
          <w:tcPr>
            <w:tcW w:w="0" w:type="auto"/>
          </w:tcPr>
          <w:p w14:paraId="2DA123E0" w14:textId="77777777" w:rsidR="00957078" w:rsidRPr="0010548E" w:rsidRDefault="00957078" w:rsidP="00957078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19EA1601" w14:textId="77777777" w:rsidR="00957078" w:rsidRPr="0010548E" w:rsidRDefault="00957078" w:rsidP="00957078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  <w:bookmarkEnd w:id="0"/>
    </w:tbl>
    <w:p w14:paraId="6D1F98E0" w14:textId="794B1723" w:rsidR="00CB2C4C" w:rsidRDefault="00CB2C4C">
      <w:pPr>
        <w:rPr>
          <w:rFonts w:asciiTheme="minorHAnsi" w:hAnsiTheme="minorHAnsi" w:cstheme="minorHAnsi"/>
        </w:rPr>
      </w:pPr>
    </w:p>
    <w:p w14:paraId="5D8A8929" w14:textId="54627C91" w:rsidR="00330596" w:rsidRDefault="00330596">
      <w:pPr>
        <w:rPr>
          <w:rFonts w:asciiTheme="minorHAnsi" w:hAnsiTheme="minorHAnsi" w:cstheme="minorHAnsi"/>
        </w:rPr>
      </w:pPr>
    </w:p>
    <w:p w14:paraId="2B2D846A" w14:textId="4896F804" w:rsidR="00330596" w:rsidRPr="0010548E" w:rsidRDefault="00330596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484"/>
        <w:gridCol w:w="897"/>
        <w:gridCol w:w="6693"/>
      </w:tblGrid>
      <w:tr w:rsidR="00E302A0" w:rsidRPr="0010548E" w14:paraId="3FF8F9E0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0A44443" w14:textId="2CE0345D" w:rsidR="00DE0FE9" w:rsidRPr="0010548E" w:rsidRDefault="00DE0FE9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  <w:b w:val="0"/>
                <w:bCs w:val="0"/>
              </w:rPr>
              <w:br w:type="page"/>
            </w:r>
            <w:r w:rsidRPr="0010548E">
              <w:rPr>
                <w:rFonts w:asciiTheme="minorHAnsi" w:hAnsiTheme="minorHAnsi" w:cstheme="minorHAnsi"/>
              </w:rPr>
              <w:t>USE CASE #</w:t>
            </w:r>
            <w:r w:rsidR="003851E2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DBB69A" w14:textId="77777777" w:rsidR="00DE0FE9" w:rsidRPr="0010548E" w:rsidRDefault="00DE0FE9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Draw a card</w:t>
            </w:r>
          </w:p>
        </w:tc>
      </w:tr>
      <w:tr w:rsidR="00E302A0" w:rsidRPr="0010548E" w14:paraId="35AB9E11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D96EE9A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4C56D3" w14:textId="6C9475A0" w:rsidR="00DE0FE9" w:rsidRPr="0010548E" w:rsidRDefault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Draw a card from deck</w:t>
            </w:r>
          </w:p>
        </w:tc>
      </w:tr>
      <w:tr w:rsidR="00E302A0" w:rsidRPr="0010548E" w14:paraId="27C619F6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DBBB9C" w14:textId="325C3B38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B90372" w14:textId="3854FF74" w:rsidR="00DE0FE9" w:rsidRPr="0010548E" w:rsidRDefault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E302A0" w:rsidRPr="0010548E" w14:paraId="45745C21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5DEBB6B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C8FBE4" w14:textId="13B05991" w:rsidR="00DE0FE9" w:rsidRPr="0010548E" w:rsidRDefault="00FF5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m</w:t>
            </w:r>
            <w:r w:rsidR="0010548E">
              <w:rPr>
                <w:rFonts w:asciiTheme="minorHAnsi" w:hAnsiTheme="minorHAnsi" w:cstheme="minorHAnsi"/>
              </w:rPr>
              <w:t>ust have already collected income</w:t>
            </w:r>
          </w:p>
        </w:tc>
      </w:tr>
      <w:tr w:rsidR="00E302A0" w:rsidRPr="0010548E" w14:paraId="77006D52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BFF3309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5599F7" w14:textId="50C69891" w:rsidR="00DE0FE9" w:rsidRPr="0010548E" w:rsidRDefault="0045039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Card was either placed in uncontrolled Groups or </w:t>
            </w:r>
            <w:r w:rsidR="00AA2340">
              <w:rPr>
                <w:rFonts w:asciiTheme="minorHAnsi" w:hAnsiTheme="minorHAnsi" w:cstheme="minorHAnsi"/>
              </w:rPr>
              <w:t xml:space="preserve">in </w:t>
            </w:r>
            <w:r>
              <w:rPr>
                <w:rFonts w:asciiTheme="minorHAnsi" w:hAnsiTheme="minorHAnsi" w:cstheme="minorHAnsi"/>
              </w:rPr>
              <w:t>Player’s cards</w:t>
            </w:r>
          </w:p>
        </w:tc>
      </w:tr>
      <w:tr w:rsidR="00E302A0" w:rsidRPr="0010548E" w14:paraId="62299A42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6EE5C3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715729" w14:textId="40923819" w:rsidR="00DE0FE9" w:rsidRPr="0010548E" w:rsidRDefault="008244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02A0" w:rsidRPr="0010548E" w14:paraId="5E224DB1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10FB210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22EF2B9" w14:textId="36305675" w:rsidR="00DE0FE9" w:rsidRPr="0010548E" w:rsidRDefault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E302A0" w:rsidRPr="0010548E" w14:paraId="1E7B84FC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0B58C4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594365" w14:textId="0E4D2428" w:rsidR="00DE0FE9" w:rsidRPr="0010548E" w:rsidRDefault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System,</w:t>
            </w:r>
            <w:r w:rsidR="007644D0">
              <w:rPr>
                <w:rFonts w:asciiTheme="minorHAnsi" w:hAnsiTheme="minorHAnsi" w:cstheme="minorHAnsi"/>
              </w:rPr>
              <w:t xml:space="preserve"> Uncontrolled Groups</w:t>
            </w:r>
            <w:r w:rsidR="00833E0E">
              <w:rPr>
                <w:rFonts w:asciiTheme="minorHAnsi" w:hAnsiTheme="minorHAnsi" w:cstheme="minorHAnsi"/>
              </w:rPr>
              <w:t>, Player Cards</w:t>
            </w:r>
          </w:p>
        </w:tc>
      </w:tr>
      <w:tr w:rsidR="00E302A0" w:rsidRPr="0010548E" w14:paraId="6FF54CF8" w14:textId="77777777" w:rsidTr="00DE0FE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A984CD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586A5E" w14:textId="72577B75" w:rsidR="00DE0FE9" w:rsidRPr="0010548E" w:rsidRDefault="0007689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02A0" w:rsidRPr="0010548E" w14:paraId="745390F6" w14:textId="77777777" w:rsidTr="00DE0FE9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96C878" w14:textId="77777777" w:rsidR="00DE0FE9" w:rsidRPr="0010548E" w:rsidRDefault="00DE0FE9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3957F88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4A5960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E302A0" w:rsidRPr="0010548E" w14:paraId="30467C69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ED2C72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CEEDA6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27FEA25" w14:textId="18BB74CA" w:rsidR="00DE0FE9" w:rsidRPr="0010548E" w:rsidRDefault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draws a card for the user</w:t>
            </w:r>
          </w:p>
        </w:tc>
      </w:tr>
      <w:tr w:rsidR="00E302A0" w:rsidRPr="0010548E" w14:paraId="7AD626BC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1FA270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A75172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EC4313" w14:textId="36B1CB05" w:rsidR="00DE0FE9" w:rsidRPr="0010548E" w:rsidRDefault="00A03C56" w:rsidP="00FF5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the card if a Group</w:t>
            </w:r>
            <w:r w:rsidR="000A0D78">
              <w:rPr>
                <w:rFonts w:asciiTheme="minorHAnsi" w:hAnsiTheme="minorHAnsi" w:cstheme="minorHAnsi"/>
              </w:rPr>
              <w:t xml:space="preserve"> card</w:t>
            </w:r>
            <w:r w:rsidR="00FF5254">
              <w:rPr>
                <w:rFonts w:asciiTheme="minorHAnsi" w:hAnsiTheme="minorHAnsi" w:cstheme="minorHAnsi"/>
              </w:rPr>
              <w:t>:</w:t>
            </w:r>
          </w:p>
        </w:tc>
      </w:tr>
      <w:tr w:rsidR="00E302A0" w:rsidRPr="0010548E" w14:paraId="6129B281" w14:textId="77777777" w:rsidTr="00DE0FE9">
        <w:trPr>
          <w:cantSplit/>
          <w:trHeight w:val="8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98FDA6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478CD0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1FAA7" w14:textId="251986C9" w:rsidR="00DE0FE9" w:rsidRPr="0010548E" w:rsidRDefault="00FF5254" w:rsidP="00FF5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System places card in </w:t>
            </w:r>
            <w:r w:rsidR="007644D0">
              <w:rPr>
                <w:rFonts w:asciiTheme="minorHAnsi" w:hAnsiTheme="minorHAnsi" w:cstheme="minorHAnsi"/>
              </w:rPr>
              <w:t>U</w:t>
            </w:r>
            <w:r>
              <w:rPr>
                <w:rFonts w:asciiTheme="minorHAnsi" w:hAnsiTheme="minorHAnsi" w:cstheme="minorHAnsi"/>
              </w:rPr>
              <w:t>ncontrolled Groups</w:t>
            </w:r>
          </w:p>
        </w:tc>
      </w:tr>
      <w:tr w:rsidR="00E302A0" w:rsidRPr="0010548E" w14:paraId="7B7158D4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B1F6E7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159AEF2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94825" w14:textId="11B86C04" w:rsidR="00DE0FE9" w:rsidRPr="0010548E" w:rsidRDefault="00FF5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the card is a Special card:</w:t>
            </w:r>
          </w:p>
        </w:tc>
      </w:tr>
      <w:tr w:rsidR="00E302A0" w:rsidRPr="0010548E" w14:paraId="61A08BF6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69AF5B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F791717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7AFD0" w14:textId="1F2EE625" w:rsidR="00DE0FE9" w:rsidRPr="0010548E" w:rsidRDefault="00FF52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places card in P</w:t>
            </w:r>
            <w:r w:rsidR="00F2117B">
              <w:rPr>
                <w:rFonts w:asciiTheme="minorHAnsi" w:hAnsiTheme="minorHAnsi" w:cstheme="minorHAnsi"/>
              </w:rPr>
              <w:t>layer</w:t>
            </w:r>
            <w:r>
              <w:rPr>
                <w:rFonts w:asciiTheme="minorHAnsi" w:hAnsiTheme="minorHAnsi" w:cstheme="minorHAnsi"/>
              </w:rPr>
              <w:t>’s cards</w:t>
            </w:r>
          </w:p>
        </w:tc>
      </w:tr>
      <w:tr w:rsidR="00E302A0" w:rsidRPr="0010548E" w14:paraId="0DD6848A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264E8E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A096E5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C9ABF5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3BAA3EF0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A74DE4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26417AB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CCE10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400E59C3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3D523C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488817F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C935F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3C684A84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9654CD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3FF078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92E0B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3A398E41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FF80B9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F9F9B8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EDF0BE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3E8EF036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13164D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4B54C6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010BD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4B9DFAAF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A22162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E7774E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8C8D9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18005A15" w14:textId="77777777" w:rsidTr="00DE0FE9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6A6DADA" w14:textId="77777777" w:rsidR="00DE0FE9" w:rsidRPr="0010548E" w:rsidRDefault="00DE0FE9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26976A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8B9C84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302A0" w:rsidRPr="0010548E" w14:paraId="3DCA76F2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8CA135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115655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A29B9D2" w14:textId="1B459BBA" w:rsidR="00DE0FE9" w:rsidRPr="0010548E" w:rsidRDefault="00A42D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a special card is drawn during an end turn</w:t>
            </w:r>
            <w:r w:rsidR="00E302A0">
              <w:rPr>
                <w:rFonts w:asciiTheme="minorHAnsi" w:hAnsiTheme="minorHAnsi" w:cstheme="minorHAnsi"/>
              </w:rPr>
              <w:t xml:space="preserve"> with fewer than two Groups</w:t>
            </w:r>
            <w:r w:rsidR="005833DB">
              <w:rPr>
                <w:rFonts w:asciiTheme="minorHAnsi" w:hAnsiTheme="minorHAnsi" w:cstheme="minorHAnsi"/>
              </w:rPr>
              <w:t>:</w:t>
            </w:r>
          </w:p>
        </w:tc>
      </w:tr>
      <w:tr w:rsidR="00E302A0" w:rsidRPr="0010548E" w14:paraId="03F52FF1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41EA99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D1AA67" w14:textId="0A936E23" w:rsidR="00DE0FE9" w:rsidRPr="0010548E" w:rsidRDefault="00D15687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2FB72" w14:textId="2E69ABAE" w:rsidR="00DE0FE9" w:rsidRPr="0010548E" w:rsidRDefault="00A42D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discards card</w:t>
            </w:r>
          </w:p>
        </w:tc>
      </w:tr>
      <w:tr w:rsidR="00E302A0" w:rsidRPr="0010548E" w14:paraId="178793B8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3CD6C3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7E91A" w14:textId="543ADB68" w:rsidR="00DE0FE9" w:rsidRPr="0010548E" w:rsidRDefault="00164F3F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68ACB" w14:textId="108B57C9" w:rsidR="00DE0FE9" w:rsidRPr="0010548E" w:rsidRDefault="001F763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</w:t>
            </w:r>
            <w:r w:rsidR="00EC6A1D">
              <w:rPr>
                <w:rFonts w:asciiTheme="minorHAnsi" w:hAnsiTheme="minorHAnsi" w:cstheme="minorHAnsi"/>
              </w:rPr>
              <w:t xml:space="preserve"> User has Special Card “The Network”</w:t>
            </w:r>
          </w:p>
        </w:tc>
      </w:tr>
      <w:tr w:rsidR="00E302A0" w:rsidRPr="0010548E" w14:paraId="5E5CBE7F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3ACAFE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A4140" w14:textId="270614E0" w:rsidR="00DE0FE9" w:rsidRPr="0010548E" w:rsidRDefault="00164F3F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</w:t>
            </w:r>
            <w:r w:rsidR="00EC6A1D">
              <w:rPr>
                <w:rFonts w:asciiTheme="minorHAnsi" w:hAnsiTheme="minorHAnsi" w:cstheme="minorHAnsi"/>
              </w:rPr>
              <w:t>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5F8F6" w14:textId="77291011" w:rsidR="00DE0FE9" w:rsidRPr="0010548E" w:rsidRDefault="00EC6A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draws 2 cards</w:t>
            </w:r>
          </w:p>
        </w:tc>
      </w:tr>
      <w:tr w:rsidR="00E302A0" w:rsidRPr="0010548E" w14:paraId="347C30AF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04F2C4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220E0" w14:textId="6A666DC6" w:rsidR="00DE0FE9" w:rsidRPr="0010548E" w:rsidRDefault="003A6FAF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164F3F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>.2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3D26C" w14:textId="62006CC6" w:rsidR="00DE0FE9" w:rsidRPr="0010548E" w:rsidRDefault="003A6F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2</w:t>
            </w:r>
          </w:p>
        </w:tc>
      </w:tr>
      <w:tr w:rsidR="00E302A0" w:rsidRPr="0010548E" w14:paraId="50BE9FEA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646CF0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3F1F9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6E5E6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604B2DBE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09BB7C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A57F7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D895A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549EF79E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26A92A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4939D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FC255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24895186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8E3FD7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3FF6E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DB278E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7104C3C6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093A7A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52805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D2F84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5AFEAB02" w14:textId="77777777" w:rsidTr="00DE0FE9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D7878D" w14:textId="77777777" w:rsidR="00DE0FE9" w:rsidRPr="0010548E" w:rsidRDefault="00DE0FE9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78198C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378C3DC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E302A0" w:rsidRPr="0010548E" w14:paraId="68DEA7E9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F34EA1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1C6DB2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A94591" w14:textId="7DF42973" w:rsidR="00DE0FE9" w:rsidRPr="0010548E" w:rsidRDefault="00A24A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</w:t>
            </w:r>
            <w:r w:rsidR="00244782">
              <w:rPr>
                <w:rFonts w:asciiTheme="minorHAnsi" w:hAnsiTheme="minorHAnsi" w:cstheme="minorHAnsi"/>
              </w:rPr>
              <w:t>he deck is empty</w:t>
            </w:r>
            <w:r>
              <w:rPr>
                <w:rFonts w:asciiTheme="minorHAnsi" w:hAnsiTheme="minorHAnsi" w:cstheme="minorHAnsi"/>
              </w:rPr>
              <w:t>, system cannot draw a card</w:t>
            </w:r>
          </w:p>
        </w:tc>
      </w:tr>
      <w:tr w:rsidR="00E302A0" w:rsidRPr="0010548E" w14:paraId="794C7745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DC867D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03203" w14:textId="382123D1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B9DAA" w14:textId="26EBEFF4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2CC5C9C1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887D38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8773A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2DA83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38087930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D9B5D3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2128C8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6654A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422AA32E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1DEDD8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A5547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66E85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1E8FA877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C304C2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A79A4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96975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1EF65ED8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3E938F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F7C82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4883D5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518D9255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A13D7D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0C705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FBFCA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6CDDADCA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33A61D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87B34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B5D79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567430DA" w14:textId="77777777" w:rsidTr="00DE0FE9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611F7D" w14:textId="77777777" w:rsidR="00DE0FE9" w:rsidRPr="0010548E" w:rsidRDefault="00DE0FE9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1B0B1" w14:textId="77777777" w:rsidR="00DE0FE9" w:rsidRPr="0010548E" w:rsidRDefault="00DE0FE9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42536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</w:p>
        </w:tc>
      </w:tr>
      <w:tr w:rsidR="00E302A0" w:rsidRPr="0010548E" w14:paraId="0E7629A8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8309CA" w14:textId="77777777" w:rsidR="00DE0FE9" w:rsidRPr="0010548E" w:rsidRDefault="00DE0FE9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1B681E" w14:textId="77E415AE" w:rsidR="00DE0FE9" w:rsidRPr="0010548E" w:rsidRDefault="008244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</w:t>
            </w:r>
            <w:r w:rsidR="003851E2">
              <w:rPr>
                <w:rFonts w:asciiTheme="minorHAnsi" w:hAnsiTheme="minorHAnsi" w:cstheme="minorHAnsi"/>
              </w:rPr>
              <w:t>7</w:t>
            </w:r>
          </w:p>
        </w:tc>
      </w:tr>
      <w:tr w:rsidR="00E302A0" w:rsidRPr="0010548E" w14:paraId="484FCF6C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28D4F1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77E0342" w14:textId="0DBA93F1" w:rsidR="00DE0FE9" w:rsidRPr="0010548E" w:rsidRDefault="008244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E302A0" w:rsidRPr="0010548E" w14:paraId="64CC1D15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D530E9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C229D7" w14:textId="657FA80A" w:rsidR="00DE0FE9" w:rsidRPr="0010548E" w:rsidRDefault="008244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 hrs.</w:t>
            </w:r>
          </w:p>
        </w:tc>
      </w:tr>
      <w:tr w:rsidR="00E302A0" w:rsidRPr="0010548E" w14:paraId="1747958A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58491C3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D8A53B" w14:textId="021E78E0" w:rsidR="00DE0FE9" w:rsidRPr="0010548E" w:rsidRDefault="0082441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At the start </w:t>
            </w:r>
            <w:r w:rsidR="00C01224">
              <w:rPr>
                <w:rFonts w:asciiTheme="minorHAnsi" w:hAnsiTheme="minorHAnsi" w:cstheme="minorHAnsi"/>
              </w:rPr>
              <w:t xml:space="preserve">or end </w:t>
            </w:r>
            <w:r>
              <w:rPr>
                <w:rFonts w:asciiTheme="minorHAnsi" w:hAnsiTheme="minorHAnsi" w:cstheme="minorHAnsi"/>
              </w:rPr>
              <w:t>of every players’ turn</w:t>
            </w:r>
          </w:p>
        </w:tc>
      </w:tr>
      <w:tr w:rsidR="00E302A0" w:rsidRPr="0010548E" w14:paraId="185ED480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407F17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58526C" w14:textId="53B8D246" w:rsidR="00DE0FE9" w:rsidRPr="0010548E" w:rsidRDefault="00977A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02A0" w:rsidRPr="0010548E" w14:paraId="004126D4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0AEF1F" w14:textId="77777777" w:rsidR="00DE0FE9" w:rsidRPr="0010548E" w:rsidRDefault="00DE0FE9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38429B8" w14:textId="24C3AAB8" w:rsidR="00DE0FE9" w:rsidRPr="0010548E" w:rsidRDefault="00812C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Player excel spreadsheet must be created beforehand; Uncontrolled Cards excel spreadsheet must be done; Data for cards and players must be inputted to respective spreadsheets</w:t>
            </w:r>
          </w:p>
        </w:tc>
      </w:tr>
      <w:tr w:rsidR="00E302A0" w:rsidRPr="0010548E" w14:paraId="07FE666D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7B4238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A848D2" w14:textId="021A3B0C" w:rsidR="00DE0FE9" w:rsidRPr="0010548E" w:rsidRDefault="00DD2A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E302A0" w:rsidRPr="0010548E" w14:paraId="1F5C00EB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AC17AC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150489" w14:textId="2A6257A2" w:rsidR="00DE0FE9" w:rsidRPr="0010548E" w:rsidRDefault="00DD2A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02A0" w:rsidRPr="0010548E" w14:paraId="7201C6BC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79C08AC" w14:textId="197C474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</w:t>
            </w:r>
            <w:r w:rsidR="00A25373" w:rsidRPr="0010548E">
              <w:rPr>
                <w:rFonts w:asciiTheme="minorHAnsi" w:hAnsiTheme="minorHAnsi" w:cstheme="minorHAnsi"/>
              </w:rPr>
              <w:t xml:space="preserve"> </w:t>
            </w:r>
            <w:r w:rsidRPr="0010548E">
              <w:rPr>
                <w:rFonts w:asciiTheme="minorHAnsi" w:hAnsiTheme="minorHAnsi" w:cstheme="minorHAnsi"/>
              </w:rPr>
              <w:t>ordinates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056509" w14:textId="6ACB660A" w:rsidR="00DE0FE9" w:rsidRPr="0010548E" w:rsidRDefault="00C77E6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02A0" w:rsidRPr="0010548E" w14:paraId="50AB8067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9320A8A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CB2DDF" w14:textId="0DD91493" w:rsidR="00DE0FE9" w:rsidRPr="0010548E" w:rsidRDefault="00DD2A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02A0" w:rsidRPr="0010548E" w14:paraId="3F60812C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E69D8B1" w14:textId="77777777" w:rsidR="00DE0FE9" w:rsidRPr="0010548E" w:rsidRDefault="00DE0FE9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DAAE002" w14:textId="705A5F6E" w:rsidR="00DE0FE9" w:rsidRPr="0010548E" w:rsidRDefault="0097081F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E302A0" w:rsidRPr="0010548E" w14:paraId="443D95E8" w14:textId="77777777" w:rsidTr="00DE0FE9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44843A8" w14:textId="77777777" w:rsidR="00DE0FE9" w:rsidRPr="0010548E" w:rsidRDefault="00DE0FE9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3587999" w14:textId="77777777" w:rsidR="00DE0FE9" w:rsidRPr="0010548E" w:rsidRDefault="00DE0FE9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09ACCF62" w14:textId="233FF176" w:rsidR="00DE0FE9" w:rsidRDefault="00DE0FE9" w:rsidP="00DE0FE9">
      <w:pPr>
        <w:rPr>
          <w:rFonts w:asciiTheme="minorHAnsi" w:hAnsiTheme="minorHAnsi" w:cstheme="minorHAnsi"/>
        </w:rPr>
      </w:pPr>
    </w:p>
    <w:p w14:paraId="473F497D" w14:textId="77777777" w:rsidR="00330596" w:rsidRDefault="00330596" w:rsidP="00DE0FE9">
      <w:pPr>
        <w:rPr>
          <w:rFonts w:asciiTheme="minorHAnsi" w:hAnsiTheme="minorHAnsi" w:cstheme="minorHAnsi"/>
        </w:rPr>
      </w:pPr>
    </w:p>
    <w:p w14:paraId="5C6B1AAB" w14:textId="60E8C1D9" w:rsidR="00330596" w:rsidRDefault="00330596" w:rsidP="00DE0FE9">
      <w:pPr>
        <w:rPr>
          <w:rFonts w:asciiTheme="minorHAnsi" w:hAnsiTheme="minorHAnsi" w:cstheme="minorHAnsi"/>
        </w:rPr>
      </w:pPr>
    </w:p>
    <w:p w14:paraId="3B16D83D" w14:textId="77777777" w:rsidR="00330596" w:rsidRPr="0010548E" w:rsidRDefault="00330596" w:rsidP="00DE0FE9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444"/>
        <w:gridCol w:w="773"/>
        <w:gridCol w:w="5857"/>
      </w:tblGrid>
      <w:tr w:rsidR="005F3FC8" w:rsidRPr="0010548E" w14:paraId="47FD467B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42D927" w14:textId="27FD770A" w:rsidR="005D1D9B" w:rsidRPr="0010548E" w:rsidRDefault="005D1D9B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  <w:b w:val="0"/>
                <w:bCs w:val="0"/>
              </w:rPr>
              <w:br w:type="page"/>
            </w:r>
            <w:r w:rsidRPr="0010548E">
              <w:rPr>
                <w:rFonts w:asciiTheme="minorHAnsi" w:hAnsiTheme="minorHAnsi" w:cstheme="minorHAnsi"/>
              </w:rPr>
              <w:t>USE CASE #</w:t>
            </w:r>
            <w:r w:rsidR="00C77E65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7919B3E" w14:textId="77777777" w:rsidR="005D1D9B" w:rsidRPr="0010548E" w:rsidRDefault="005D1D9B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Take special-power action</w:t>
            </w:r>
          </w:p>
        </w:tc>
      </w:tr>
      <w:tr w:rsidR="005F3FC8" w:rsidRPr="0010548E" w14:paraId="7A587AF5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85B5EC" w14:textId="77777777" w:rsidR="005D1D9B" w:rsidRPr="0010548E" w:rsidRDefault="005D1D9B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A10563" w14:textId="24B2D629" w:rsidR="005D1D9B" w:rsidRPr="0010548E" w:rsidRDefault="00870F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special action will be executed depending on which Special Card </w:t>
            </w:r>
            <w:r w:rsidR="00C01224">
              <w:rPr>
                <w:rFonts w:asciiTheme="minorHAnsi" w:hAnsiTheme="minorHAnsi" w:cstheme="minorHAnsi"/>
              </w:rPr>
              <w:t>the player has</w:t>
            </w:r>
          </w:p>
        </w:tc>
      </w:tr>
      <w:tr w:rsidR="005F3FC8" w:rsidRPr="0010548E" w14:paraId="2F123FCF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F71FA99" w14:textId="77777777" w:rsidR="005D1D9B" w:rsidRPr="0010548E" w:rsidRDefault="005D1D9B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2A78125" w14:textId="0D0D4087" w:rsidR="005D1D9B" w:rsidRPr="0010548E" w:rsidRDefault="00870F4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5F3FC8" w:rsidRPr="0010548E" w14:paraId="19D27051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26BA18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ABE1903" w14:textId="08715BF5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m</w:t>
            </w:r>
            <w:r w:rsidRPr="0010548E">
              <w:rPr>
                <w:rFonts w:asciiTheme="minorHAnsi" w:hAnsiTheme="minorHAnsi" w:cstheme="minorHAnsi"/>
              </w:rPr>
              <w:t xml:space="preserve">ust have chosen to take a </w:t>
            </w:r>
            <w:r>
              <w:rPr>
                <w:rFonts w:asciiTheme="minorHAnsi" w:hAnsiTheme="minorHAnsi" w:cstheme="minorHAnsi"/>
              </w:rPr>
              <w:t>special-power</w:t>
            </w:r>
            <w:r w:rsidRPr="0010548E">
              <w:rPr>
                <w:rFonts w:asciiTheme="minorHAnsi" w:hAnsiTheme="minorHAnsi" w:cstheme="minorHAnsi"/>
              </w:rPr>
              <w:t xml:space="preserve"> action</w:t>
            </w:r>
          </w:p>
        </w:tc>
      </w:tr>
      <w:tr w:rsidR="005F3FC8" w:rsidRPr="0010548E" w14:paraId="0C313C2F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92BA04E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9B191BF" w14:textId="22C0E464" w:rsidR="00A16C4C" w:rsidRPr="0010548E" w:rsidRDefault="005C39B2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Action was taken based on Special Card</w:t>
            </w:r>
          </w:p>
        </w:tc>
      </w:tr>
      <w:tr w:rsidR="005F3FC8" w:rsidRPr="0010548E" w14:paraId="79261624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DE8AD9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F819461" w14:textId="3D409386" w:rsidR="00A16C4C" w:rsidRPr="0010548E" w:rsidRDefault="00115318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action or wrong action was taken</w:t>
            </w:r>
          </w:p>
        </w:tc>
      </w:tr>
      <w:tr w:rsidR="005F3FC8" w:rsidRPr="0010548E" w14:paraId="3E90D12A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52C592A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1658449" w14:textId="78CBD39F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5F3FC8" w:rsidRPr="0010548E" w14:paraId="155F764B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4B520A2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B1C1AA" w14:textId="42D59BB2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5F3FC8" w:rsidRPr="0010548E" w14:paraId="45C4C600" w14:textId="77777777" w:rsidTr="005D1D9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A49E56E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F359B1" w14:textId="25342994" w:rsidR="00A16C4C" w:rsidRPr="0010548E" w:rsidRDefault="003924F6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“Special-Power Action” was chosen from menu</w:t>
            </w:r>
          </w:p>
        </w:tc>
      </w:tr>
      <w:tr w:rsidR="005F3FC8" w:rsidRPr="0010548E" w14:paraId="24AAF71D" w14:textId="77777777" w:rsidTr="005D1D9B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8ECBAA7" w14:textId="77777777" w:rsidR="00A16C4C" w:rsidRPr="0010548E" w:rsidRDefault="00A16C4C" w:rsidP="00A16C4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CC16B8B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34762ED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5F3FC8" w:rsidRPr="0010548E" w14:paraId="06C10895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D6E548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826DB84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5C0210F" w14:textId="12FCBAF4" w:rsidR="00A16C4C" w:rsidRPr="0010548E" w:rsidRDefault="004B49AF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“Special Power Action”</w:t>
            </w:r>
          </w:p>
        </w:tc>
      </w:tr>
      <w:tr w:rsidR="005F3FC8" w:rsidRPr="0010548E" w14:paraId="753552A8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72DE39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FC3FCFB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CCD25F0" w14:textId="465A164E" w:rsidR="00A16C4C" w:rsidRPr="0010548E" w:rsidRDefault="004B49AF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which Special Card to use</w:t>
            </w:r>
          </w:p>
        </w:tc>
      </w:tr>
      <w:tr w:rsidR="005F3FC8" w:rsidRPr="0010548E" w14:paraId="6A3ACB54" w14:textId="77777777" w:rsidTr="005D1D9B">
        <w:trPr>
          <w:cantSplit/>
          <w:trHeight w:val="8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B0FB82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AD6319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F8AC0" w14:textId="3F333009" w:rsidR="00A16C4C" w:rsidRPr="0010548E" w:rsidRDefault="00D333B0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Special Card’s special-power action is executed</w:t>
            </w:r>
          </w:p>
        </w:tc>
      </w:tr>
      <w:tr w:rsidR="005F3FC8" w:rsidRPr="0010548E" w14:paraId="024059D2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973EB6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14DCD39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6B5FC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4C20C03E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C28106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5DCC06D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EE47F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2893B76E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7BD7C7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11AB2E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10543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0269F854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F0B381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E232CB6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71B94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0121EC97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684FC9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C99E5F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D96E1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4837ED64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7E0ED6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80BE124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C8E64D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3339C6BE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9AF1DE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73D91A3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08F8B3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3128622B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8A2716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10A5C72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895901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17C114BB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4AC730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0C865C9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5B8D8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52F40AF7" w14:textId="77777777" w:rsidTr="005D1D9B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4510BD" w14:textId="77777777" w:rsidR="00A16C4C" w:rsidRPr="0010548E" w:rsidRDefault="00A16C4C" w:rsidP="00A16C4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A01574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963C11C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5F3FC8" w:rsidRPr="0010548E" w14:paraId="1E18A42F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557D9E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C11913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BEBBF59" w14:textId="22F65A04" w:rsidR="00A16C4C" w:rsidRPr="0010548E" w:rsidRDefault="005B7ABD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5F3FC8" w:rsidRPr="0010548E" w14:paraId="1852C2CA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5F5373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13B59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E6D45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4677910D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07873D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C106B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EA9DF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53ABF847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046CAC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C9F13A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829E5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3A15ED42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609D94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9EBD1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87B7A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1A870B9F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3BD311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D2810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6D571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43345CC4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D595BF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EA910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89B22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655A26B1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D796F5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700FB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7D7E11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328C1EC4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8B504E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4B1C7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4F948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4884174B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165A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749AC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21031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52D5C33A" w14:textId="77777777" w:rsidTr="005D1D9B">
        <w:trPr>
          <w:cantSplit/>
        </w:trPr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7E7CE1" w14:textId="77777777" w:rsidR="00A16C4C" w:rsidRPr="0010548E" w:rsidRDefault="00A16C4C" w:rsidP="00A16C4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89750B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55BEE68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5F3FC8" w:rsidRPr="0010548E" w14:paraId="595B57F4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AF71CB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EAD5DE5" w14:textId="5C2E90A7" w:rsidR="00A16C4C" w:rsidRPr="0010548E" w:rsidRDefault="000C596C" w:rsidP="00A16C4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BF822C9" w14:textId="1D8A4DC3" w:rsidR="00A16C4C" w:rsidRPr="0010548E" w:rsidRDefault="005F3FC8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If </w:t>
            </w:r>
            <w:r w:rsidR="004B49AF">
              <w:rPr>
                <w:rFonts w:asciiTheme="minorHAnsi" w:hAnsiTheme="minorHAnsi" w:cstheme="minorHAnsi"/>
              </w:rPr>
              <w:t>Player does not have any Special cards</w:t>
            </w:r>
            <w:r w:rsidR="00EE6FDE">
              <w:rPr>
                <w:rFonts w:asciiTheme="minorHAnsi" w:hAnsiTheme="minorHAnsi" w:cstheme="minorHAnsi"/>
              </w:rPr>
              <w:t>:</w:t>
            </w:r>
          </w:p>
        </w:tc>
      </w:tr>
      <w:tr w:rsidR="005F3FC8" w:rsidRPr="0010548E" w14:paraId="7E72AD65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4A0ACD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8D282C" w14:textId="4749C52D" w:rsidR="00A16C4C" w:rsidRPr="0010548E" w:rsidRDefault="000C596C" w:rsidP="00A16C4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E6FDE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B07AF" w14:textId="29176A2F" w:rsidR="00A16C4C" w:rsidRPr="0010548E" w:rsidRDefault="00E01F08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="00EE6FDE">
              <w:rPr>
                <w:rFonts w:asciiTheme="minorHAnsi" w:hAnsiTheme="minorHAnsi" w:cstheme="minorHAnsi"/>
              </w:rPr>
              <w:t>ystem does not complete any Special-Power actions</w:t>
            </w:r>
          </w:p>
        </w:tc>
      </w:tr>
      <w:tr w:rsidR="005F3FC8" w:rsidRPr="0010548E" w14:paraId="76195ED0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730051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FEA62" w14:textId="0BA9CBCB" w:rsidR="00A16C4C" w:rsidRPr="0010548E" w:rsidRDefault="000D0F35" w:rsidP="00A16C4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F8BF6" w14:textId="104B8B54" w:rsidR="00A16C4C" w:rsidRPr="0010548E" w:rsidRDefault="000D0F35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has Special Card with no action</w:t>
            </w:r>
          </w:p>
        </w:tc>
      </w:tr>
      <w:tr w:rsidR="005F3FC8" w:rsidRPr="0010548E" w14:paraId="02F3970F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575AE8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74E2D" w14:textId="4355BCA0" w:rsidR="00A16C4C" w:rsidRPr="0010548E" w:rsidRDefault="000D0F35" w:rsidP="00A16C4C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</w:t>
            </w:r>
            <w:r w:rsidR="000C596C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ECA4B" w14:textId="64DF0129" w:rsidR="00A16C4C" w:rsidRPr="0010548E" w:rsidRDefault="000D0F35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does not execute any special-power action</w:t>
            </w:r>
          </w:p>
        </w:tc>
      </w:tr>
      <w:tr w:rsidR="005F3FC8" w:rsidRPr="0010548E" w14:paraId="1B54FFA2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F6DEEF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35169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73124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64649E09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DF9D41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A09150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3ADF1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5EC56B5E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0FB4E9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9C08DE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CE54C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5D008888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B4CCBD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F5576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E71CC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00F2AEB6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82B90C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01F3ED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79A99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607A822F" w14:textId="77777777" w:rsidTr="005D1D9B">
        <w:trPr>
          <w:cantSplit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252866" w14:textId="77777777" w:rsidR="00A16C4C" w:rsidRPr="0010548E" w:rsidRDefault="00A16C4C" w:rsidP="00A16C4C">
            <w:pPr>
              <w:rPr>
                <w:rFonts w:asciiTheme="minorHAnsi" w:hAnsiTheme="minorHAnsi" w:cstheme="minorHAnsi"/>
                <w:b/>
                <w:bCs/>
                <w:i/>
                <w:iCs/>
                <w:sz w:val="24"/>
                <w:szCs w:val="28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BB84F" w14:textId="77777777" w:rsidR="00A16C4C" w:rsidRPr="0010548E" w:rsidRDefault="00A16C4C" w:rsidP="00A16C4C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A7942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</w:p>
        </w:tc>
      </w:tr>
      <w:tr w:rsidR="005F3FC8" w:rsidRPr="0010548E" w14:paraId="6611AE16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6E14187" w14:textId="77777777" w:rsidR="00A16C4C" w:rsidRPr="0010548E" w:rsidRDefault="00A16C4C" w:rsidP="00A16C4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9BCCEF" w14:textId="6A0E1322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</w:t>
            </w:r>
            <w:r w:rsidR="001229EF">
              <w:rPr>
                <w:rFonts w:asciiTheme="minorHAnsi" w:hAnsiTheme="minorHAnsi" w:cstheme="minorHAnsi"/>
              </w:rPr>
              <w:t>10</w:t>
            </w:r>
          </w:p>
        </w:tc>
      </w:tr>
      <w:tr w:rsidR="005F3FC8" w:rsidRPr="0010548E" w14:paraId="34122A6A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F5063D9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135E36" w14:textId="1C1BE603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</w:tr>
      <w:tr w:rsidR="005F3FC8" w:rsidRPr="0010548E" w14:paraId="10B55C30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7F1F475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3BFF13" w14:textId="792FA62D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 hrs.</w:t>
            </w:r>
          </w:p>
        </w:tc>
      </w:tr>
      <w:tr w:rsidR="005F3FC8" w:rsidRPr="0010548E" w14:paraId="03F149C1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89E6093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EEBB7A7" w14:textId="7FF07AF9" w:rsidR="00A16C4C" w:rsidRPr="0010548E" w:rsidRDefault="00E96EE6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 user has a </w:t>
            </w:r>
            <w:r w:rsidR="00075E06">
              <w:rPr>
                <w:rFonts w:asciiTheme="minorHAnsi" w:hAnsiTheme="minorHAnsi" w:cstheme="minorHAnsi"/>
              </w:rPr>
              <w:t xml:space="preserve">playable </w:t>
            </w:r>
            <w:r>
              <w:rPr>
                <w:rFonts w:asciiTheme="minorHAnsi" w:hAnsiTheme="minorHAnsi" w:cstheme="minorHAnsi"/>
              </w:rPr>
              <w:t>Special Card and decides to use its special-power action</w:t>
            </w:r>
          </w:p>
        </w:tc>
      </w:tr>
      <w:tr w:rsidR="005F3FC8" w:rsidRPr="0010548E" w14:paraId="6FE15515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AA71A8C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7B257DB" w14:textId="20B56A9A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5F3FC8" w:rsidRPr="0010548E" w14:paraId="59187313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289EF61" w14:textId="77777777" w:rsidR="00A16C4C" w:rsidRPr="0010548E" w:rsidRDefault="00A16C4C" w:rsidP="00A16C4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0B133AD" w14:textId="440FADED" w:rsidR="00A16C4C" w:rsidRPr="0010548E" w:rsidRDefault="00EE6FDE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Menu must be finished beforehand</w:t>
            </w:r>
          </w:p>
        </w:tc>
      </w:tr>
      <w:tr w:rsidR="005F3FC8" w:rsidRPr="0010548E" w14:paraId="22B56900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038A3A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4DAA33F" w14:textId="2B823534" w:rsidR="00A16C4C" w:rsidRPr="0010548E" w:rsidRDefault="00024C38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5F3FC8" w:rsidRPr="0010548E" w14:paraId="3500B152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489F8EC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C1F39FE" w14:textId="614D5A8F" w:rsidR="00A16C4C" w:rsidRPr="0010548E" w:rsidRDefault="00D1110A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5F3FC8" w:rsidRPr="0010548E" w14:paraId="7DD6206F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69F6DC7" w14:textId="06B87B50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D436713" w14:textId="226F7220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5F3FC8" w:rsidRPr="0010548E" w14:paraId="74F34759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AA74F0B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F901145" w14:textId="5E2DA4E2" w:rsidR="00A16C4C" w:rsidRPr="0010548E" w:rsidRDefault="003E61B9" w:rsidP="00A16C4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#21</w:t>
            </w:r>
          </w:p>
        </w:tc>
      </w:tr>
      <w:tr w:rsidR="005F3FC8" w:rsidRPr="0010548E" w14:paraId="25CBE3F9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0525E2" w14:textId="77777777" w:rsidR="00A16C4C" w:rsidRPr="0010548E" w:rsidRDefault="00A16C4C" w:rsidP="00A16C4C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48B0F04" w14:textId="5EB84215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5F3FC8" w:rsidRPr="0010548E" w14:paraId="4CA69CC7" w14:textId="77777777" w:rsidTr="005D1D9B">
        <w:trPr>
          <w:cantSplit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19F580EE" w14:textId="77777777" w:rsidR="00A16C4C" w:rsidRPr="0010548E" w:rsidRDefault="00A16C4C" w:rsidP="00A16C4C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A5FEA26" w14:textId="77777777" w:rsidR="00A16C4C" w:rsidRPr="0010548E" w:rsidRDefault="00A16C4C" w:rsidP="00A16C4C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7F98A2FF" w14:textId="1DB20082" w:rsidR="00330596" w:rsidRDefault="00330596">
      <w:pPr>
        <w:rPr>
          <w:rFonts w:asciiTheme="minorHAnsi" w:hAnsiTheme="minorHAnsi" w:cstheme="minorHAnsi"/>
        </w:rPr>
      </w:pPr>
    </w:p>
    <w:p w14:paraId="7C8DDD6A" w14:textId="77777777" w:rsidR="003E61B9" w:rsidRPr="0010548E" w:rsidRDefault="003E61B9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109"/>
        <w:gridCol w:w="893"/>
        <w:gridCol w:w="6072"/>
      </w:tblGrid>
      <w:tr w:rsidR="00AB3056" w:rsidRPr="0010548E" w14:paraId="3AAC34A5" w14:textId="77777777" w:rsidTr="0010548E">
        <w:tc>
          <w:tcPr>
            <w:tcW w:w="0" w:type="auto"/>
          </w:tcPr>
          <w:p w14:paraId="690B8934" w14:textId="26ACCEA9" w:rsidR="00DE0FE9" w:rsidRPr="0010548E" w:rsidRDefault="00DE0FE9" w:rsidP="0010548E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br w:type="page"/>
              <w:t>USE CASE #1</w:t>
            </w:r>
            <w:r w:rsidR="003E61B9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  <w:gridSpan w:val="2"/>
          </w:tcPr>
          <w:p w14:paraId="7A9B80E1" w14:textId="77777777" w:rsidR="00DE0FE9" w:rsidRPr="0010548E" w:rsidRDefault="00DE0FE9" w:rsidP="0010548E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Drop a group</w:t>
            </w:r>
          </w:p>
        </w:tc>
      </w:tr>
      <w:tr w:rsidR="00AB3056" w:rsidRPr="0010548E" w14:paraId="4C0A3C6D" w14:textId="77777777" w:rsidTr="0010548E">
        <w:tc>
          <w:tcPr>
            <w:tcW w:w="0" w:type="auto"/>
          </w:tcPr>
          <w:p w14:paraId="7B6C6FFC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0A1112C8" w14:textId="4628135A" w:rsidR="00DE0FE9" w:rsidRPr="0010548E" w:rsidRDefault="00C92C50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Remove group from User’s Power Structure and return it to uncontrolled groups</w:t>
            </w:r>
          </w:p>
        </w:tc>
      </w:tr>
      <w:tr w:rsidR="00AB3056" w:rsidRPr="0010548E" w14:paraId="17BB2B4D" w14:textId="77777777" w:rsidTr="0010548E">
        <w:tc>
          <w:tcPr>
            <w:tcW w:w="0" w:type="auto"/>
          </w:tcPr>
          <w:p w14:paraId="3FBCFD29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5048E662" w14:textId="46E00A5F" w:rsidR="00DE0FE9" w:rsidRPr="0010548E" w:rsidRDefault="00C92C50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User</w:t>
            </w:r>
          </w:p>
        </w:tc>
      </w:tr>
      <w:tr w:rsidR="00AB3056" w:rsidRPr="0010548E" w14:paraId="7F46FE8A" w14:textId="77777777" w:rsidTr="0010548E">
        <w:tc>
          <w:tcPr>
            <w:tcW w:w="0" w:type="auto"/>
          </w:tcPr>
          <w:p w14:paraId="0278D975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713AFE9F" w14:textId="59A9FEB4" w:rsidR="00DE0FE9" w:rsidRPr="0010548E" w:rsidRDefault="00C92C50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chosen to take a free action</w:t>
            </w:r>
          </w:p>
        </w:tc>
      </w:tr>
      <w:tr w:rsidR="00AB3056" w:rsidRPr="0010548E" w14:paraId="60C7E784" w14:textId="77777777" w:rsidTr="0010548E">
        <w:tc>
          <w:tcPr>
            <w:tcW w:w="0" w:type="auto"/>
          </w:tcPr>
          <w:p w14:paraId="619FF0BD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4FE35F32" w14:textId="2AB8A0E3" w:rsidR="00DE0FE9" w:rsidRPr="0010548E" w:rsidRDefault="000147F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group has been removed from the user’s power structure and </w:t>
            </w:r>
            <w:r w:rsidR="00AB3056">
              <w:rPr>
                <w:rFonts w:asciiTheme="minorHAnsi" w:hAnsiTheme="minorHAnsi" w:cstheme="minorHAnsi"/>
              </w:rPr>
              <w:t>was returned to uncontrolled Groups</w:t>
            </w:r>
          </w:p>
        </w:tc>
      </w:tr>
      <w:tr w:rsidR="00AB3056" w:rsidRPr="0010548E" w14:paraId="11C89C7C" w14:textId="77777777" w:rsidTr="0010548E">
        <w:tc>
          <w:tcPr>
            <w:tcW w:w="0" w:type="auto"/>
          </w:tcPr>
          <w:p w14:paraId="7009916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3A1D5167" w14:textId="55E7AA97" w:rsidR="00DE0FE9" w:rsidRPr="0010548E" w:rsidRDefault="002E3BCD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Card dropped was not returned to uncontrolled Groups</w:t>
            </w:r>
          </w:p>
        </w:tc>
      </w:tr>
      <w:tr w:rsidR="00AB3056" w:rsidRPr="0010548E" w14:paraId="5F569523" w14:textId="77777777" w:rsidTr="0010548E">
        <w:tc>
          <w:tcPr>
            <w:tcW w:w="0" w:type="auto"/>
          </w:tcPr>
          <w:p w14:paraId="58280023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119A164F" w14:textId="1A4AD24C" w:rsidR="00DE0FE9" w:rsidRPr="0010548E" w:rsidRDefault="00C32DEB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AB3056" w:rsidRPr="0010548E" w14:paraId="60EA3F8E" w14:textId="77777777" w:rsidTr="0010548E">
        <w:tc>
          <w:tcPr>
            <w:tcW w:w="0" w:type="auto"/>
          </w:tcPr>
          <w:p w14:paraId="17A441A6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1377404B" w14:textId="1C653672" w:rsidR="00DE0FE9" w:rsidRPr="0010548E" w:rsidRDefault="00C32DEB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Groups, System</w:t>
            </w:r>
          </w:p>
        </w:tc>
      </w:tr>
      <w:tr w:rsidR="00AB3056" w:rsidRPr="0010548E" w14:paraId="1251BF5D" w14:textId="77777777" w:rsidTr="0010548E">
        <w:tc>
          <w:tcPr>
            <w:tcW w:w="0" w:type="auto"/>
          </w:tcPr>
          <w:p w14:paraId="15952146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152A497B" w14:textId="438A0B13" w:rsidR="00DE0FE9" w:rsidRPr="0010548E" w:rsidRDefault="00C33D43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“Drop a Group” option was chosen from menu</w:t>
            </w:r>
          </w:p>
        </w:tc>
      </w:tr>
      <w:tr w:rsidR="00AB3056" w:rsidRPr="0010548E" w14:paraId="1DCF025C" w14:textId="77777777" w:rsidTr="0010548E">
        <w:trPr>
          <w:cantSplit/>
        </w:trPr>
        <w:tc>
          <w:tcPr>
            <w:tcW w:w="0" w:type="auto"/>
            <w:vMerge w:val="restart"/>
          </w:tcPr>
          <w:p w14:paraId="652717CB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27C8ABC0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5871B8E5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AB3056" w:rsidRPr="0010548E" w14:paraId="29E66DE9" w14:textId="77777777" w:rsidTr="0010548E">
        <w:trPr>
          <w:cantSplit/>
        </w:trPr>
        <w:tc>
          <w:tcPr>
            <w:tcW w:w="0" w:type="auto"/>
            <w:vMerge/>
          </w:tcPr>
          <w:p w14:paraId="299A3CB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D191D24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677FB8EE" w14:textId="4F86A10E" w:rsidR="00DE0FE9" w:rsidRPr="0010548E" w:rsidRDefault="00796D5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“Drop a Group” option</w:t>
            </w:r>
          </w:p>
        </w:tc>
      </w:tr>
      <w:tr w:rsidR="00AB3056" w:rsidRPr="0010548E" w14:paraId="024E5847" w14:textId="77777777" w:rsidTr="0010548E">
        <w:trPr>
          <w:cantSplit/>
        </w:trPr>
        <w:tc>
          <w:tcPr>
            <w:tcW w:w="0" w:type="auto"/>
            <w:vMerge/>
          </w:tcPr>
          <w:p w14:paraId="08134942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6EE12A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564DD0C1" w14:textId="0ED315D7" w:rsidR="00DE0FE9" w:rsidRPr="0010548E" w:rsidRDefault="00231CB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decides which group to drop</w:t>
            </w:r>
          </w:p>
        </w:tc>
      </w:tr>
      <w:tr w:rsidR="00AB3056" w:rsidRPr="0010548E" w14:paraId="704A33A2" w14:textId="77777777" w:rsidTr="0010548E">
        <w:trPr>
          <w:cantSplit/>
          <w:trHeight w:val="80"/>
        </w:trPr>
        <w:tc>
          <w:tcPr>
            <w:tcW w:w="0" w:type="auto"/>
            <w:vMerge/>
          </w:tcPr>
          <w:p w14:paraId="129D5F4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A5E0011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433556A8" w14:textId="7E77BCA1" w:rsidR="00DE0FE9" w:rsidRPr="0010548E" w:rsidRDefault="00231CB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removes card from Player’s Power Structure</w:t>
            </w:r>
          </w:p>
        </w:tc>
      </w:tr>
      <w:tr w:rsidR="00AB3056" w:rsidRPr="0010548E" w14:paraId="2D8AC30A" w14:textId="77777777" w:rsidTr="0010548E">
        <w:trPr>
          <w:cantSplit/>
        </w:trPr>
        <w:tc>
          <w:tcPr>
            <w:tcW w:w="0" w:type="auto"/>
            <w:vMerge/>
          </w:tcPr>
          <w:p w14:paraId="69ABCE6D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F1B201C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4EABBD52" w14:textId="3DDDD7E5" w:rsidR="00DE0FE9" w:rsidRPr="0010548E" w:rsidRDefault="00231CB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adds card back into uncontrolled Groups</w:t>
            </w:r>
          </w:p>
        </w:tc>
      </w:tr>
      <w:tr w:rsidR="00AB3056" w:rsidRPr="0010548E" w14:paraId="532E75E8" w14:textId="77777777" w:rsidTr="0010548E">
        <w:trPr>
          <w:cantSplit/>
        </w:trPr>
        <w:tc>
          <w:tcPr>
            <w:tcW w:w="0" w:type="auto"/>
            <w:vMerge/>
          </w:tcPr>
          <w:p w14:paraId="3F691EB7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ECC2248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384BE8C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2383678F" w14:textId="77777777" w:rsidTr="0010548E">
        <w:trPr>
          <w:cantSplit/>
        </w:trPr>
        <w:tc>
          <w:tcPr>
            <w:tcW w:w="0" w:type="auto"/>
            <w:vMerge/>
          </w:tcPr>
          <w:p w14:paraId="386E2E0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5E8C03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</w:tcPr>
          <w:p w14:paraId="7D222F7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598F1EDA" w14:textId="77777777" w:rsidTr="0010548E">
        <w:trPr>
          <w:cantSplit/>
        </w:trPr>
        <w:tc>
          <w:tcPr>
            <w:tcW w:w="0" w:type="auto"/>
            <w:vMerge/>
          </w:tcPr>
          <w:p w14:paraId="03289A8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7BC6AF5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</w:tcPr>
          <w:p w14:paraId="22600AE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5D7E992C" w14:textId="77777777" w:rsidTr="0010548E">
        <w:trPr>
          <w:cantSplit/>
        </w:trPr>
        <w:tc>
          <w:tcPr>
            <w:tcW w:w="0" w:type="auto"/>
            <w:vMerge/>
          </w:tcPr>
          <w:p w14:paraId="629F705A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9A620C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15439A2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69E4B1AF" w14:textId="77777777" w:rsidTr="0010548E">
        <w:trPr>
          <w:cantSplit/>
        </w:trPr>
        <w:tc>
          <w:tcPr>
            <w:tcW w:w="0" w:type="auto"/>
            <w:vMerge/>
          </w:tcPr>
          <w:p w14:paraId="5CC70B3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0736B1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</w:tcPr>
          <w:p w14:paraId="3ECA1717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627BB42D" w14:textId="77777777" w:rsidTr="0010548E">
        <w:trPr>
          <w:cantSplit/>
        </w:trPr>
        <w:tc>
          <w:tcPr>
            <w:tcW w:w="0" w:type="auto"/>
            <w:vMerge/>
          </w:tcPr>
          <w:p w14:paraId="058168B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09BA5D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</w:tcPr>
          <w:p w14:paraId="7E356BF6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786616C4" w14:textId="77777777" w:rsidTr="0010548E">
        <w:trPr>
          <w:cantSplit/>
        </w:trPr>
        <w:tc>
          <w:tcPr>
            <w:tcW w:w="0" w:type="auto"/>
            <w:vMerge/>
          </w:tcPr>
          <w:p w14:paraId="3EBC0D45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F55F19F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</w:tcPr>
          <w:p w14:paraId="2F234DA2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126DF993" w14:textId="77777777" w:rsidTr="0010548E">
        <w:trPr>
          <w:cantSplit/>
        </w:trPr>
        <w:tc>
          <w:tcPr>
            <w:tcW w:w="0" w:type="auto"/>
            <w:vMerge/>
          </w:tcPr>
          <w:p w14:paraId="7F845203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24B4430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</w:tcPr>
          <w:p w14:paraId="6C83AC1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3D63E618" w14:textId="77777777" w:rsidTr="0010548E">
        <w:trPr>
          <w:cantSplit/>
        </w:trPr>
        <w:tc>
          <w:tcPr>
            <w:tcW w:w="0" w:type="auto"/>
            <w:vMerge w:val="restart"/>
          </w:tcPr>
          <w:p w14:paraId="200C42C3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1169FBD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29EE7DFC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AB3056" w:rsidRPr="0010548E" w14:paraId="1AA4C290" w14:textId="77777777" w:rsidTr="0010548E">
        <w:trPr>
          <w:cantSplit/>
        </w:trPr>
        <w:tc>
          <w:tcPr>
            <w:tcW w:w="0" w:type="auto"/>
            <w:vMerge/>
          </w:tcPr>
          <w:p w14:paraId="3C7EED60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C6560BA" w14:textId="7D95F61D" w:rsidR="00DE0FE9" w:rsidRPr="0010548E" w:rsidRDefault="00675CC8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DE0FE9" w:rsidRPr="0010548E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0" w:type="auto"/>
          </w:tcPr>
          <w:p w14:paraId="083CAC25" w14:textId="16DEFF09" w:rsidR="00DE0FE9" w:rsidRPr="0010548E" w:rsidRDefault="00AB3056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chooses to drop a card with puppets</w:t>
            </w:r>
            <w:r w:rsidR="0002650E">
              <w:rPr>
                <w:rFonts w:asciiTheme="minorHAnsi" w:hAnsiTheme="minorHAnsi" w:cstheme="minorHAnsi"/>
              </w:rPr>
              <w:t>:</w:t>
            </w:r>
          </w:p>
        </w:tc>
      </w:tr>
      <w:tr w:rsidR="00AB3056" w:rsidRPr="0010548E" w14:paraId="26FB4531" w14:textId="77777777" w:rsidTr="0010548E">
        <w:trPr>
          <w:cantSplit/>
        </w:trPr>
        <w:tc>
          <w:tcPr>
            <w:tcW w:w="0" w:type="auto"/>
            <w:vMerge/>
          </w:tcPr>
          <w:p w14:paraId="3DC8CDDA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8DFF3B" w14:textId="01C5D539" w:rsidR="00DE0FE9" w:rsidRPr="0010548E" w:rsidRDefault="0062328F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AB3056">
              <w:rPr>
                <w:rFonts w:asciiTheme="minorHAnsi" w:hAnsiTheme="minorHAnsi" w:cstheme="minorHAnsi"/>
              </w:rPr>
              <w:t>a.1</w:t>
            </w:r>
          </w:p>
        </w:tc>
        <w:tc>
          <w:tcPr>
            <w:tcW w:w="0" w:type="auto"/>
          </w:tcPr>
          <w:p w14:paraId="71856EDF" w14:textId="32F70E30" w:rsidR="00DE0FE9" w:rsidRPr="0010548E" w:rsidRDefault="00AB3056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System will drop </w:t>
            </w:r>
            <w:r w:rsidR="002E3BCD">
              <w:rPr>
                <w:rFonts w:asciiTheme="minorHAnsi" w:hAnsiTheme="minorHAnsi" w:cstheme="minorHAnsi"/>
              </w:rPr>
              <w:t>all</w:t>
            </w:r>
            <w:r>
              <w:rPr>
                <w:rFonts w:asciiTheme="minorHAnsi" w:hAnsiTheme="minorHAnsi" w:cstheme="minorHAnsi"/>
              </w:rPr>
              <w:t xml:space="preserve"> its puppets </w:t>
            </w:r>
            <w:r w:rsidR="00670A10">
              <w:rPr>
                <w:rFonts w:asciiTheme="minorHAnsi" w:hAnsiTheme="minorHAnsi" w:cstheme="minorHAnsi"/>
              </w:rPr>
              <w:t>as well</w:t>
            </w:r>
          </w:p>
        </w:tc>
      </w:tr>
      <w:tr w:rsidR="00AB3056" w:rsidRPr="0010548E" w14:paraId="565D79CC" w14:textId="77777777" w:rsidTr="0010548E">
        <w:trPr>
          <w:cantSplit/>
        </w:trPr>
        <w:tc>
          <w:tcPr>
            <w:tcW w:w="0" w:type="auto"/>
            <w:vMerge/>
          </w:tcPr>
          <w:p w14:paraId="109A3D1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826A8D3" w14:textId="73A3A6C1" w:rsidR="00DE0FE9" w:rsidRPr="0010548E" w:rsidRDefault="00675CC8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31CB5">
              <w:rPr>
                <w:rFonts w:asciiTheme="minorHAnsi" w:hAnsiTheme="minorHAnsi" w:cstheme="minorHAnsi"/>
              </w:rPr>
              <w:t>a.2</w:t>
            </w:r>
          </w:p>
        </w:tc>
        <w:tc>
          <w:tcPr>
            <w:tcW w:w="0" w:type="auto"/>
          </w:tcPr>
          <w:p w14:paraId="4E2757BB" w14:textId="41FEFCD7" w:rsidR="00DE0FE9" w:rsidRPr="0010548E" w:rsidRDefault="00231CB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3 (for each puppet card)</w:t>
            </w:r>
          </w:p>
        </w:tc>
      </w:tr>
      <w:tr w:rsidR="00AB3056" w:rsidRPr="0010548E" w14:paraId="34A0448D" w14:textId="77777777" w:rsidTr="0010548E">
        <w:trPr>
          <w:cantSplit/>
        </w:trPr>
        <w:tc>
          <w:tcPr>
            <w:tcW w:w="0" w:type="auto"/>
            <w:vMerge/>
          </w:tcPr>
          <w:p w14:paraId="5B16714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704BFC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C3D3ED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0A8A5F94" w14:textId="77777777" w:rsidTr="0010548E">
        <w:trPr>
          <w:cantSplit/>
        </w:trPr>
        <w:tc>
          <w:tcPr>
            <w:tcW w:w="0" w:type="auto"/>
            <w:vMerge/>
          </w:tcPr>
          <w:p w14:paraId="0372A08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F85239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1B291A7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3C7D6EB6" w14:textId="77777777" w:rsidTr="0010548E">
        <w:trPr>
          <w:cantSplit/>
        </w:trPr>
        <w:tc>
          <w:tcPr>
            <w:tcW w:w="0" w:type="auto"/>
            <w:vMerge/>
          </w:tcPr>
          <w:p w14:paraId="7981752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67912F7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DD982D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16F4087C" w14:textId="77777777" w:rsidTr="0010548E">
        <w:trPr>
          <w:cantSplit/>
        </w:trPr>
        <w:tc>
          <w:tcPr>
            <w:tcW w:w="0" w:type="auto"/>
            <w:vMerge/>
          </w:tcPr>
          <w:p w14:paraId="330D189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874C527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2BC256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0E6E39D1" w14:textId="77777777" w:rsidTr="0010548E">
        <w:trPr>
          <w:cantSplit/>
        </w:trPr>
        <w:tc>
          <w:tcPr>
            <w:tcW w:w="0" w:type="auto"/>
            <w:vMerge/>
          </w:tcPr>
          <w:p w14:paraId="2AF640A2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41A5A8C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210829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1C45BCDE" w14:textId="77777777" w:rsidTr="0010548E">
        <w:trPr>
          <w:cantSplit/>
        </w:trPr>
        <w:tc>
          <w:tcPr>
            <w:tcW w:w="0" w:type="auto"/>
            <w:vMerge/>
          </w:tcPr>
          <w:p w14:paraId="35ACB66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DDF79F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156068A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36E273EE" w14:textId="77777777" w:rsidTr="0010548E">
        <w:trPr>
          <w:cantSplit/>
        </w:trPr>
        <w:tc>
          <w:tcPr>
            <w:tcW w:w="0" w:type="auto"/>
            <w:vMerge/>
          </w:tcPr>
          <w:p w14:paraId="3A6B573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2FE505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15C241F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335FE36C" w14:textId="77777777" w:rsidTr="0010548E">
        <w:trPr>
          <w:cantSplit/>
        </w:trPr>
        <w:tc>
          <w:tcPr>
            <w:tcW w:w="0" w:type="auto"/>
            <w:vMerge w:val="restart"/>
          </w:tcPr>
          <w:p w14:paraId="288653EB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444E2BC6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05F216C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AB3056" w:rsidRPr="0010548E" w14:paraId="51BBD758" w14:textId="77777777" w:rsidTr="0010548E">
        <w:trPr>
          <w:cantSplit/>
        </w:trPr>
        <w:tc>
          <w:tcPr>
            <w:tcW w:w="0" w:type="auto"/>
            <w:vMerge/>
          </w:tcPr>
          <w:p w14:paraId="00A48300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2424588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03724488" w14:textId="5BD55D9F" w:rsidR="00DE0FE9" w:rsidRPr="0010548E" w:rsidRDefault="00A324F6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AB3056" w:rsidRPr="0010548E" w14:paraId="24F89B6C" w14:textId="77777777" w:rsidTr="0010548E">
        <w:trPr>
          <w:cantSplit/>
        </w:trPr>
        <w:tc>
          <w:tcPr>
            <w:tcW w:w="0" w:type="auto"/>
            <w:vMerge/>
          </w:tcPr>
          <w:p w14:paraId="2E411ED1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347F538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A972F26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5943C95A" w14:textId="77777777" w:rsidTr="0010548E">
        <w:trPr>
          <w:cantSplit/>
        </w:trPr>
        <w:tc>
          <w:tcPr>
            <w:tcW w:w="0" w:type="auto"/>
            <w:vMerge/>
          </w:tcPr>
          <w:p w14:paraId="706F572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A70241F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B26C441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16718612" w14:textId="77777777" w:rsidTr="0010548E">
        <w:trPr>
          <w:cantSplit/>
        </w:trPr>
        <w:tc>
          <w:tcPr>
            <w:tcW w:w="0" w:type="auto"/>
            <w:vMerge/>
          </w:tcPr>
          <w:p w14:paraId="18907670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91C5A0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FB60F30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62827609" w14:textId="77777777" w:rsidTr="0010548E">
        <w:trPr>
          <w:cantSplit/>
        </w:trPr>
        <w:tc>
          <w:tcPr>
            <w:tcW w:w="0" w:type="auto"/>
            <w:vMerge/>
          </w:tcPr>
          <w:p w14:paraId="1C312E0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5BF2240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091C013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3363720D" w14:textId="77777777" w:rsidTr="0010548E">
        <w:trPr>
          <w:cantSplit/>
        </w:trPr>
        <w:tc>
          <w:tcPr>
            <w:tcW w:w="0" w:type="auto"/>
            <w:vMerge/>
          </w:tcPr>
          <w:p w14:paraId="41F72F01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2D31D3E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815B23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08EABD06" w14:textId="77777777" w:rsidTr="0010548E">
        <w:trPr>
          <w:cantSplit/>
        </w:trPr>
        <w:tc>
          <w:tcPr>
            <w:tcW w:w="0" w:type="auto"/>
            <w:vMerge/>
          </w:tcPr>
          <w:p w14:paraId="091B36CA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411A398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3BDF19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38311DFD" w14:textId="77777777" w:rsidTr="0010548E">
        <w:trPr>
          <w:cantSplit/>
        </w:trPr>
        <w:tc>
          <w:tcPr>
            <w:tcW w:w="0" w:type="auto"/>
            <w:vMerge/>
          </w:tcPr>
          <w:p w14:paraId="3062505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6B20109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5DE9CC6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08C61A1E" w14:textId="77777777" w:rsidTr="0010548E">
        <w:trPr>
          <w:cantSplit/>
        </w:trPr>
        <w:tc>
          <w:tcPr>
            <w:tcW w:w="0" w:type="auto"/>
            <w:vMerge/>
          </w:tcPr>
          <w:p w14:paraId="4F584661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890DE6B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8B166E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4FA94EB1" w14:textId="77777777" w:rsidTr="0010548E">
        <w:trPr>
          <w:cantSplit/>
        </w:trPr>
        <w:tc>
          <w:tcPr>
            <w:tcW w:w="0" w:type="auto"/>
            <w:vMerge/>
          </w:tcPr>
          <w:p w14:paraId="32E4B516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B03CBB6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BAAB9D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AB3056" w:rsidRPr="0010548E" w14:paraId="06A87811" w14:textId="77777777" w:rsidTr="0010548E">
        <w:trPr>
          <w:cantSplit/>
        </w:trPr>
        <w:tc>
          <w:tcPr>
            <w:tcW w:w="0" w:type="auto"/>
          </w:tcPr>
          <w:p w14:paraId="2D3CBC5C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0E12EA05" w14:textId="5E24E760" w:rsidR="00DE0FE9" w:rsidRPr="0010548E" w:rsidRDefault="006C46E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</w:t>
            </w:r>
            <w:r w:rsidR="00872ACA">
              <w:rPr>
                <w:rFonts w:asciiTheme="minorHAnsi" w:hAnsiTheme="minorHAnsi" w:cstheme="minorHAnsi"/>
              </w:rPr>
              <w:t>2</w:t>
            </w:r>
          </w:p>
        </w:tc>
      </w:tr>
      <w:tr w:rsidR="00AB3056" w:rsidRPr="0010548E" w14:paraId="3DF2B591" w14:textId="77777777" w:rsidTr="0010548E">
        <w:trPr>
          <w:cantSplit/>
        </w:trPr>
        <w:tc>
          <w:tcPr>
            <w:tcW w:w="0" w:type="auto"/>
          </w:tcPr>
          <w:p w14:paraId="0812EB23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58D351B7" w14:textId="67EAA65B" w:rsidR="00DE0FE9" w:rsidRPr="0010548E" w:rsidRDefault="00A324F6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AB3056" w:rsidRPr="0010548E" w14:paraId="2F8A3249" w14:textId="77777777" w:rsidTr="0010548E">
        <w:trPr>
          <w:cantSplit/>
        </w:trPr>
        <w:tc>
          <w:tcPr>
            <w:tcW w:w="0" w:type="auto"/>
          </w:tcPr>
          <w:p w14:paraId="232C5E95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78354AF9" w14:textId="58835DEB" w:rsidR="00DE0FE9" w:rsidRPr="0010548E" w:rsidRDefault="004238D0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 hrs.</w:t>
            </w:r>
          </w:p>
        </w:tc>
      </w:tr>
      <w:tr w:rsidR="00AB3056" w:rsidRPr="0010548E" w14:paraId="34CE83AB" w14:textId="77777777" w:rsidTr="0010548E">
        <w:trPr>
          <w:cantSplit/>
        </w:trPr>
        <w:tc>
          <w:tcPr>
            <w:tcW w:w="0" w:type="auto"/>
          </w:tcPr>
          <w:p w14:paraId="63B7EFDC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2279C6DB" w14:textId="7EE32A2C" w:rsidR="00DE0FE9" w:rsidRPr="0010548E" w:rsidRDefault="004238D0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During any turn that may take a free action or action</w:t>
            </w:r>
          </w:p>
        </w:tc>
      </w:tr>
      <w:tr w:rsidR="00AB3056" w:rsidRPr="0010548E" w14:paraId="40AD0FDE" w14:textId="77777777" w:rsidTr="0010548E">
        <w:trPr>
          <w:cantSplit/>
        </w:trPr>
        <w:tc>
          <w:tcPr>
            <w:tcW w:w="0" w:type="auto"/>
          </w:tcPr>
          <w:p w14:paraId="719E153A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58A157AB" w14:textId="4A7341DA" w:rsidR="00DE0FE9" w:rsidRPr="0010548E" w:rsidRDefault="00A369C9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AB3056" w:rsidRPr="0010548E" w14:paraId="406B869E" w14:textId="77777777" w:rsidTr="0010548E">
        <w:trPr>
          <w:cantSplit/>
        </w:trPr>
        <w:tc>
          <w:tcPr>
            <w:tcW w:w="0" w:type="auto"/>
          </w:tcPr>
          <w:p w14:paraId="4A467BD5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0D097F76" w14:textId="613396C4" w:rsidR="00DE0FE9" w:rsidRPr="0010548E" w:rsidRDefault="00A369C9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Menu must be finished beforehand; Use Case #</w:t>
            </w:r>
            <w:r w:rsidR="004A24FF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 xml:space="preserve"> must be finished</w:t>
            </w:r>
          </w:p>
        </w:tc>
      </w:tr>
      <w:tr w:rsidR="00AB3056" w:rsidRPr="0010548E" w14:paraId="580CE9EA" w14:textId="77777777" w:rsidTr="0010548E">
        <w:trPr>
          <w:cantSplit/>
        </w:trPr>
        <w:tc>
          <w:tcPr>
            <w:tcW w:w="0" w:type="auto"/>
          </w:tcPr>
          <w:p w14:paraId="78183070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53073F1C" w14:textId="58C93CD4" w:rsidR="00DE0FE9" w:rsidRPr="0010548E" w:rsidRDefault="00AC30A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AB3056" w:rsidRPr="0010548E" w14:paraId="6C5BF0DF" w14:textId="77777777" w:rsidTr="0010548E">
        <w:trPr>
          <w:cantSplit/>
        </w:trPr>
        <w:tc>
          <w:tcPr>
            <w:tcW w:w="0" w:type="auto"/>
          </w:tcPr>
          <w:p w14:paraId="0276A08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1BFA4CAB" w14:textId="06F42A31" w:rsidR="00DE0FE9" w:rsidRPr="0010548E" w:rsidRDefault="00AC30A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AB3056" w:rsidRPr="0010548E" w14:paraId="64CB8135" w14:textId="77777777" w:rsidTr="0010548E">
        <w:trPr>
          <w:cantSplit/>
        </w:trPr>
        <w:tc>
          <w:tcPr>
            <w:tcW w:w="0" w:type="auto"/>
          </w:tcPr>
          <w:p w14:paraId="1E348710" w14:textId="3E73A02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</w:t>
            </w:r>
            <w:r w:rsidR="00A25373" w:rsidRPr="0010548E">
              <w:rPr>
                <w:rFonts w:asciiTheme="minorHAnsi" w:hAnsiTheme="minorHAnsi" w:cstheme="minorHAnsi"/>
              </w:rPr>
              <w:t xml:space="preserve"> </w:t>
            </w:r>
            <w:r w:rsidRPr="0010548E">
              <w:rPr>
                <w:rFonts w:asciiTheme="minorHAnsi" w:hAnsiTheme="minorHAnsi" w:cstheme="minorHAnsi"/>
              </w:rPr>
              <w:t>ordinates</w:t>
            </w:r>
          </w:p>
        </w:tc>
        <w:tc>
          <w:tcPr>
            <w:tcW w:w="0" w:type="auto"/>
            <w:gridSpan w:val="2"/>
          </w:tcPr>
          <w:p w14:paraId="602E2197" w14:textId="2FEA0913" w:rsidR="00DE0FE9" w:rsidRPr="0010548E" w:rsidRDefault="0034630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</w:t>
            </w:r>
            <w:r w:rsidR="004A24FF">
              <w:rPr>
                <w:rFonts w:asciiTheme="minorHAnsi" w:hAnsiTheme="minorHAnsi" w:cstheme="minorHAnsi"/>
              </w:rPr>
              <w:t>9</w:t>
            </w:r>
          </w:p>
        </w:tc>
      </w:tr>
      <w:tr w:rsidR="00AB3056" w:rsidRPr="0010548E" w14:paraId="663B6BD3" w14:textId="77777777" w:rsidTr="0010548E">
        <w:trPr>
          <w:cantSplit/>
        </w:trPr>
        <w:tc>
          <w:tcPr>
            <w:tcW w:w="0" w:type="auto"/>
          </w:tcPr>
          <w:p w14:paraId="6E28C8E9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2DB079BF" w14:textId="04399049" w:rsidR="00DE0FE9" w:rsidRPr="0010548E" w:rsidRDefault="00233F64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AB3056" w:rsidRPr="0010548E" w14:paraId="6BB7AC3E" w14:textId="77777777" w:rsidTr="0010548E">
        <w:trPr>
          <w:cantSplit/>
        </w:trPr>
        <w:tc>
          <w:tcPr>
            <w:tcW w:w="0" w:type="auto"/>
          </w:tcPr>
          <w:p w14:paraId="10A47CE2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1157ADEA" w14:textId="7FA38008" w:rsidR="00DE0FE9" w:rsidRPr="0010548E" w:rsidRDefault="00A25373" w:rsidP="0010548E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AB3056" w:rsidRPr="0010548E" w14:paraId="0ABCC6D8" w14:textId="77777777" w:rsidTr="0010548E">
        <w:trPr>
          <w:cantSplit/>
        </w:trPr>
        <w:tc>
          <w:tcPr>
            <w:tcW w:w="0" w:type="auto"/>
          </w:tcPr>
          <w:p w14:paraId="0057B63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3FF73BC5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0CF91267" w14:textId="7F8881A9" w:rsidR="005E6556" w:rsidRDefault="005E6556" w:rsidP="00DE0FE9">
      <w:pPr>
        <w:rPr>
          <w:rFonts w:asciiTheme="minorHAnsi" w:hAnsiTheme="minorHAnsi" w:cstheme="minorHAnsi"/>
        </w:rPr>
      </w:pPr>
    </w:p>
    <w:p w14:paraId="32E33CE3" w14:textId="52A39A1E" w:rsidR="00495365" w:rsidRDefault="00495365" w:rsidP="00DE0FE9">
      <w:pPr>
        <w:rPr>
          <w:rFonts w:asciiTheme="minorHAnsi" w:hAnsiTheme="minorHAnsi" w:cstheme="minorHAnsi"/>
        </w:rPr>
      </w:pPr>
    </w:p>
    <w:p w14:paraId="695C5FF1" w14:textId="17D981BC" w:rsidR="00495365" w:rsidRDefault="00495365" w:rsidP="00DE0FE9">
      <w:pPr>
        <w:rPr>
          <w:rFonts w:asciiTheme="minorHAnsi" w:hAnsiTheme="minorHAnsi" w:cstheme="minorHAnsi"/>
        </w:rPr>
      </w:pPr>
    </w:p>
    <w:p w14:paraId="0E52D354" w14:textId="77777777" w:rsidR="00495365" w:rsidRPr="0010548E" w:rsidRDefault="00495365" w:rsidP="00DE0FE9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978"/>
        <w:gridCol w:w="583"/>
        <w:gridCol w:w="6513"/>
      </w:tblGrid>
      <w:tr w:rsidR="00E36633" w:rsidRPr="0010548E" w14:paraId="6EDDC5F0" w14:textId="77777777" w:rsidTr="0010548E">
        <w:tc>
          <w:tcPr>
            <w:tcW w:w="0" w:type="auto"/>
          </w:tcPr>
          <w:p w14:paraId="573234BE" w14:textId="08AD736E" w:rsidR="00DE0FE9" w:rsidRPr="0010548E" w:rsidRDefault="00DE0FE9" w:rsidP="0010548E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#1</w:t>
            </w:r>
            <w:r w:rsidR="00495365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  <w:gridSpan w:val="2"/>
          </w:tcPr>
          <w:p w14:paraId="3C1E3B82" w14:textId="77777777" w:rsidR="00DE0FE9" w:rsidRPr="0010548E" w:rsidRDefault="00DE0FE9" w:rsidP="0010548E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Attack to destroy</w:t>
            </w:r>
          </w:p>
        </w:tc>
      </w:tr>
      <w:tr w:rsidR="00E36633" w:rsidRPr="0010548E" w14:paraId="7A290CDE" w14:textId="77777777" w:rsidTr="0010548E">
        <w:tc>
          <w:tcPr>
            <w:tcW w:w="0" w:type="auto"/>
          </w:tcPr>
          <w:p w14:paraId="4CFF6E9D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7E43628F" w14:textId="4077B5B9" w:rsidR="00DE0FE9" w:rsidRPr="0010548E" w:rsidRDefault="00EF058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Send a target group into the “dead pile”</w:t>
            </w:r>
          </w:p>
        </w:tc>
      </w:tr>
      <w:tr w:rsidR="00E36633" w:rsidRPr="0010548E" w14:paraId="7FD54CC9" w14:textId="77777777" w:rsidTr="0010548E">
        <w:tc>
          <w:tcPr>
            <w:tcW w:w="0" w:type="auto"/>
          </w:tcPr>
          <w:p w14:paraId="13DFA9D8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06838D6D" w14:textId="2CC927E0" w:rsidR="00DE0FE9" w:rsidRPr="0010548E" w:rsidRDefault="00EF0585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Affects opponent any </w:t>
            </w:r>
            <w:r w:rsidR="00420C89">
              <w:rPr>
                <w:rFonts w:asciiTheme="minorHAnsi" w:hAnsiTheme="minorHAnsi" w:cstheme="minorHAnsi"/>
              </w:rPr>
              <w:t xml:space="preserve">of </w:t>
            </w:r>
            <w:r>
              <w:rPr>
                <w:rFonts w:asciiTheme="minorHAnsi" w:hAnsiTheme="minorHAnsi" w:cstheme="minorHAnsi"/>
              </w:rPr>
              <w:t>playing user</w:t>
            </w:r>
          </w:p>
        </w:tc>
      </w:tr>
      <w:tr w:rsidR="00E36633" w:rsidRPr="0010548E" w14:paraId="22430AD7" w14:textId="77777777" w:rsidTr="0010548E">
        <w:tc>
          <w:tcPr>
            <w:tcW w:w="0" w:type="auto"/>
          </w:tcPr>
          <w:p w14:paraId="34EFB215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6A8F9B3B" w14:textId="0160AB95" w:rsidR="00DE0FE9" w:rsidRPr="0010548E" w:rsidRDefault="00656F07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chosen action of attack to destroy</w:t>
            </w:r>
          </w:p>
        </w:tc>
      </w:tr>
      <w:tr w:rsidR="00E36633" w:rsidRPr="0010548E" w14:paraId="2C6D198F" w14:textId="77777777" w:rsidTr="0010548E">
        <w:tc>
          <w:tcPr>
            <w:tcW w:w="0" w:type="auto"/>
          </w:tcPr>
          <w:p w14:paraId="01039CD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02A5C46C" w14:textId="64EFEA79" w:rsidR="00DE0FE9" w:rsidRPr="0010548E" w:rsidRDefault="0048367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is successful and sends target group to “dead pile”</w:t>
            </w:r>
          </w:p>
        </w:tc>
      </w:tr>
      <w:tr w:rsidR="00E36633" w:rsidRPr="0010548E" w14:paraId="4728CAD1" w14:textId="77777777" w:rsidTr="0010548E">
        <w:tc>
          <w:tcPr>
            <w:tcW w:w="0" w:type="auto"/>
          </w:tcPr>
          <w:p w14:paraId="707A5C5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21369CC4" w14:textId="4F7A7C3B" w:rsidR="00DE0FE9" w:rsidRPr="0010548E" w:rsidRDefault="0048367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Group is able to defend itself from attack </w:t>
            </w:r>
          </w:p>
        </w:tc>
      </w:tr>
      <w:tr w:rsidR="00E36633" w:rsidRPr="0010548E" w14:paraId="76A5A5D9" w14:textId="77777777" w:rsidTr="0010548E">
        <w:tc>
          <w:tcPr>
            <w:tcW w:w="0" w:type="auto"/>
          </w:tcPr>
          <w:p w14:paraId="02F995F0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3BF9BBC7" w14:textId="7326B37C" w:rsidR="00DE0FE9" w:rsidRPr="0010548E" w:rsidRDefault="00030234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E36633" w:rsidRPr="0010548E" w14:paraId="13B39CB2" w14:textId="77777777" w:rsidTr="0010548E">
        <w:tc>
          <w:tcPr>
            <w:tcW w:w="0" w:type="auto"/>
          </w:tcPr>
          <w:p w14:paraId="4BD85D88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4689133B" w14:textId="67532652" w:rsidR="00DE0FE9" w:rsidRPr="0010548E" w:rsidRDefault="00030234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System, Groups</w:t>
            </w:r>
          </w:p>
        </w:tc>
      </w:tr>
      <w:tr w:rsidR="00E36633" w:rsidRPr="0010548E" w14:paraId="13EE60EF" w14:textId="77777777" w:rsidTr="0010548E">
        <w:tc>
          <w:tcPr>
            <w:tcW w:w="0" w:type="auto"/>
          </w:tcPr>
          <w:p w14:paraId="6C8F1F78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49B73162" w14:textId="253B2FF3" w:rsidR="00DE0FE9" w:rsidRPr="0010548E" w:rsidRDefault="00030234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“Attack to Destroy” option was chosen from menu</w:t>
            </w:r>
          </w:p>
        </w:tc>
      </w:tr>
      <w:tr w:rsidR="00287EFB" w:rsidRPr="0010548E" w14:paraId="09461F9D" w14:textId="77777777" w:rsidTr="0010548E">
        <w:trPr>
          <w:cantSplit/>
        </w:trPr>
        <w:tc>
          <w:tcPr>
            <w:tcW w:w="0" w:type="auto"/>
            <w:vMerge w:val="restart"/>
          </w:tcPr>
          <w:p w14:paraId="3B096C9E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7398C149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463C103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287EFB" w:rsidRPr="0010548E" w14:paraId="1EF52530" w14:textId="77777777" w:rsidTr="0010548E">
        <w:trPr>
          <w:cantSplit/>
        </w:trPr>
        <w:tc>
          <w:tcPr>
            <w:tcW w:w="0" w:type="auto"/>
            <w:vMerge/>
          </w:tcPr>
          <w:p w14:paraId="62378E85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8635EE9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673CB4E8" w14:textId="01FF4C75" w:rsidR="00DE0FE9" w:rsidRPr="0010548E" w:rsidRDefault="00C50F6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chooses “Attack to Destroy”</w:t>
            </w:r>
          </w:p>
        </w:tc>
      </w:tr>
      <w:tr w:rsidR="00287EFB" w:rsidRPr="0010548E" w14:paraId="539F3BB2" w14:textId="77777777" w:rsidTr="0010548E">
        <w:trPr>
          <w:cantSplit/>
        </w:trPr>
        <w:tc>
          <w:tcPr>
            <w:tcW w:w="0" w:type="auto"/>
            <w:vMerge/>
          </w:tcPr>
          <w:p w14:paraId="3DA0746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F9EAF0B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5AE1D1A" w14:textId="7C6BCF15" w:rsidR="00DE0FE9" w:rsidRPr="0010548E" w:rsidRDefault="00E36633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must roll </w:t>
            </w:r>
            <w:r w:rsidR="00E431B4">
              <w:rPr>
                <w:rFonts w:asciiTheme="minorHAnsi" w:hAnsiTheme="minorHAnsi" w:cstheme="minorHAnsi"/>
              </w:rPr>
              <w:t>number*</w:t>
            </w:r>
            <w:r>
              <w:rPr>
                <w:rFonts w:asciiTheme="minorHAnsi" w:hAnsiTheme="minorHAnsi" w:cstheme="minorHAnsi"/>
              </w:rPr>
              <w:t xml:space="preserve"> or less (</w:t>
            </w:r>
            <w:r w:rsidR="00E431B4">
              <w:rPr>
                <w:rFonts w:asciiTheme="minorHAnsi" w:hAnsiTheme="minorHAnsi" w:cstheme="minorHAnsi"/>
              </w:rPr>
              <w:t>*</w:t>
            </w:r>
            <w:r w:rsidRPr="00E431B4">
              <w:rPr>
                <w:rFonts w:asciiTheme="minorHAnsi" w:hAnsiTheme="minorHAnsi" w:cstheme="minorHAnsi"/>
              </w:rPr>
              <w:t>number</w:t>
            </w:r>
            <w:r>
              <w:rPr>
                <w:rFonts w:asciiTheme="minorHAnsi" w:hAnsiTheme="minorHAnsi" w:cstheme="minorHAnsi"/>
              </w:rPr>
              <w:t xml:space="preserve"> =</w:t>
            </w:r>
            <w:r w:rsidR="008C449C">
              <w:rPr>
                <w:rFonts w:asciiTheme="minorHAnsi" w:hAnsiTheme="minorHAnsi" w:cstheme="minorHAnsi"/>
              </w:rPr>
              <w:t xml:space="preserve"> attacking </w:t>
            </w:r>
            <w:r>
              <w:rPr>
                <w:rFonts w:asciiTheme="minorHAnsi" w:hAnsiTheme="minorHAnsi" w:cstheme="minorHAnsi"/>
              </w:rPr>
              <w:t>Group’s Power – Defending Group’s Resistance)</w:t>
            </w:r>
          </w:p>
        </w:tc>
      </w:tr>
      <w:tr w:rsidR="00E36633" w:rsidRPr="0010548E" w14:paraId="27865B4E" w14:textId="77777777" w:rsidTr="0010548E">
        <w:trPr>
          <w:cantSplit/>
          <w:trHeight w:val="80"/>
        </w:trPr>
        <w:tc>
          <w:tcPr>
            <w:tcW w:w="0" w:type="auto"/>
            <w:vMerge/>
          </w:tcPr>
          <w:p w14:paraId="1EC1FFEC" w14:textId="77777777" w:rsidR="00E36633" w:rsidRPr="0010548E" w:rsidRDefault="00E36633" w:rsidP="00E36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383B590" w14:textId="77777777" w:rsidR="00E36633" w:rsidRPr="0010548E" w:rsidRDefault="00E36633" w:rsidP="00E36633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3ED90AF6" w14:textId="32A57E54" w:rsidR="00E36633" w:rsidRPr="0010548E" w:rsidRDefault="00E36633" w:rsidP="00E366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(attacker) rolls “Power minus Power” (defending Group defends with Power rather than Resistance)</w:t>
            </w:r>
          </w:p>
        </w:tc>
      </w:tr>
      <w:tr w:rsidR="00E36633" w:rsidRPr="0010548E" w14:paraId="659F044C" w14:textId="77777777" w:rsidTr="0010548E">
        <w:trPr>
          <w:cantSplit/>
        </w:trPr>
        <w:tc>
          <w:tcPr>
            <w:tcW w:w="0" w:type="auto"/>
            <w:vMerge/>
          </w:tcPr>
          <w:p w14:paraId="6869944D" w14:textId="77777777" w:rsidR="00E36633" w:rsidRPr="0010548E" w:rsidRDefault="00E36633" w:rsidP="00E36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56B4D6D" w14:textId="77777777" w:rsidR="00E36633" w:rsidRPr="0010548E" w:rsidRDefault="00E36633" w:rsidP="00E36633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7086274F" w14:textId="2B619017" w:rsidR="00E36633" w:rsidRPr="0010548E" w:rsidRDefault="00E36633" w:rsidP="00E366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sends target Group to “dead pile” (its subordinate groups are not destroyed)</w:t>
            </w:r>
          </w:p>
        </w:tc>
      </w:tr>
      <w:tr w:rsidR="00E36633" w:rsidRPr="0010548E" w14:paraId="40B0094C" w14:textId="77777777" w:rsidTr="0010548E">
        <w:trPr>
          <w:cantSplit/>
        </w:trPr>
        <w:tc>
          <w:tcPr>
            <w:tcW w:w="0" w:type="auto"/>
            <w:vMerge/>
          </w:tcPr>
          <w:p w14:paraId="2074C887" w14:textId="77777777" w:rsidR="00E36633" w:rsidRPr="0010548E" w:rsidRDefault="00E36633" w:rsidP="00E3663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B3DB29E" w14:textId="77777777" w:rsidR="00E36633" w:rsidRPr="0010548E" w:rsidRDefault="00E36633" w:rsidP="00E36633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48FA2D7E" w14:textId="58E18424" w:rsidR="00E36633" w:rsidRPr="0010548E" w:rsidRDefault="00E36633" w:rsidP="00E3663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adds subordinate Groups back to Uncontrolled Groups</w:t>
            </w:r>
          </w:p>
        </w:tc>
      </w:tr>
      <w:tr w:rsidR="00287EFB" w:rsidRPr="0010548E" w14:paraId="79A14527" w14:textId="77777777" w:rsidTr="0010548E">
        <w:trPr>
          <w:cantSplit/>
        </w:trPr>
        <w:tc>
          <w:tcPr>
            <w:tcW w:w="0" w:type="auto"/>
            <w:vMerge/>
          </w:tcPr>
          <w:p w14:paraId="3C61903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5E72FA8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</w:tcPr>
          <w:p w14:paraId="111BFC0D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6B3C1194" w14:textId="77777777" w:rsidTr="0010548E">
        <w:trPr>
          <w:cantSplit/>
        </w:trPr>
        <w:tc>
          <w:tcPr>
            <w:tcW w:w="0" w:type="auto"/>
            <w:vMerge/>
          </w:tcPr>
          <w:p w14:paraId="3AE6DF7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6184454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</w:tcPr>
          <w:p w14:paraId="2C0231C5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1E681960" w14:textId="77777777" w:rsidTr="0010548E">
        <w:trPr>
          <w:cantSplit/>
        </w:trPr>
        <w:tc>
          <w:tcPr>
            <w:tcW w:w="0" w:type="auto"/>
            <w:vMerge/>
          </w:tcPr>
          <w:p w14:paraId="7A7B51C0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7FC1DAC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4E0B311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62FF591D" w14:textId="77777777" w:rsidTr="0010548E">
        <w:trPr>
          <w:cantSplit/>
        </w:trPr>
        <w:tc>
          <w:tcPr>
            <w:tcW w:w="0" w:type="auto"/>
            <w:vMerge/>
          </w:tcPr>
          <w:p w14:paraId="1AA24AA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F17774F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</w:tcPr>
          <w:p w14:paraId="2248EED6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3B36DBA5" w14:textId="77777777" w:rsidTr="0010548E">
        <w:trPr>
          <w:cantSplit/>
        </w:trPr>
        <w:tc>
          <w:tcPr>
            <w:tcW w:w="0" w:type="auto"/>
            <w:vMerge/>
          </w:tcPr>
          <w:p w14:paraId="790A916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5796E38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</w:tcPr>
          <w:p w14:paraId="3E86249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61C86C0D" w14:textId="77777777" w:rsidTr="0010548E">
        <w:trPr>
          <w:cantSplit/>
        </w:trPr>
        <w:tc>
          <w:tcPr>
            <w:tcW w:w="0" w:type="auto"/>
            <w:vMerge/>
          </w:tcPr>
          <w:p w14:paraId="42952F85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04CCE57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</w:tcPr>
          <w:p w14:paraId="4D94D551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20F16C1C" w14:textId="77777777" w:rsidTr="0010548E">
        <w:trPr>
          <w:cantSplit/>
        </w:trPr>
        <w:tc>
          <w:tcPr>
            <w:tcW w:w="0" w:type="auto"/>
            <w:vMerge/>
          </w:tcPr>
          <w:p w14:paraId="60E6109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516E025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</w:tcPr>
          <w:p w14:paraId="09A1D83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010097FF" w14:textId="77777777" w:rsidTr="0010548E">
        <w:trPr>
          <w:cantSplit/>
        </w:trPr>
        <w:tc>
          <w:tcPr>
            <w:tcW w:w="0" w:type="auto"/>
            <w:vMerge w:val="restart"/>
          </w:tcPr>
          <w:p w14:paraId="68CD40BE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2539994F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2DBB2ED6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287EFB" w:rsidRPr="0010548E" w14:paraId="5948B938" w14:textId="77777777" w:rsidTr="0010548E">
        <w:trPr>
          <w:cantSplit/>
        </w:trPr>
        <w:tc>
          <w:tcPr>
            <w:tcW w:w="0" w:type="auto"/>
            <w:vMerge/>
          </w:tcPr>
          <w:p w14:paraId="0ED3B35C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A9479DB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5D13BD0E" w14:textId="78894921" w:rsidR="00DE0FE9" w:rsidRPr="0010548E" w:rsidRDefault="00C50F6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Special Card “Whispering Campaign” is used with attack on Group with no power:</w:t>
            </w:r>
          </w:p>
        </w:tc>
      </w:tr>
      <w:tr w:rsidR="00287EFB" w:rsidRPr="0010548E" w14:paraId="0720E78B" w14:textId="77777777" w:rsidTr="0010548E">
        <w:trPr>
          <w:cantSplit/>
        </w:trPr>
        <w:tc>
          <w:tcPr>
            <w:tcW w:w="0" w:type="auto"/>
            <w:vMerge/>
          </w:tcPr>
          <w:p w14:paraId="55F6923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F53AE34" w14:textId="7BCBE4C7" w:rsidR="00DE0FE9" w:rsidRPr="0010548E" w:rsidRDefault="00C50F6E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</w:tcPr>
          <w:p w14:paraId="784EEE82" w14:textId="1B285FD8" w:rsidR="00DE0FE9" w:rsidRPr="0010548E" w:rsidRDefault="00B87B8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2</w:t>
            </w:r>
          </w:p>
        </w:tc>
      </w:tr>
      <w:tr w:rsidR="00287EFB" w:rsidRPr="0010548E" w14:paraId="0079EF01" w14:textId="77777777" w:rsidTr="0010548E">
        <w:trPr>
          <w:cantSplit/>
        </w:trPr>
        <w:tc>
          <w:tcPr>
            <w:tcW w:w="0" w:type="auto"/>
            <w:vMerge/>
          </w:tcPr>
          <w:p w14:paraId="145F6BC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BB6988C" w14:textId="37E00BCB" w:rsidR="00DE0FE9" w:rsidRPr="0010548E" w:rsidRDefault="00957078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</w:t>
            </w:r>
          </w:p>
        </w:tc>
        <w:tc>
          <w:tcPr>
            <w:tcW w:w="0" w:type="auto"/>
          </w:tcPr>
          <w:p w14:paraId="1706F1E0" w14:textId="4B1CB4C6" w:rsidR="00DE0FE9" w:rsidRPr="0010548E" w:rsidRDefault="00EE2CC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attacking group has opposite alignment:</w:t>
            </w:r>
          </w:p>
        </w:tc>
      </w:tr>
      <w:tr w:rsidR="00287EFB" w:rsidRPr="0010548E" w14:paraId="3396666E" w14:textId="77777777" w:rsidTr="0010548E">
        <w:trPr>
          <w:cantSplit/>
        </w:trPr>
        <w:tc>
          <w:tcPr>
            <w:tcW w:w="0" w:type="auto"/>
            <w:vMerge/>
          </w:tcPr>
          <w:p w14:paraId="60D2978F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A0D2A83" w14:textId="3940B886" w:rsidR="00DE0FE9" w:rsidRPr="0010548E" w:rsidRDefault="00EE2CCC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1b.1</w:t>
            </w:r>
          </w:p>
        </w:tc>
        <w:tc>
          <w:tcPr>
            <w:tcW w:w="0" w:type="auto"/>
          </w:tcPr>
          <w:p w14:paraId="36248F33" w14:textId="3FCF7285" w:rsidR="00DE0FE9" w:rsidRPr="0010548E" w:rsidRDefault="00EE2CC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gets +4 bonus</w:t>
            </w:r>
          </w:p>
        </w:tc>
      </w:tr>
      <w:tr w:rsidR="00287EFB" w:rsidRPr="0010548E" w14:paraId="28C8DAB8" w14:textId="77777777" w:rsidTr="0010548E">
        <w:trPr>
          <w:cantSplit/>
        </w:trPr>
        <w:tc>
          <w:tcPr>
            <w:tcW w:w="0" w:type="auto"/>
            <w:vMerge/>
          </w:tcPr>
          <w:p w14:paraId="2BE447B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F9F91A4" w14:textId="17B21534" w:rsidR="00DE0FE9" w:rsidRPr="0010548E" w:rsidRDefault="00EE2CCC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1b.2</w:t>
            </w:r>
          </w:p>
        </w:tc>
        <w:tc>
          <w:tcPr>
            <w:tcW w:w="0" w:type="auto"/>
          </w:tcPr>
          <w:p w14:paraId="57A324D5" w14:textId="2C3A830A" w:rsidR="00DE0FE9" w:rsidRPr="0010548E" w:rsidRDefault="00EE2CCC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2</w:t>
            </w:r>
          </w:p>
        </w:tc>
      </w:tr>
      <w:tr w:rsidR="00287EFB" w:rsidRPr="0010548E" w14:paraId="434400CC" w14:textId="77777777" w:rsidTr="0010548E">
        <w:trPr>
          <w:cantSplit/>
        </w:trPr>
        <w:tc>
          <w:tcPr>
            <w:tcW w:w="0" w:type="auto"/>
            <w:vMerge/>
          </w:tcPr>
          <w:p w14:paraId="3C7B886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A2DB7A7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6EB7DBF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42A8E4E1" w14:textId="77777777" w:rsidTr="0010548E">
        <w:trPr>
          <w:cantSplit/>
        </w:trPr>
        <w:tc>
          <w:tcPr>
            <w:tcW w:w="0" w:type="auto"/>
            <w:vMerge/>
          </w:tcPr>
          <w:p w14:paraId="22DF680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FA7A1AC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CF2335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5485BCB5" w14:textId="77777777" w:rsidTr="0010548E">
        <w:trPr>
          <w:cantSplit/>
        </w:trPr>
        <w:tc>
          <w:tcPr>
            <w:tcW w:w="0" w:type="auto"/>
            <w:vMerge/>
          </w:tcPr>
          <w:p w14:paraId="646155C4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5242BBB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7AE4B25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445AA7C6" w14:textId="77777777" w:rsidTr="0010548E">
        <w:trPr>
          <w:cantSplit/>
        </w:trPr>
        <w:tc>
          <w:tcPr>
            <w:tcW w:w="0" w:type="auto"/>
            <w:vMerge/>
          </w:tcPr>
          <w:p w14:paraId="29A545A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46E89C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FA7D31B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340877F3" w14:textId="77777777" w:rsidTr="0010548E">
        <w:trPr>
          <w:cantSplit/>
        </w:trPr>
        <w:tc>
          <w:tcPr>
            <w:tcW w:w="0" w:type="auto"/>
            <w:vMerge/>
          </w:tcPr>
          <w:p w14:paraId="64E31F2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82F45A0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88F143E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51FDEA60" w14:textId="77777777" w:rsidTr="0010548E">
        <w:trPr>
          <w:cantSplit/>
        </w:trPr>
        <w:tc>
          <w:tcPr>
            <w:tcW w:w="0" w:type="auto"/>
            <w:vMerge w:val="restart"/>
          </w:tcPr>
          <w:p w14:paraId="43EE6E8F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2D143027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7A881797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287EFB" w:rsidRPr="0010548E" w14:paraId="197EE511" w14:textId="77777777" w:rsidTr="0010548E">
        <w:trPr>
          <w:cantSplit/>
        </w:trPr>
        <w:tc>
          <w:tcPr>
            <w:tcW w:w="0" w:type="auto"/>
            <w:vMerge/>
          </w:tcPr>
          <w:p w14:paraId="15153BB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AA0C953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355859EF" w14:textId="7EE55ABB" w:rsidR="00DE0FE9" w:rsidRPr="0010548E" w:rsidRDefault="00C50F6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powerless Groups are organized where they control other Groups:</w:t>
            </w:r>
          </w:p>
        </w:tc>
      </w:tr>
      <w:tr w:rsidR="00287EFB" w:rsidRPr="0010548E" w14:paraId="1315C67F" w14:textId="77777777" w:rsidTr="0010548E">
        <w:trPr>
          <w:cantSplit/>
        </w:trPr>
        <w:tc>
          <w:tcPr>
            <w:tcW w:w="0" w:type="auto"/>
            <w:vMerge/>
          </w:tcPr>
          <w:p w14:paraId="34267C57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37CF42A" w14:textId="6001368B" w:rsidR="00DE0FE9" w:rsidRPr="0010548E" w:rsidRDefault="00C50F6E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0" w:type="auto"/>
          </w:tcPr>
          <w:p w14:paraId="2BAFD1F1" w14:textId="35EEAB9B" w:rsidR="00DE0FE9" w:rsidRPr="0010548E" w:rsidRDefault="00C50F6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may fail</w:t>
            </w:r>
          </w:p>
        </w:tc>
      </w:tr>
      <w:tr w:rsidR="00287EFB" w:rsidRPr="0010548E" w14:paraId="4DE8542F" w14:textId="77777777" w:rsidTr="0010548E">
        <w:trPr>
          <w:cantSplit/>
        </w:trPr>
        <w:tc>
          <w:tcPr>
            <w:tcW w:w="0" w:type="auto"/>
            <w:vMerge/>
          </w:tcPr>
          <w:p w14:paraId="456CB59A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67FA903" w14:textId="4C801470" w:rsidR="00DE0FE9" w:rsidRPr="0010548E" w:rsidRDefault="005236AD" w:rsidP="0010548E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A83D0A7" w14:textId="4B96DCAC" w:rsidR="00DE0FE9" w:rsidRPr="0010548E" w:rsidRDefault="005236AD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rolls an 11 or 12:</w:t>
            </w:r>
          </w:p>
        </w:tc>
      </w:tr>
      <w:tr w:rsidR="005236AD" w:rsidRPr="0010548E" w14:paraId="781E7559" w14:textId="77777777" w:rsidTr="0010548E">
        <w:trPr>
          <w:cantSplit/>
        </w:trPr>
        <w:tc>
          <w:tcPr>
            <w:tcW w:w="0" w:type="auto"/>
            <w:vMerge/>
          </w:tcPr>
          <w:p w14:paraId="64F26DC8" w14:textId="77777777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36A8246" w14:textId="4FBD9640" w:rsidR="005236AD" w:rsidRPr="0010548E" w:rsidRDefault="005236AD" w:rsidP="005236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0" w:type="auto"/>
          </w:tcPr>
          <w:p w14:paraId="6814917E" w14:textId="0CBF3929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is automatic failure</w:t>
            </w:r>
          </w:p>
        </w:tc>
      </w:tr>
      <w:tr w:rsidR="005236AD" w:rsidRPr="0010548E" w14:paraId="6E2DE6C0" w14:textId="77777777" w:rsidTr="0010548E">
        <w:trPr>
          <w:cantSplit/>
        </w:trPr>
        <w:tc>
          <w:tcPr>
            <w:tcW w:w="0" w:type="auto"/>
            <w:vMerge/>
          </w:tcPr>
          <w:p w14:paraId="4388CAB9" w14:textId="77777777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1D5EA8E" w14:textId="443DE333" w:rsidR="005236AD" w:rsidRPr="0010548E" w:rsidRDefault="005236AD" w:rsidP="005236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36943123" w14:textId="200FB612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attacking group has identical alignment:</w:t>
            </w:r>
          </w:p>
        </w:tc>
      </w:tr>
      <w:tr w:rsidR="005236AD" w:rsidRPr="0010548E" w14:paraId="1A860330" w14:textId="77777777" w:rsidTr="0010548E">
        <w:trPr>
          <w:cantSplit/>
        </w:trPr>
        <w:tc>
          <w:tcPr>
            <w:tcW w:w="0" w:type="auto"/>
            <w:vMerge/>
          </w:tcPr>
          <w:p w14:paraId="71FA4830" w14:textId="77777777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9B03DC5" w14:textId="4ADBE3D6" w:rsidR="005236AD" w:rsidRPr="0010548E" w:rsidRDefault="005236AD" w:rsidP="005236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0" w:type="auto"/>
          </w:tcPr>
          <w:p w14:paraId="693E6A6F" w14:textId="216D0A77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Attack gets -4 points</w:t>
            </w:r>
          </w:p>
        </w:tc>
      </w:tr>
      <w:tr w:rsidR="005236AD" w:rsidRPr="0010548E" w14:paraId="375412B6" w14:textId="77777777" w:rsidTr="0010548E">
        <w:trPr>
          <w:cantSplit/>
        </w:trPr>
        <w:tc>
          <w:tcPr>
            <w:tcW w:w="0" w:type="auto"/>
            <w:vMerge/>
          </w:tcPr>
          <w:p w14:paraId="2234FA44" w14:textId="77777777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571D486" w14:textId="6F3734E5" w:rsidR="005236AD" w:rsidRPr="0010548E" w:rsidRDefault="005236AD" w:rsidP="005236AD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5AF30001" w14:textId="33F521D7" w:rsidR="005236AD" w:rsidRPr="0010548E" w:rsidRDefault="005236AD" w:rsidP="005236A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can be revived by Special card “Media Campaign”</w:t>
            </w:r>
          </w:p>
        </w:tc>
      </w:tr>
      <w:tr w:rsidR="00287EFB" w:rsidRPr="0010548E" w14:paraId="7DAD314A" w14:textId="77777777" w:rsidTr="0010548E">
        <w:trPr>
          <w:cantSplit/>
        </w:trPr>
        <w:tc>
          <w:tcPr>
            <w:tcW w:w="0" w:type="auto"/>
            <w:vMerge/>
          </w:tcPr>
          <w:p w14:paraId="2F5E9C9F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AB44B2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4773EB3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6809C6F3" w14:textId="77777777" w:rsidTr="0010548E">
        <w:trPr>
          <w:cantSplit/>
        </w:trPr>
        <w:tc>
          <w:tcPr>
            <w:tcW w:w="0" w:type="auto"/>
            <w:vMerge/>
          </w:tcPr>
          <w:p w14:paraId="7848E308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F3AB38D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A06F5A0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287EFB" w:rsidRPr="0010548E" w14:paraId="6FED3B6C" w14:textId="77777777" w:rsidTr="0010548E">
        <w:trPr>
          <w:cantSplit/>
        </w:trPr>
        <w:tc>
          <w:tcPr>
            <w:tcW w:w="0" w:type="auto"/>
            <w:vMerge/>
          </w:tcPr>
          <w:p w14:paraId="5A225196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1A0C440" w14:textId="77777777" w:rsidR="00DE0FE9" w:rsidRPr="0010548E" w:rsidRDefault="00DE0FE9" w:rsidP="0010548E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F95C682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</w:p>
        </w:tc>
      </w:tr>
      <w:tr w:rsidR="00E36633" w:rsidRPr="0010548E" w14:paraId="24CFDE54" w14:textId="77777777" w:rsidTr="0010548E">
        <w:trPr>
          <w:cantSplit/>
        </w:trPr>
        <w:tc>
          <w:tcPr>
            <w:tcW w:w="0" w:type="auto"/>
          </w:tcPr>
          <w:p w14:paraId="7B0D8209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50429160" w14:textId="2EA14E6C" w:rsidR="00DE0FE9" w:rsidRPr="0010548E" w:rsidRDefault="00314C4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</w:t>
            </w:r>
            <w:r w:rsidR="002B366C">
              <w:rPr>
                <w:rFonts w:asciiTheme="minorHAnsi" w:hAnsiTheme="minorHAnsi" w:cstheme="minorHAnsi"/>
              </w:rPr>
              <w:t>9</w:t>
            </w:r>
          </w:p>
        </w:tc>
      </w:tr>
      <w:tr w:rsidR="00E36633" w:rsidRPr="0010548E" w14:paraId="3D59255B" w14:textId="77777777" w:rsidTr="0010548E">
        <w:trPr>
          <w:cantSplit/>
        </w:trPr>
        <w:tc>
          <w:tcPr>
            <w:tcW w:w="0" w:type="auto"/>
          </w:tcPr>
          <w:p w14:paraId="5590F6C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3559492D" w14:textId="66E72374" w:rsidR="00DE0FE9" w:rsidRPr="0010548E" w:rsidRDefault="00314C4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E36633" w:rsidRPr="0010548E" w14:paraId="5DC673A3" w14:textId="77777777" w:rsidTr="0010548E">
        <w:trPr>
          <w:cantSplit/>
        </w:trPr>
        <w:tc>
          <w:tcPr>
            <w:tcW w:w="0" w:type="auto"/>
          </w:tcPr>
          <w:p w14:paraId="1FFADE04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7623FDA4" w14:textId="0ED56DAD" w:rsidR="00DE0FE9" w:rsidRPr="0010548E" w:rsidRDefault="00314C4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 hrs.</w:t>
            </w:r>
          </w:p>
        </w:tc>
      </w:tr>
      <w:tr w:rsidR="00E36633" w:rsidRPr="0010548E" w14:paraId="514A1CA9" w14:textId="77777777" w:rsidTr="0010548E">
        <w:trPr>
          <w:cantSplit/>
        </w:trPr>
        <w:tc>
          <w:tcPr>
            <w:tcW w:w="0" w:type="auto"/>
          </w:tcPr>
          <w:p w14:paraId="214F262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7478971D" w14:textId="76EAC090" w:rsidR="00DE0FE9" w:rsidRPr="0010548E" w:rsidRDefault="00314C4E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Whenever user decides to attack</w:t>
            </w:r>
          </w:p>
        </w:tc>
      </w:tr>
      <w:tr w:rsidR="00E36633" w:rsidRPr="0010548E" w14:paraId="5C48D1BB" w14:textId="77777777" w:rsidTr="0010548E">
        <w:trPr>
          <w:cantSplit/>
        </w:trPr>
        <w:tc>
          <w:tcPr>
            <w:tcW w:w="0" w:type="auto"/>
          </w:tcPr>
          <w:p w14:paraId="233A533E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0F982ED1" w14:textId="3AC36CA2" w:rsidR="00DE0FE9" w:rsidRPr="0010548E" w:rsidRDefault="00E36633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6633" w:rsidRPr="0010548E" w14:paraId="16BBB91D" w14:textId="77777777" w:rsidTr="0010548E">
        <w:trPr>
          <w:cantSplit/>
        </w:trPr>
        <w:tc>
          <w:tcPr>
            <w:tcW w:w="0" w:type="auto"/>
          </w:tcPr>
          <w:p w14:paraId="70A2C98C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301AFF2A" w14:textId="43BE0929" w:rsidR="00DE0FE9" w:rsidRPr="0010548E" w:rsidRDefault="00F76119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Cases #</w:t>
            </w:r>
            <w:r w:rsidR="00710C32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 xml:space="preserve"> and #1</w:t>
            </w:r>
            <w:r w:rsidR="0047586D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 xml:space="preserve"> must be done before; Menu must be finished beforehand</w:t>
            </w:r>
          </w:p>
        </w:tc>
      </w:tr>
      <w:tr w:rsidR="00E36633" w:rsidRPr="0010548E" w14:paraId="0128038A" w14:textId="77777777" w:rsidTr="0010548E">
        <w:trPr>
          <w:cantSplit/>
        </w:trPr>
        <w:tc>
          <w:tcPr>
            <w:tcW w:w="0" w:type="auto"/>
          </w:tcPr>
          <w:p w14:paraId="3AB9529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72A3635E" w14:textId="28AD9DBB" w:rsidR="00DE0FE9" w:rsidRPr="0010548E" w:rsidRDefault="0075110F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E36633" w:rsidRPr="0010548E" w14:paraId="2F84CF56" w14:textId="77777777" w:rsidTr="0010548E">
        <w:trPr>
          <w:cantSplit/>
        </w:trPr>
        <w:tc>
          <w:tcPr>
            <w:tcW w:w="0" w:type="auto"/>
          </w:tcPr>
          <w:p w14:paraId="771C784E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1A404ADD" w14:textId="704E82D7" w:rsidR="00DE0FE9" w:rsidRPr="0010548E" w:rsidRDefault="0075110F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E36633" w:rsidRPr="0010548E" w14:paraId="7BA16106" w14:textId="77777777" w:rsidTr="0010548E">
        <w:trPr>
          <w:cantSplit/>
        </w:trPr>
        <w:tc>
          <w:tcPr>
            <w:tcW w:w="0" w:type="auto"/>
          </w:tcPr>
          <w:p w14:paraId="1512E1EC" w14:textId="1659977B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</w:t>
            </w:r>
            <w:r w:rsidR="00A25373" w:rsidRPr="0010548E">
              <w:rPr>
                <w:rFonts w:asciiTheme="minorHAnsi" w:hAnsiTheme="minorHAnsi" w:cstheme="minorHAnsi"/>
              </w:rPr>
              <w:t xml:space="preserve"> </w:t>
            </w:r>
            <w:r w:rsidRPr="0010548E">
              <w:rPr>
                <w:rFonts w:asciiTheme="minorHAnsi" w:hAnsiTheme="minorHAnsi" w:cstheme="minorHAnsi"/>
              </w:rPr>
              <w:t>ordinates</w:t>
            </w:r>
          </w:p>
        </w:tc>
        <w:tc>
          <w:tcPr>
            <w:tcW w:w="0" w:type="auto"/>
            <w:gridSpan w:val="2"/>
          </w:tcPr>
          <w:p w14:paraId="1071DFBF" w14:textId="745E6ED5" w:rsidR="00DE0FE9" w:rsidRPr="0010548E" w:rsidRDefault="00DA231B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</w:t>
            </w:r>
            <w:r w:rsidR="00710C32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, Use Case #1</w:t>
            </w:r>
            <w:r w:rsidR="0047586D">
              <w:rPr>
                <w:rFonts w:asciiTheme="minorHAnsi" w:hAnsiTheme="minorHAnsi" w:cstheme="minorHAnsi"/>
              </w:rPr>
              <w:t>6</w:t>
            </w:r>
          </w:p>
        </w:tc>
      </w:tr>
      <w:tr w:rsidR="00E36633" w:rsidRPr="0010548E" w14:paraId="57FD1F13" w14:textId="77777777" w:rsidTr="0010548E">
        <w:trPr>
          <w:cantSplit/>
        </w:trPr>
        <w:tc>
          <w:tcPr>
            <w:tcW w:w="0" w:type="auto"/>
          </w:tcPr>
          <w:p w14:paraId="79141DAF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13C3C22E" w14:textId="606800CB" w:rsidR="00DE0FE9" w:rsidRPr="0010548E" w:rsidRDefault="00E36633" w:rsidP="001054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</w:t>
            </w:r>
            <w:r w:rsidR="00506FC7">
              <w:rPr>
                <w:rFonts w:asciiTheme="minorHAnsi" w:hAnsiTheme="minorHAnsi" w:cstheme="minorHAnsi"/>
              </w:rPr>
              <w:t>22</w:t>
            </w:r>
            <w:r w:rsidR="005841C3">
              <w:rPr>
                <w:rFonts w:asciiTheme="minorHAnsi" w:hAnsiTheme="minorHAnsi" w:cstheme="minorHAnsi"/>
              </w:rPr>
              <w:t>, Use Case #27</w:t>
            </w:r>
          </w:p>
        </w:tc>
      </w:tr>
      <w:tr w:rsidR="00E36633" w:rsidRPr="0010548E" w14:paraId="3929F96A" w14:textId="77777777" w:rsidTr="0010548E">
        <w:trPr>
          <w:cantSplit/>
        </w:trPr>
        <w:tc>
          <w:tcPr>
            <w:tcW w:w="0" w:type="auto"/>
          </w:tcPr>
          <w:p w14:paraId="249DF6DE" w14:textId="77777777" w:rsidR="00DE0FE9" w:rsidRPr="0010548E" w:rsidRDefault="00DE0FE9" w:rsidP="0010548E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5B1469C1" w14:textId="1B1BD8D1" w:rsidR="00DE0FE9" w:rsidRPr="0010548E" w:rsidRDefault="00A25373" w:rsidP="0010548E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E36633" w:rsidRPr="0010548E" w14:paraId="4731E980" w14:textId="77777777" w:rsidTr="0010548E">
        <w:trPr>
          <w:cantSplit/>
        </w:trPr>
        <w:tc>
          <w:tcPr>
            <w:tcW w:w="0" w:type="auto"/>
          </w:tcPr>
          <w:p w14:paraId="1A522B5B" w14:textId="77777777" w:rsidR="00DE0FE9" w:rsidRPr="0010548E" w:rsidRDefault="00DE0FE9" w:rsidP="0010548E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5D55FF59" w14:textId="77777777" w:rsidR="00DE0FE9" w:rsidRPr="0010548E" w:rsidRDefault="00DE0FE9" w:rsidP="0010548E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11,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60D7AA1E" w14:textId="77777777" w:rsidR="00DE0FE9" w:rsidRPr="0010548E" w:rsidRDefault="00DE0FE9" w:rsidP="00DE0FE9">
      <w:pPr>
        <w:rPr>
          <w:rFonts w:asciiTheme="minorHAnsi" w:hAnsiTheme="minorHAnsi" w:cstheme="minorHAnsi"/>
        </w:rPr>
      </w:pPr>
    </w:p>
    <w:p w14:paraId="34598336" w14:textId="4588A5F8" w:rsidR="00DE0FE9" w:rsidRDefault="00DE0FE9">
      <w:pPr>
        <w:rPr>
          <w:rFonts w:asciiTheme="minorHAnsi" w:hAnsiTheme="minorHAnsi" w:cstheme="minorHAnsi"/>
        </w:rPr>
      </w:pPr>
    </w:p>
    <w:p w14:paraId="6C49893F" w14:textId="07FED1C1" w:rsidR="005E6556" w:rsidRDefault="005E6556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2565"/>
        <w:gridCol w:w="875"/>
        <w:gridCol w:w="6634"/>
      </w:tblGrid>
      <w:tr w:rsidR="00D12CBC" w:rsidRPr="0010548E" w14:paraId="6DACE943" w14:textId="77777777" w:rsidTr="009768C2">
        <w:tc>
          <w:tcPr>
            <w:tcW w:w="0" w:type="auto"/>
          </w:tcPr>
          <w:p w14:paraId="10976DC7" w14:textId="0E85F631" w:rsidR="007B2E38" w:rsidRPr="0010548E" w:rsidRDefault="007B2E38" w:rsidP="009768C2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br w:type="page"/>
              <w:t>USE CASE #</w:t>
            </w:r>
            <w:r w:rsidR="00866E57"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0" w:type="auto"/>
            <w:gridSpan w:val="2"/>
          </w:tcPr>
          <w:p w14:paraId="1C5B17CE" w14:textId="0007517B" w:rsidR="007B2E38" w:rsidRPr="0010548E" w:rsidRDefault="00866E57" w:rsidP="009768C2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 game</w:t>
            </w:r>
          </w:p>
        </w:tc>
      </w:tr>
      <w:tr w:rsidR="00D12CBC" w:rsidRPr="0010548E" w14:paraId="3ACB7337" w14:textId="77777777" w:rsidTr="009768C2">
        <w:tc>
          <w:tcPr>
            <w:tcW w:w="0" w:type="auto"/>
          </w:tcPr>
          <w:p w14:paraId="1D7DAEB8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79A49A96" w14:textId="19ABDE0D" w:rsidR="007B2E38" w:rsidRPr="0010548E" w:rsidRDefault="00354F61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Beat the other players and take the victory by getting to your goal </w:t>
            </w:r>
          </w:p>
        </w:tc>
      </w:tr>
      <w:tr w:rsidR="00D12CBC" w:rsidRPr="0010548E" w14:paraId="5343807F" w14:textId="77777777" w:rsidTr="009768C2">
        <w:tc>
          <w:tcPr>
            <w:tcW w:w="0" w:type="auto"/>
          </w:tcPr>
          <w:p w14:paraId="2A0FCF3C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3B8E0ADC" w14:textId="773664BD" w:rsidR="007B2E38" w:rsidRPr="0010548E" w:rsidRDefault="00354F61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D12CBC" w:rsidRPr="0010548E" w14:paraId="675518E0" w14:textId="77777777" w:rsidTr="009768C2">
        <w:tc>
          <w:tcPr>
            <w:tcW w:w="0" w:type="auto"/>
          </w:tcPr>
          <w:p w14:paraId="5FA57B86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6A80B964" w14:textId="67C83856" w:rsidR="007B2E38" w:rsidRPr="0010548E" w:rsidRDefault="00C512F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Player must have eliminated all other players; or player must have reached their </w:t>
            </w:r>
            <w:r w:rsidR="00D12CBC">
              <w:rPr>
                <w:rFonts w:asciiTheme="minorHAnsi" w:hAnsiTheme="minorHAnsi" w:cstheme="minorHAnsi"/>
              </w:rPr>
              <w:t xml:space="preserve">basic </w:t>
            </w:r>
            <w:r>
              <w:rPr>
                <w:rFonts w:asciiTheme="minorHAnsi" w:hAnsiTheme="minorHAnsi" w:cstheme="minorHAnsi"/>
              </w:rPr>
              <w:t>goal of number of controlled groups</w:t>
            </w:r>
            <w:r w:rsidR="007674B0">
              <w:rPr>
                <w:rFonts w:asciiTheme="minorHAnsi" w:hAnsiTheme="minorHAnsi" w:cstheme="minorHAnsi"/>
              </w:rPr>
              <w:t xml:space="preserve">; or player </w:t>
            </w:r>
            <w:r w:rsidR="00D12CBC">
              <w:rPr>
                <w:rFonts w:asciiTheme="minorHAnsi" w:hAnsiTheme="minorHAnsi" w:cstheme="minorHAnsi"/>
              </w:rPr>
              <w:t>must have reached their special goal</w:t>
            </w:r>
          </w:p>
        </w:tc>
      </w:tr>
      <w:tr w:rsidR="00D12CBC" w:rsidRPr="0010548E" w14:paraId="5F8E608B" w14:textId="77777777" w:rsidTr="009768C2">
        <w:tc>
          <w:tcPr>
            <w:tcW w:w="0" w:type="auto"/>
          </w:tcPr>
          <w:p w14:paraId="46A84AA0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4143C2A1" w14:textId="622A751B" w:rsidR="007B2E38" w:rsidRPr="0010548E" w:rsidRDefault="007674B0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is last one standing; or player controls the maximum number of groups</w:t>
            </w:r>
          </w:p>
        </w:tc>
      </w:tr>
      <w:tr w:rsidR="00D12CBC" w:rsidRPr="0010548E" w14:paraId="69606BC8" w14:textId="77777777" w:rsidTr="009768C2">
        <w:tc>
          <w:tcPr>
            <w:tcW w:w="0" w:type="auto"/>
          </w:tcPr>
          <w:p w14:paraId="741AAE54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3E9EB3B1" w14:textId="5DE20952" w:rsidR="007B2E38" w:rsidRPr="0010548E" w:rsidRDefault="007674B0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Player was eliminated</w:t>
            </w:r>
            <w:r w:rsidR="00DF6983">
              <w:rPr>
                <w:rFonts w:asciiTheme="minorHAnsi" w:hAnsiTheme="minorHAnsi" w:cstheme="minorHAnsi"/>
              </w:rPr>
              <w:t xml:space="preserve"> or quit</w:t>
            </w:r>
          </w:p>
        </w:tc>
      </w:tr>
      <w:tr w:rsidR="00D12CBC" w:rsidRPr="0010548E" w14:paraId="34CACBE0" w14:textId="77777777" w:rsidTr="009768C2">
        <w:tc>
          <w:tcPr>
            <w:tcW w:w="0" w:type="auto"/>
          </w:tcPr>
          <w:p w14:paraId="3313D9BC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1B94C15D" w14:textId="70EB5332" w:rsidR="007B2E38" w:rsidRPr="0010548E" w:rsidRDefault="00354F61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D12CBC" w:rsidRPr="0010548E" w14:paraId="5EC4E456" w14:textId="77777777" w:rsidTr="009768C2">
        <w:tc>
          <w:tcPr>
            <w:tcW w:w="0" w:type="auto"/>
          </w:tcPr>
          <w:p w14:paraId="62FC27F7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7E961587" w14:textId="1FC51634" w:rsidR="007B2E38" w:rsidRPr="0010548E" w:rsidRDefault="00354F61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D12CBC" w:rsidRPr="0010548E" w14:paraId="4A7C009F" w14:textId="77777777" w:rsidTr="009768C2">
        <w:tc>
          <w:tcPr>
            <w:tcW w:w="0" w:type="auto"/>
          </w:tcPr>
          <w:p w14:paraId="4278A0AB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28B88967" w14:textId="786F7153" w:rsidR="007B2E38" w:rsidRPr="0010548E" w:rsidRDefault="00BF6E13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There are no more groups left to control</w:t>
            </w:r>
            <w:r w:rsidR="0093392D">
              <w:rPr>
                <w:rFonts w:asciiTheme="minorHAnsi" w:hAnsiTheme="minorHAnsi" w:cstheme="minorHAnsi"/>
              </w:rPr>
              <w:t xml:space="preserve"> and no other players left in the game</w:t>
            </w:r>
          </w:p>
        </w:tc>
      </w:tr>
      <w:tr w:rsidR="00D12CBC" w:rsidRPr="0010548E" w14:paraId="3C3F6393" w14:textId="77777777" w:rsidTr="009768C2">
        <w:trPr>
          <w:cantSplit/>
        </w:trPr>
        <w:tc>
          <w:tcPr>
            <w:tcW w:w="0" w:type="auto"/>
            <w:vMerge w:val="restart"/>
          </w:tcPr>
          <w:p w14:paraId="1230A330" w14:textId="77777777" w:rsidR="007B2E38" w:rsidRPr="0010548E" w:rsidRDefault="007B2E38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6EF13097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35E20DFD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D12CBC" w:rsidRPr="0010548E" w14:paraId="203FBB78" w14:textId="77777777" w:rsidTr="009768C2">
        <w:trPr>
          <w:cantSplit/>
        </w:trPr>
        <w:tc>
          <w:tcPr>
            <w:tcW w:w="0" w:type="auto"/>
            <w:vMerge/>
          </w:tcPr>
          <w:p w14:paraId="66DBCEE0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99C445D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AF76739" w14:textId="34A81AC3" w:rsidR="007B2E38" w:rsidRPr="0010548E" w:rsidRDefault="0093392D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wins the game</w:t>
            </w:r>
          </w:p>
        </w:tc>
      </w:tr>
      <w:tr w:rsidR="00D12CBC" w:rsidRPr="0010548E" w14:paraId="080C9D1C" w14:textId="77777777" w:rsidTr="009768C2">
        <w:trPr>
          <w:cantSplit/>
        </w:trPr>
        <w:tc>
          <w:tcPr>
            <w:tcW w:w="0" w:type="auto"/>
            <w:vMerge/>
          </w:tcPr>
          <w:p w14:paraId="4807A231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7E60319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7E11B2FD" w14:textId="2497526F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2B0229DC" w14:textId="77777777" w:rsidTr="009768C2">
        <w:trPr>
          <w:cantSplit/>
          <w:trHeight w:val="80"/>
        </w:trPr>
        <w:tc>
          <w:tcPr>
            <w:tcW w:w="0" w:type="auto"/>
            <w:vMerge/>
          </w:tcPr>
          <w:p w14:paraId="66F3DEC3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4B5C365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3C15CA64" w14:textId="17D2E4A4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529CC753" w14:textId="77777777" w:rsidTr="009768C2">
        <w:trPr>
          <w:cantSplit/>
        </w:trPr>
        <w:tc>
          <w:tcPr>
            <w:tcW w:w="0" w:type="auto"/>
            <w:vMerge/>
          </w:tcPr>
          <w:p w14:paraId="0D0C93FF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6966485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429B15B6" w14:textId="109A288B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6877EC14" w14:textId="77777777" w:rsidTr="009768C2">
        <w:trPr>
          <w:cantSplit/>
        </w:trPr>
        <w:tc>
          <w:tcPr>
            <w:tcW w:w="0" w:type="auto"/>
            <w:vMerge/>
          </w:tcPr>
          <w:p w14:paraId="63979DAE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A8916F1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084209A0" w14:textId="0512227C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7C742365" w14:textId="77777777" w:rsidTr="009768C2">
        <w:trPr>
          <w:cantSplit/>
        </w:trPr>
        <w:tc>
          <w:tcPr>
            <w:tcW w:w="0" w:type="auto"/>
            <w:vMerge/>
          </w:tcPr>
          <w:p w14:paraId="5BA8BADE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315BD4C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</w:tcPr>
          <w:p w14:paraId="240C06F8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12C5063D" w14:textId="77777777" w:rsidTr="009768C2">
        <w:trPr>
          <w:cantSplit/>
        </w:trPr>
        <w:tc>
          <w:tcPr>
            <w:tcW w:w="0" w:type="auto"/>
            <w:vMerge/>
          </w:tcPr>
          <w:p w14:paraId="0E7EC897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0E1F5BD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</w:tcPr>
          <w:p w14:paraId="679D25EE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13F0AEF5" w14:textId="77777777" w:rsidTr="009768C2">
        <w:trPr>
          <w:cantSplit/>
        </w:trPr>
        <w:tc>
          <w:tcPr>
            <w:tcW w:w="0" w:type="auto"/>
            <w:vMerge/>
          </w:tcPr>
          <w:p w14:paraId="2B8CFF6B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2F7A9F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477FFBEE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07A9E050" w14:textId="77777777" w:rsidTr="009768C2">
        <w:trPr>
          <w:cantSplit/>
        </w:trPr>
        <w:tc>
          <w:tcPr>
            <w:tcW w:w="0" w:type="auto"/>
            <w:vMerge/>
          </w:tcPr>
          <w:p w14:paraId="1374AA26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DB02FAB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</w:tcPr>
          <w:p w14:paraId="6B21B857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43FB6E84" w14:textId="77777777" w:rsidTr="009768C2">
        <w:trPr>
          <w:cantSplit/>
        </w:trPr>
        <w:tc>
          <w:tcPr>
            <w:tcW w:w="0" w:type="auto"/>
            <w:vMerge/>
          </w:tcPr>
          <w:p w14:paraId="1B0F1689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CE04576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</w:tcPr>
          <w:p w14:paraId="32D5827B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0C2D2894" w14:textId="77777777" w:rsidTr="009768C2">
        <w:trPr>
          <w:cantSplit/>
        </w:trPr>
        <w:tc>
          <w:tcPr>
            <w:tcW w:w="0" w:type="auto"/>
            <w:vMerge/>
          </w:tcPr>
          <w:p w14:paraId="1FCBA2E2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2348547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</w:tcPr>
          <w:p w14:paraId="13E9D215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170B3EAE" w14:textId="77777777" w:rsidTr="009768C2">
        <w:trPr>
          <w:cantSplit/>
        </w:trPr>
        <w:tc>
          <w:tcPr>
            <w:tcW w:w="0" w:type="auto"/>
            <w:vMerge/>
          </w:tcPr>
          <w:p w14:paraId="3B7A6B0A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2693E17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</w:tcPr>
          <w:p w14:paraId="7A7FE1ED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17ED27A6" w14:textId="77777777" w:rsidTr="009768C2">
        <w:trPr>
          <w:cantSplit/>
        </w:trPr>
        <w:tc>
          <w:tcPr>
            <w:tcW w:w="0" w:type="auto"/>
            <w:vMerge w:val="restart"/>
          </w:tcPr>
          <w:p w14:paraId="25705D2C" w14:textId="77777777" w:rsidR="007B2E38" w:rsidRPr="0010548E" w:rsidRDefault="007B2E38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62B33128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0F71B303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D12CBC" w:rsidRPr="0010548E" w14:paraId="1D497096" w14:textId="77777777" w:rsidTr="009768C2">
        <w:trPr>
          <w:cantSplit/>
        </w:trPr>
        <w:tc>
          <w:tcPr>
            <w:tcW w:w="0" w:type="auto"/>
            <w:vMerge/>
          </w:tcPr>
          <w:p w14:paraId="0016CF92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625B35D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6F5EA76A" w14:textId="7B8B7F95" w:rsidR="007B2E38" w:rsidRPr="0010548E" w:rsidRDefault="0093392D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is the last one left</w:t>
            </w:r>
            <w:r w:rsidR="0018604C">
              <w:rPr>
                <w:rFonts w:asciiTheme="minorHAnsi" w:hAnsiTheme="minorHAnsi" w:cstheme="minorHAnsi"/>
              </w:rPr>
              <w:t>:</w:t>
            </w:r>
          </w:p>
        </w:tc>
      </w:tr>
      <w:tr w:rsidR="00D12CBC" w:rsidRPr="0010548E" w14:paraId="54DF69D0" w14:textId="77777777" w:rsidTr="009768C2">
        <w:trPr>
          <w:cantSplit/>
        </w:trPr>
        <w:tc>
          <w:tcPr>
            <w:tcW w:w="0" w:type="auto"/>
            <w:vMerge/>
          </w:tcPr>
          <w:p w14:paraId="2570DB1F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59309AD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</w:tcPr>
          <w:p w14:paraId="24E734C0" w14:textId="593F87D6" w:rsidR="007B2E38" w:rsidRPr="0010548E" w:rsidRDefault="0093392D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1</w:t>
            </w:r>
          </w:p>
        </w:tc>
      </w:tr>
      <w:tr w:rsidR="00D12CBC" w:rsidRPr="0010548E" w14:paraId="56FF170A" w14:textId="77777777" w:rsidTr="009768C2">
        <w:trPr>
          <w:cantSplit/>
        </w:trPr>
        <w:tc>
          <w:tcPr>
            <w:tcW w:w="0" w:type="auto"/>
            <w:vMerge/>
          </w:tcPr>
          <w:p w14:paraId="19EB3605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F840F0B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</w:t>
            </w:r>
          </w:p>
        </w:tc>
        <w:tc>
          <w:tcPr>
            <w:tcW w:w="0" w:type="auto"/>
          </w:tcPr>
          <w:p w14:paraId="3841FFCC" w14:textId="0941B89F" w:rsidR="007B2E38" w:rsidRPr="0010548E" w:rsidRDefault="0093392D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has reached their goal of maximum number of controlled groups:</w:t>
            </w:r>
          </w:p>
        </w:tc>
      </w:tr>
      <w:tr w:rsidR="00D12CBC" w:rsidRPr="0010548E" w14:paraId="314E23F0" w14:textId="77777777" w:rsidTr="009768C2">
        <w:trPr>
          <w:cantSplit/>
        </w:trPr>
        <w:tc>
          <w:tcPr>
            <w:tcW w:w="0" w:type="auto"/>
            <w:vMerge/>
          </w:tcPr>
          <w:p w14:paraId="1323C3FC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E225CDB" w14:textId="5D680F98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1b.</w:t>
            </w:r>
            <w:r w:rsidR="0093392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6751343E" w14:textId="005B7383" w:rsidR="007B2E38" w:rsidRPr="0010548E" w:rsidRDefault="0093392D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1</w:t>
            </w:r>
          </w:p>
        </w:tc>
      </w:tr>
      <w:tr w:rsidR="00D12CBC" w:rsidRPr="0010548E" w14:paraId="3FBC256A" w14:textId="77777777" w:rsidTr="009768C2">
        <w:trPr>
          <w:cantSplit/>
        </w:trPr>
        <w:tc>
          <w:tcPr>
            <w:tcW w:w="0" w:type="auto"/>
            <w:vMerge/>
          </w:tcPr>
          <w:p w14:paraId="1DC579DE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BE0FEA8" w14:textId="26564D79" w:rsidR="007B2E38" w:rsidRPr="0010548E" w:rsidRDefault="00620316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1c</w:t>
            </w:r>
          </w:p>
        </w:tc>
        <w:tc>
          <w:tcPr>
            <w:tcW w:w="0" w:type="auto"/>
          </w:tcPr>
          <w:p w14:paraId="41965809" w14:textId="453137C4" w:rsidR="007B2E38" w:rsidRPr="0010548E" w:rsidRDefault="00620316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player has reached a special goal:</w:t>
            </w:r>
          </w:p>
        </w:tc>
      </w:tr>
      <w:tr w:rsidR="00D12CBC" w:rsidRPr="0010548E" w14:paraId="780BD483" w14:textId="77777777" w:rsidTr="009768C2">
        <w:trPr>
          <w:cantSplit/>
        </w:trPr>
        <w:tc>
          <w:tcPr>
            <w:tcW w:w="0" w:type="auto"/>
            <w:vMerge/>
          </w:tcPr>
          <w:p w14:paraId="2FF42CAC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562A22B" w14:textId="06837027" w:rsidR="007B2E38" w:rsidRPr="0010548E" w:rsidRDefault="00620316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1c.1</w:t>
            </w:r>
          </w:p>
        </w:tc>
        <w:tc>
          <w:tcPr>
            <w:tcW w:w="0" w:type="auto"/>
          </w:tcPr>
          <w:p w14:paraId="73F423BC" w14:textId="0E563004" w:rsidR="007B2E38" w:rsidRPr="0010548E" w:rsidRDefault="00620316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1</w:t>
            </w:r>
          </w:p>
        </w:tc>
      </w:tr>
      <w:tr w:rsidR="00D12CBC" w:rsidRPr="0010548E" w14:paraId="5E7EE270" w14:textId="77777777" w:rsidTr="009768C2">
        <w:trPr>
          <w:cantSplit/>
        </w:trPr>
        <w:tc>
          <w:tcPr>
            <w:tcW w:w="0" w:type="auto"/>
            <w:vMerge/>
          </w:tcPr>
          <w:p w14:paraId="78E4911C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39FD22F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54F4E62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1990D7B7" w14:textId="77777777" w:rsidTr="009768C2">
        <w:trPr>
          <w:cantSplit/>
        </w:trPr>
        <w:tc>
          <w:tcPr>
            <w:tcW w:w="0" w:type="auto"/>
            <w:vMerge/>
          </w:tcPr>
          <w:p w14:paraId="44C1BE8D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7B7F539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74768EB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14298A68" w14:textId="77777777" w:rsidTr="009768C2">
        <w:trPr>
          <w:cantSplit/>
        </w:trPr>
        <w:tc>
          <w:tcPr>
            <w:tcW w:w="0" w:type="auto"/>
            <w:vMerge/>
          </w:tcPr>
          <w:p w14:paraId="64B040E0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8B5B075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D3F6599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5FECFB6D" w14:textId="77777777" w:rsidTr="009768C2">
        <w:trPr>
          <w:cantSplit/>
        </w:trPr>
        <w:tc>
          <w:tcPr>
            <w:tcW w:w="0" w:type="auto"/>
            <w:vMerge/>
          </w:tcPr>
          <w:p w14:paraId="18AF79DF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EE31B6F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9A02661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625E0FD3" w14:textId="77777777" w:rsidTr="009768C2">
        <w:trPr>
          <w:cantSplit/>
        </w:trPr>
        <w:tc>
          <w:tcPr>
            <w:tcW w:w="0" w:type="auto"/>
            <w:vMerge w:val="restart"/>
          </w:tcPr>
          <w:p w14:paraId="21767A89" w14:textId="77777777" w:rsidR="007B2E38" w:rsidRPr="0010548E" w:rsidRDefault="007B2E38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SUB-VARIATIONS</w:t>
            </w:r>
          </w:p>
        </w:tc>
        <w:tc>
          <w:tcPr>
            <w:tcW w:w="0" w:type="auto"/>
          </w:tcPr>
          <w:p w14:paraId="5947AFDC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2E327FD0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D12CBC" w:rsidRPr="0010548E" w14:paraId="3BC0CAC2" w14:textId="77777777" w:rsidTr="009768C2">
        <w:trPr>
          <w:cantSplit/>
        </w:trPr>
        <w:tc>
          <w:tcPr>
            <w:tcW w:w="0" w:type="auto"/>
            <w:vMerge/>
          </w:tcPr>
          <w:p w14:paraId="4D91F382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337A49B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38B2BB1B" w14:textId="37B99887" w:rsidR="007B2E38" w:rsidRPr="0010548E" w:rsidRDefault="0076741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D12CBC" w:rsidRPr="0010548E" w14:paraId="0B248763" w14:textId="77777777" w:rsidTr="009768C2">
        <w:trPr>
          <w:cantSplit/>
        </w:trPr>
        <w:tc>
          <w:tcPr>
            <w:tcW w:w="0" w:type="auto"/>
            <w:vMerge/>
          </w:tcPr>
          <w:p w14:paraId="6E2F470C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6C577A5" w14:textId="661D526D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08BB828" w14:textId="20F92BD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152AD4BF" w14:textId="77777777" w:rsidTr="009768C2">
        <w:trPr>
          <w:cantSplit/>
        </w:trPr>
        <w:tc>
          <w:tcPr>
            <w:tcW w:w="0" w:type="auto"/>
            <w:vMerge/>
          </w:tcPr>
          <w:p w14:paraId="136AA4EE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D45F3C5" w14:textId="0DF00235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FA5C2B0" w14:textId="1213A01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02A49FBA" w14:textId="77777777" w:rsidTr="009768C2">
        <w:trPr>
          <w:cantSplit/>
        </w:trPr>
        <w:tc>
          <w:tcPr>
            <w:tcW w:w="0" w:type="auto"/>
            <w:vMerge/>
          </w:tcPr>
          <w:p w14:paraId="27307223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8977EE3" w14:textId="4B91603A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6EB7998" w14:textId="15F142B0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0CF19F60" w14:textId="77777777" w:rsidTr="009768C2">
        <w:trPr>
          <w:cantSplit/>
        </w:trPr>
        <w:tc>
          <w:tcPr>
            <w:tcW w:w="0" w:type="auto"/>
            <w:vMerge/>
          </w:tcPr>
          <w:p w14:paraId="00905E71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D83CD8D" w14:textId="23257B05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471630D" w14:textId="6398137B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2FED9009" w14:textId="77777777" w:rsidTr="009768C2">
        <w:trPr>
          <w:cantSplit/>
        </w:trPr>
        <w:tc>
          <w:tcPr>
            <w:tcW w:w="0" w:type="auto"/>
            <w:vMerge/>
          </w:tcPr>
          <w:p w14:paraId="2C7BDB73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69E9FBF" w14:textId="6FED4282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E633B7A" w14:textId="2C417920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04E2B1B7" w14:textId="77777777" w:rsidTr="009768C2">
        <w:trPr>
          <w:cantSplit/>
        </w:trPr>
        <w:tc>
          <w:tcPr>
            <w:tcW w:w="0" w:type="auto"/>
            <w:vMerge/>
          </w:tcPr>
          <w:p w14:paraId="47BB8582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FFD96B4" w14:textId="7C1D714E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E8B665C" w14:textId="66D09212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0C5E079D" w14:textId="77777777" w:rsidTr="009768C2">
        <w:trPr>
          <w:cantSplit/>
        </w:trPr>
        <w:tc>
          <w:tcPr>
            <w:tcW w:w="0" w:type="auto"/>
            <w:vMerge/>
          </w:tcPr>
          <w:p w14:paraId="07C8683D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E53ACD3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19EB20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15A52A5A" w14:textId="77777777" w:rsidTr="009768C2">
        <w:trPr>
          <w:cantSplit/>
        </w:trPr>
        <w:tc>
          <w:tcPr>
            <w:tcW w:w="0" w:type="auto"/>
            <w:vMerge/>
          </w:tcPr>
          <w:p w14:paraId="0E56D579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44848B7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41A7271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7E8F8EA4" w14:textId="77777777" w:rsidTr="009768C2">
        <w:trPr>
          <w:cantSplit/>
        </w:trPr>
        <w:tc>
          <w:tcPr>
            <w:tcW w:w="0" w:type="auto"/>
            <w:vMerge/>
          </w:tcPr>
          <w:p w14:paraId="7C56753D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BDCAE5B" w14:textId="77777777" w:rsidR="007B2E38" w:rsidRPr="0010548E" w:rsidRDefault="007B2E38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C19A302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D12CBC" w:rsidRPr="0010548E" w14:paraId="07673FE6" w14:textId="77777777" w:rsidTr="009768C2">
        <w:trPr>
          <w:cantSplit/>
        </w:trPr>
        <w:tc>
          <w:tcPr>
            <w:tcW w:w="0" w:type="auto"/>
          </w:tcPr>
          <w:p w14:paraId="646020CA" w14:textId="77777777" w:rsidR="007B2E38" w:rsidRPr="0010548E" w:rsidRDefault="007B2E38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56D6BEEC" w14:textId="7C4B4DFA" w:rsidR="007B2E38" w:rsidRPr="0010548E" w:rsidRDefault="008B25F2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#33</w:t>
            </w:r>
          </w:p>
        </w:tc>
      </w:tr>
      <w:tr w:rsidR="00D12CBC" w:rsidRPr="0010548E" w14:paraId="2DB2FDC2" w14:textId="77777777" w:rsidTr="009768C2">
        <w:trPr>
          <w:cantSplit/>
        </w:trPr>
        <w:tc>
          <w:tcPr>
            <w:tcW w:w="0" w:type="auto"/>
          </w:tcPr>
          <w:p w14:paraId="1F0B1E11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088D3EE8" w14:textId="5C390E8D" w:rsidR="007B2E38" w:rsidRPr="0010548E" w:rsidRDefault="008B25F2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</w:tr>
      <w:tr w:rsidR="00D12CBC" w:rsidRPr="0010548E" w14:paraId="4FD1C063" w14:textId="77777777" w:rsidTr="009768C2">
        <w:trPr>
          <w:cantSplit/>
        </w:trPr>
        <w:tc>
          <w:tcPr>
            <w:tcW w:w="0" w:type="auto"/>
          </w:tcPr>
          <w:p w14:paraId="46BDCD26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7A740431" w14:textId="6957A029" w:rsidR="007B2E38" w:rsidRPr="0010548E" w:rsidRDefault="008B25F2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hour</w:t>
            </w:r>
          </w:p>
        </w:tc>
      </w:tr>
      <w:tr w:rsidR="00D12CBC" w:rsidRPr="0010548E" w14:paraId="7E457030" w14:textId="77777777" w:rsidTr="009768C2">
        <w:trPr>
          <w:cantSplit/>
        </w:trPr>
        <w:tc>
          <w:tcPr>
            <w:tcW w:w="0" w:type="auto"/>
          </w:tcPr>
          <w:p w14:paraId="3CCE8815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5A47599B" w14:textId="51863E72" w:rsidR="007B2E38" w:rsidRPr="0010548E" w:rsidRDefault="00806F2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the end of every game</w:t>
            </w:r>
          </w:p>
        </w:tc>
      </w:tr>
      <w:tr w:rsidR="00D12CBC" w:rsidRPr="0010548E" w14:paraId="30056C67" w14:textId="77777777" w:rsidTr="009768C2">
        <w:trPr>
          <w:cantSplit/>
        </w:trPr>
        <w:tc>
          <w:tcPr>
            <w:tcW w:w="0" w:type="auto"/>
          </w:tcPr>
          <w:p w14:paraId="48EDDC52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682A0B6E" w14:textId="4ADC92B7" w:rsidR="007B2E38" w:rsidRPr="0010548E" w:rsidRDefault="00504DE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D12CBC" w:rsidRPr="0010548E" w14:paraId="0065BB7B" w14:textId="77777777" w:rsidTr="009768C2">
        <w:trPr>
          <w:cantSplit/>
        </w:trPr>
        <w:tc>
          <w:tcPr>
            <w:tcW w:w="0" w:type="auto"/>
          </w:tcPr>
          <w:p w14:paraId="5B1C8568" w14:textId="77777777" w:rsidR="007B2E38" w:rsidRPr="0010548E" w:rsidRDefault="007B2E38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7036C663" w14:textId="3CD4C574" w:rsidR="007B2E38" w:rsidRPr="0010548E" w:rsidRDefault="00504DE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D12CBC" w:rsidRPr="0010548E" w14:paraId="7C8EC931" w14:textId="77777777" w:rsidTr="009768C2">
        <w:trPr>
          <w:cantSplit/>
        </w:trPr>
        <w:tc>
          <w:tcPr>
            <w:tcW w:w="0" w:type="auto"/>
          </w:tcPr>
          <w:p w14:paraId="59D6065E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02BF3632" w14:textId="2E82DB32" w:rsidR="007B2E38" w:rsidRPr="0010548E" w:rsidRDefault="00504DE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D12CBC" w:rsidRPr="0010548E" w14:paraId="132DD089" w14:textId="77777777" w:rsidTr="009768C2">
        <w:trPr>
          <w:cantSplit/>
        </w:trPr>
        <w:tc>
          <w:tcPr>
            <w:tcW w:w="0" w:type="auto"/>
          </w:tcPr>
          <w:p w14:paraId="0CC96361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24F62D1F" w14:textId="1DC31C39" w:rsidR="007B2E38" w:rsidRPr="0010548E" w:rsidRDefault="00D12CBC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D12CBC" w:rsidRPr="0010548E" w14:paraId="0F391FA2" w14:textId="77777777" w:rsidTr="009768C2">
        <w:trPr>
          <w:cantSplit/>
        </w:trPr>
        <w:tc>
          <w:tcPr>
            <w:tcW w:w="0" w:type="auto"/>
          </w:tcPr>
          <w:p w14:paraId="5FA5DC2D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78FCA454" w14:textId="63474A86" w:rsidR="007B2E38" w:rsidRPr="0010548E" w:rsidRDefault="00ED594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cases 35 – 42</w:t>
            </w:r>
          </w:p>
        </w:tc>
      </w:tr>
      <w:tr w:rsidR="00D12CBC" w:rsidRPr="0010548E" w14:paraId="277ADD14" w14:textId="77777777" w:rsidTr="009768C2">
        <w:trPr>
          <w:cantSplit/>
        </w:trPr>
        <w:tc>
          <w:tcPr>
            <w:tcW w:w="0" w:type="auto"/>
          </w:tcPr>
          <w:p w14:paraId="1D7F39BC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34D69765" w14:textId="17DBDA93" w:rsidR="007B2E38" w:rsidRPr="0010548E" w:rsidRDefault="00ED594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45</w:t>
            </w:r>
          </w:p>
        </w:tc>
      </w:tr>
      <w:tr w:rsidR="00D12CBC" w:rsidRPr="0010548E" w14:paraId="0D1CE044" w14:textId="77777777" w:rsidTr="009768C2">
        <w:trPr>
          <w:cantSplit/>
        </w:trPr>
        <w:tc>
          <w:tcPr>
            <w:tcW w:w="0" w:type="auto"/>
          </w:tcPr>
          <w:p w14:paraId="2F800482" w14:textId="77777777" w:rsidR="007B2E38" w:rsidRPr="0010548E" w:rsidRDefault="007B2E38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5D39CA90" w14:textId="77777777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D12CBC" w:rsidRPr="0010548E" w14:paraId="43981FF5" w14:textId="77777777" w:rsidTr="009768C2">
        <w:trPr>
          <w:cantSplit/>
        </w:trPr>
        <w:tc>
          <w:tcPr>
            <w:tcW w:w="0" w:type="auto"/>
          </w:tcPr>
          <w:p w14:paraId="27D43E09" w14:textId="77777777" w:rsidR="007B2E38" w:rsidRPr="0010548E" w:rsidRDefault="007B2E38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145CB4FE" w14:textId="54B3D5FB" w:rsidR="007B2E38" w:rsidRPr="0010548E" w:rsidRDefault="007B2E38" w:rsidP="009768C2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 w:rsidR="00061CAC"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4A77E936" w14:textId="73FEFDE1" w:rsidR="005E6556" w:rsidRDefault="005E6556">
      <w:pPr>
        <w:rPr>
          <w:rFonts w:asciiTheme="minorHAnsi" w:hAnsiTheme="minorHAnsi" w:cstheme="minorHAnsi"/>
        </w:rPr>
      </w:pPr>
    </w:p>
    <w:p w14:paraId="185EA61D" w14:textId="0217664E" w:rsidR="00061CAC" w:rsidRDefault="00061CAC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461"/>
        <w:gridCol w:w="990"/>
        <w:gridCol w:w="5623"/>
      </w:tblGrid>
      <w:tr w:rsidR="00B365BF" w:rsidRPr="0010548E" w14:paraId="06F870F7" w14:textId="77777777" w:rsidTr="009768C2">
        <w:tc>
          <w:tcPr>
            <w:tcW w:w="0" w:type="auto"/>
          </w:tcPr>
          <w:p w14:paraId="13F7464E" w14:textId="7081037D" w:rsidR="00061CAC" w:rsidRPr="0010548E" w:rsidRDefault="00061CAC" w:rsidP="009768C2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br w:type="page"/>
              <w:t>USE CASE #</w:t>
            </w:r>
            <w:r w:rsidR="00866E57"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0" w:type="auto"/>
            <w:gridSpan w:val="2"/>
          </w:tcPr>
          <w:p w14:paraId="1050CDEB" w14:textId="0476065C" w:rsidR="00061CAC" w:rsidRPr="0010548E" w:rsidRDefault="00866E57" w:rsidP="009768C2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View Rules</w:t>
            </w:r>
          </w:p>
        </w:tc>
      </w:tr>
      <w:tr w:rsidR="00B365BF" w:rsidRPr="0010548E" w14:paraId="400E8A53" w14:textId="77777777" w:rsidTr="009768C2">
        <w:tc>
          <w:tcPr>
            <w:tcW w:w="0" w:type="auto"/>
          </w:tcPr>
          <w:p w14:paraId="041256E0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4E9B8A1E" w14:textId="181C30E5" w:rsidR="00061CAC" w:rsidRPr="0010548E" w:rsidRDefault="00B365B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the rules to the user</w:t>
            </w:r>
          </w:p>
        </w:tc>
      </w:tr>
      <w:tr w:rsidR="00B365BF" w:rsidRPr="0010548E" w14:paraId="1A217378" w14:textId="77777777" w:rsidTr="009768C2">
        <w:tc>
          <w:tcPr>
            <w:tcW w:w="0" w:type="auto"/>
          </w:tcPr>
          <w:p w14:paraId="08DD5B70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2F097D87" w14:textId="755AC6A1" w:rsidR="00061CAC" w:rsidRPr="0010548E" w:rsidRDefault="00B365B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B365BF" w:rsidRPr="0010548E" w14:paraId="1203B4D5" w14:textId="77777777" w:rsidTr="009768C2">
        <w:tc>
          <w:tcPr>
            <w:tcW w:w="0" w:type="auto"/>
          </w:tcPr>
          <w:p w14:paraId="10578AC1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0972BE85" w14:textId="54A49071" w:rsidR="00061CAC" w:rsidRPr="0010548E" w:rsidRDefault="00B365B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chosen to view the rules of the game</w:t>
            </w:r>
          </w:p>
        </w:tc>
      </w:tr>
      <w:tr w:rsidR="00B365BF" w:rsidRPr="0010548E" w14:paraId="19859DD9" w14:textId="77777777" w:rsidTr="009768C2">
        <w:tc>
          <w:tcPr>
            <w:tcW w:w="0" w:type="auto"/>
          </w:tcPr>
          <w:p w14:paraId="333D11EB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48E5233C" w14:textId="5C39E479" w:rsidR="00061CAC" w:rsidRPr="0010548E" w:rsidRDefault="00B365B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rules were displayed to the user in a way that is easy for them to understand</w:t>
            </w:r>
          </w:p>
        </w:tc>
      </w:tr>
      <w:tr w:rsidR="00B365BF" w:rsidRPr="0010548E" w14:paraId="7F14F5F1" w14:textId="77777777" w:rsidTr="009768C2">
        <w:tc>
          <w:tcPr>
            <w:tcW w:w="0" w:type="auto"/>
          </w:tcPr>
          <w:p w14:paraId="36055AA2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0672D9AA" w14:textId="19C05823" w:rsidR="00061CAC" w:rsidRPr="0010548E" w:rsidRDefault="00B365B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rules were not displayed or were confusing for user</w:t>
            </w:r>
          </w:p>
        </w:tc>
      </w:tr>
      <w:tr w:rsidR="00B365BF" w:rsidRPr="0010548E" w14:paraId="45EB8542" w14:textId="77777777" w:rsidTr="009768C2">
        <w:tc>
          <w:tcPr>
            <w:tcW w:w="0" w:type="auto"/>
          </w:tcPr>
          <w:p w14:paraId="622C1EAD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51A1C410" w14:textId="06D1158D" w:rsidR="00061CAC" w:rsidRPr="0010548E" w:rsidRDefault="00B365B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B365BF" w:rsidRPr="0010548E" w14:paraId="53D39583" w14:textId="77777777" w:rsidTr="009768C2">
        <w:tc>
          <w:tcPr>
            <w:tcW w:w="0" w:type="auto"/>
          </w:tcPr>
          <w:p w14:paraId="776420F2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5750DA4D" w14:textId="622F1D37" w:rsidR="00061CAC" w:rsidRPr="0010548E" w:rsidRDefault="00B365B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B365BF" w:rsidRPr="0010548E" w14:paraId="739867EC" w14:textId="77777777" w:rsidTr="009768C2">
        <w:tc>
          <w:tcPr>
            <w:tcW w:w="0" w:type="auto"/>
          </w:tcPr>
          <w:p w14:paraId="771B9EC0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79A6159F" w14:textId="286EC6C7" w:rsidR="00061CAC" w:rsidRPr="0010548E" w:rsidRDefault="00B365B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“View Rules” option was chosen in the menu</w:t>
            </w:r>
          </w:p>
        </w:tc>
      </w:tr>
      <w:tr w:rsidR="009F7B93" w:rsidRPr="0010548E" w14:paraId="097B853E" w14:textId="77777777" w:rsidTr="009768C2">
        <w:trPr>
          <w:cantSplit/>
        </w:trPr>
        <w:tc>
          <w:tcPr>
            <w:tcW w:w="0" w:type="auto"/>
            <w:vMerge w:val="restart"/>
          </w:tcPr>
          <w:p w14:paraId="38D7CFFB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4A52A4C7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5F8842E7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9F7B93" w:rsidRPr="0010548E" w14:paraId="0D7BF806" w14:textId="77777777" w:rsidTr="009768C2">
        <w:trPr>
          <w:cantSplit/>
        </w:trPr>
        <w:tc>
          <w:tcPr>
            <w:tcW w:w="0" w:type="auto"/>
            <w:vMerge/>
          </w:tcPr>
          <w:p w14:paraId="62B34F8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3FEA3C5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2ADD791C" w14:textId="253BDB32" w:rsidR="00061CAC" w:rsidRPr="0010548E" w:rsidRDefault="009F7B93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</w:t>
            </w:r>
            <w:r w:rsidR="00CD2CE9">
              <w:rPr>
                <w:rFonts w:asciiTheme="minorHAnsi" w:hAnsiTheme="minorHAnsi" w:cstheme="minorHAnsi"/>
              </w:rPr>
              <w:t>r</w:t>
            </w:r>
            <w:r>
              <w:rPr>
                <w:rFonts w:asciiTheme="minorHAnsi" w:hAnsiTheme="minorHAnsi" w:cstheme="minorHAnsi"/>
              </w:rPr>
              <w:t xml:space="preserve"> chooses “View Rules”</w:t>
            </w:r>
          </w:p>
        </w:tc>
      </w:tr>
      <w:tr w:rsidR="009F7B93" w:rsidRPr="0010548E" w14:paraId="557462DE" w14:textId="77777777" w:rsidTr="009768C2">
        <w:trPr>
          <w:cantSplit/>
        </w:trPr>
        <w:tc>
          <w:tcPr>
            <w:tcW w:w="0" w:type="auto"/>
            <w:vMerge/>
          </w:tcPr>
          <w:p w14:paraId="67E6B14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82BEC5A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68170053" w14:textId="5A843375" w:rsidR="00061CAC" w:rsidRPr="0010548E" w:rsidRDefault="009F7B93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is displayed the rules of the game</w:t>
            </w:r>
          </w:p>
        </w:tc>
      </w:tr>
      <w:tr w:rsidR="009F7B93" w:rsidRPr="0010548E" w14:paraId="55641784" w14:textId="77777777" w:rsidTr="009768C2">
        <w:trPr>
          <w:cantSplit/>
          <w:trHeight w:val="80"/>
        </w:trPr>
        <w:tc>
          <w:tcPr>
            <w:tcW w:w="0" w:type="auto"/>
            <w:vMerge/>
          </w:tcPr>
          <w:p w14:paraId="6D01BC0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6967F00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069320F5" w14:textId="199FC176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2D6D9C31" w14:textId="77777777" w:rsidTr="009768C2">
        <w:trPr>
          <w:cantSplit/>
        </w:trPr>
        <w:tc>
          <w:tcPr>
            <w:tcW w:w="0" w:type="auto"/>
            <w:vMerge/>
          </w:tcPr>
          <w:p w14:paraId="7BE70BD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9BE8F6C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4E910B5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6C1A9795" w14:textId="77777777" w:rsidTr="009768C2">
        <w:trPr>
          <w:cantSplit/>
        </w:trPr>
        <w:tc>
          <w:tcPr>
            <w:tcW w:w="0" w:type="auto"/>
            <w:vMerge/>
          </w:tcPr>
          <w:p w14:paraId="610DE07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C69E955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36295E7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34FA4E17" w14:textId="77777777" w:rsidTr="009768C2">
        <w:trPr>
          <w:cantSplit/>
        </w:trPr>
        <w:tc>
          <w:tcPr>
            <w:tcW w:w="0" w:type="auto"/>
            <w:vMerge/>
          </w:tcPr>
          <w:p w14:paraId="5336157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CE2EE51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</w:tcPr>
          <w:p w14:paraId="08DD831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7B86CBC1" w14:textId="77777777" w:rsidTr="009768C2">
        <w:trPr>
          <w:cantSplit/>
        </w:trPr>
        <w:tc>
          <w:tcPr>
            <w:tcW w:w="0" w:type="auto"/>
            <w:vMerge/>
          </w:tcPr>
          <w:p w14:paraId="0192883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D7FB6B6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</w:tcPr>
          <w:p w14:paraId="5791481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7116C7AA" w14:textId="77777777" w:rsidTr="009768C2">
        <w:trPr>
          <w:cantSplit/>
        </w:trPr>
        <w:tc>
          <w:tcPr>
            <w:tcW w:w="0" w:type="auto"/>
            <w:vMerge/>
          </w:tcPr>
          <w:p w14:paraId="7D43968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4F3D813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39B5089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18BB4B76" w14:textId="77777777" w:rsidTr="009768C2">
        <w:trPr>
          <w:cantSplit/>
        </w:trPr>
        <w:tc>
          <w:tcPr>
            <w:tcW w:w="0" w:type="auto"/>
            <w:vMerge/>
          </w:tcPr>
          <w:p w14:paraId="11F6C3EA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2C6A4ED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</w:tcPr>
          <w:p w14:paraId="59B1E56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3B2F8AD1" w14:textId="77777777" w:rsidTr="009768C2">
        <w:trPr>
          <w:cantSplit/>
        </w:trPr>
        <w:tc>
          <w:tcPr>
            <w:tcW w:w="0" w:type="auto"/>
            <w:vMerge/>
          </w:tcPr>
          <w:p w14:paraId="644A9E9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DB2236E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</w:tcPr>
          <w:p w14:paraId="5605E50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06959379" w14:textId="77777777" w:rsidTr="009768C2">
        <w:trPr>
          <w:cantSplit/>
        </w:trPr>
        <w:tc>
          <w:tcPr>
            <w:tcW w:w="0" w:type="auto"/>
            <w:vMerge/>
          </w:tcPr>
          <w:p w14:paraId="29ED4EE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FF847F0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</w:tcPr>
          <w:p w14:paraId="42EC842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31522C55" w14:textId="77777777" w:rsidTr="009768C2">
        <w:trPr>
          <w:cantSplit/>
        </w:trPr>
        <w:tc>
          <w:tcPr>
            <w:tcW w:w="0" w:type="auto"/>
            <w:vMerge/>
          </w:tcPr>
          <w:p w14:paraId="3347464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05ECF0E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</w:tcPr>
          <w:p w14:paraId="603A22B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71F3E06F" w14:textId="77777777" w:rsidTr="009768C2">
        <w:trPr>
          <w:cantSplit/>
        </w:trPr>
        <w:tc>
          <w:tcPr>
            <w:tcW w:w="0" w:type="auto"/>
            <w:vMerge w:val="restart"/>
          </w:tcPr>
          <w:p w14:paraId="387B83A8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EXTENSIONS</w:t>
            </w:r>
          </w:p>
        </w:tc>
        <w:tc>
          <w:tcPr>
            <w:tcW w:w="0" w:type="auto"/>
          </w:tcPr>
          <w:p w14:paraId="7576A882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642B7351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F7B93" w:rsidRPr="0010548E" w14:paraId="5F980CBD" w14:textId="77777777" w:rsidTr="009768C2">
        <w:trPr>
          <w:cantSplit/>
        </w:trPr>
        <w:tc>
          <w:tcPr>
            <w:tcW w:w="0" w:type="auto"/>
            <w:vMerge/>
          </w:tcPr>
          <w:p w14:paraId="33F605C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047614F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4D6CBCE9" w14:textId="370963BB" w:rsidR="00061CAC" w:rsidRPr="0010548E" w:rsidRDefault="00813DB2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F7B93" w:rsidRPr="0010548E" w14:paraId="756DBE69" w14:textId="77777777" w:rsidTr="009768C2">
        <w:trPr>
          <w:cantSplit/>
        </w:trPr>
        <w:tc>
          <w:tcPr>
            <w:tcW w:w="0" w:type="auto"/>
            <w:vMerge/>
          </w:tcPr>
          <w:p w14:paraId="672D8B9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95042DE" w14:textId="4EE9F0A0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7222EE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14E14BD9" w14:textId="77777777" w:rsidTr="009768C2">
        <w:trPr>
          <w:cantSplit/>
        </w:trPr>
        <w:tc>
          <w:tcPr>
            <w:tcW w:w="0" w:type="auto"/>
            <w:vMerge/>
          </w:tcPr>
          <w:p w14:paraId="0E2EBD6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224EA9E" w14:textId="7FC1168B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D496CD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0049C0F1" w14:textId="77777777" w:rsidTr="009768C2">
        <w:trPr>
          <w:cantSplit/>
        </w:trPr>
        <w:tc>
          <w:tcPr>
            <w:tcW w:w="0" w:type="auto"/>
            <w:vMerge/>
          </w:tcPr>
          <w:p w14:paraId="2227923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320D4F1" w14:textId="2D8ACC55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D960BA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6BEE0EA6" w14:textId="77777777" w:rsidTr="009768C2">
        <w:trPr>
          <w:cantSplit/>
        </w:trPr>
        <w:tc>
          <w:tcPr>
            <w:tcW w:w="0" w:type="auto"/>
            <w:vMerge/>
          </w:tcPr>
          <w:p w14:paraId="287B84BD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5A0206D" w14:textId="40CD99D8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B08CEB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15420C85" w14:textId="77777777" w:rsidTr="009768C2">
        <w:trPr>
          <w:cantSplit/>
        </w:trPr>
        <w:tc>
          <w:tcPr>
            <w:tcW w:w="0" w:type="auto"/>
            <w:vMerge/>
          </w:tcPr>
          <w:p w14:paraId="26B4F8E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7BDA6D7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1B62F5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4EE4E1C3" w14:textId="77777777" w:rsidTr="009768C2">
        <w:trPr>
          <w:cantSplit/>
        </w:trPr>
        <w:tc>
          <w:tcPr>
            <w:tcW w:w="0" w:type="auto"/>
            <w:vMerge/>
          </w:tcPr>
          <w:p w14:paraId="21E718D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9B0D7BB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05102CA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2BCF7D4D" w14:textId="77777777" w:rsidTr="009768C2">
        <w:trPr>
          <w:cantSplit/>
        </w:trPr>
        <w:tc>
          <w:tcPr>
            <w:tcW w:w="0" w:type="auto"/>
            <w:vMerge/>
          </w:tcPr>
          <w:p w14:paraId="3DB5E2A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5C4572B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850B8D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686ECE39" w14:textId="77777777" w:rsidTr="009768C2">
        <w:trPr>
          <w:cantSplit/>
        </w:trPr>
        <w:tc>
          <w:tcPr>
            <w:tcW w:w="0" w:type="auto"/>
            <w:vMerge/>
          </w:tcPr>
          <w:p w14:paraId="5206B61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685206B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C39975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0E285EA4" w14:textId="77777777" w:rsidTr="009768C2">
        <w:trPr>
          <w:cantSplit/>
        </w:trPr>
        <w:tc>
          <w:tcPr>
            <w:tcW w:w="0" w:type="auto"/>
            <w:vMerge/>
          </w:tcPr>
          <w:p w14:paraId="7DEA4BB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06720EB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F6699D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15A42131" w14:textId="77777777" w:rsidTr="009768C2">
        <w:trPr>
          <w:cantSplit/>
        </w:trPr>
        <w:tc>
          <w:tcPr>
            <w:tcW w:w="0" w:type="auto"/>
            <w:vMerge w:val="restart"/>
          </w:tcPr>
          <w:p w14:paraId="3DC38063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10212265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62313AA8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F7B93" w:rsidRPr="0010548E" w14:paraId="246BB7B8" w14:textId="77777777" w:rsidTr="009768C2">
        <w:trPr>
          <w:cantSplit/>
        </w:trPr>
        <w:tc>
          <w:tcPr>
            <w:tcW w:w="0" w:type="auto"/>
            <w:vMerge/>
          </w:tcPr>
          <w:p w14:paraId="549A065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3F1A0D4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57B3B676" w14:textId="3C55276D" w:rsidR="00061CAC" w:rsidRPr="0010548E" w:rsidRDefault="00813DB2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F7B93" w:rsidRPr="0010548E" w14:paraId="3609343B" w14:textId="77777777" w:rsidTr="009768C2">
        <w:trPr>
          <w:cantSplit/>
        </w:trPr>
        <w:tc>
          <w:tcPr>
            <w:tcW w:w="0" w:type="auto"/>
            <w:vMerge/>
          </w:tcPr>
          <w:p w14:paraId="5373C21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AE8F72C" w14:textId="2A93B974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65F032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2B4CB8C5" w14:textId="77777777" w:rsidTr="009768C2">
        <w:trPr>
          <w:cantSplit/>
        </w:trPr>
        <w:tc>
          <w:tcPr>
            <w:tcW w:w="0" w:type="auto"/>
            <w:vMerge/>
          </w:tcPr>
          <w:p w14:paraId="1A258A7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D3E82BA" w14:textId="003E63A6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229DE9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3844C139" w14:textId="77777777" w:rsidTr="009768C2">
        <w:trPr>
          <w:cantSplit/>
        </w:trPr>
        <w:tc>
          <w:tcPr>
            <w:tcW w:w="0" w:type="auto"/>
            <w:vMerge/>
          </w:tcPr>
          <w:p w14:paraId="395931B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DD4EC49" w14:textId="748175DF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C7965D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29B37AC8" w14:textId="77777777" w:rsidTr="009768C2">
        <w:trPr>
          <w:cantSplit/>
        </w:trPr>
        <w:tc>
          <w:tcPr>
            <w:tcW w:w="0" w:type="auto"/>
            <w:vMerge/>
          </w:tcPr>
          <w:p w14:paraId="40B5729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BF8C366" w14:textId="2593F06A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16CE5A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398EE945" w14:textId="77777777" w:rsidTr="009768C2">
        <w:trPr>
          <w:cantSplit/>
        </w:trPr>
        <w:tc>
          <w:tcPr>
            <w:tcW w:w="0" w:type="auto"/>
            <w:vMerge/>
          </w:tcPr>
          <w:p w14:paraId="657A243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9CB6E54" w14:textId="377AD2DF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C54500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4879A935" w14:textId="77777777" w:rsidTr="009768C2">
        <w:trPr>
          <w:cantSplit/>
        </w:trPr>
        <w:tc>
          <w:tcPr>
            <w:tcW w:w="0" w:type="auto"/>
            <w:vMerge/>
          </w:tcPr>
          <w:p w14:paraId="3A97D5E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DF5F6F3" w14:textId="7DF88FF9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00FC80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260B08AE" w14:textId="77777777" w:rsidTr="009768C2">
        <w:trPr>
          <w:cantSplit/>
        </w:trPr>
        <w:tc>
          <w:tcPr>
            <w:tcW w:w="0" w:type="auto"/>
            <w:vMerge/>
          </w:tcPr>
          <w:p w14:paraId="7E5D28F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6F9C6AD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747BC2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4B019E96" w14:textId="77777777" w:rsidTr="009768C2">
        <w:trPr>
          <w:cantSplit/>
        </w:trPr>
        <w:tc>
          <w:tcPr>
            <w:tcW w:w="0" w:type="auto"/>
            <w:vMerge/>
          </w:tcPr>
          <w:p w14:paraId="1058B82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69C9751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065C34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F7B93" w:rsidRPr="0010548E" w14:paraId="08D5EE28" w14:textId="77777777" w:rsidTr="009768C2">
        <w:trPr>
          <w:cantSplit/>
        </w:trPr>
        <w:tc>
          <w:tcPr>
            <w:tcW w:w="0" w:type="auto"/>
            <w:vMerge/>
          </w:tcPr>
          <w:p w14:paraId="182DBCE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DB3DC28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811AAE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B365BF" w:rsidRPr="0010548E" w14:paraId="1299CFCD" w14:textId="77777777" w:rsidTr="009768C2">
        <w:trPr>
          <w:cantSplit/>
        </w:trPr>
        <w:tc>
          <w:tcPr>
            <w:tcW w:w="0" w:type="auto"/>
          </w:tcPr>
          <w:p w14:paraId="121E3BA4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2CE2C484" w14:textId="1512D233" w:rsidR="00061CAC" w:rsidRPr="0010548E" w:rsidRDefault="00813DB2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#42</w:t>
            </w:r>
          </w:p>
        </w:tc>
      </w:tr>
      <w:tr w:rsidR="00B365BF" w:rsidRPr="0010548E" w14:paraId="14ACF059" w14:textId="77777777" w:rsidTr="009768C2">
        <w:trPr>
          <w:cantSplit/>
        </w:trPr>
        <w:tc>
          <w:tcPr>
            <w:tcW w:w="0" w:type="auto"/>
          </w:tcPr>
          <w:p w14:paraId="31C5A8C4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06E83103" w14:textId="0C0357CC" w:rsidR="00061CAC" w:rsidRPr="0010548E" w:rsidRDefault="00813DB2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B365BF" w:rsidRPr="0010548E" w14:paraId="5A88CCB6" w14:textId="77777777" w:rsidTr="009768C2">
        <w:trPr>
          <w:cantSplit/>
        </w:trPr>
        <w:tc>
          <w:tcPr>
            <w:tcW w:w="0" w:type="auto"/>
          </w:tcPr>
          <w:p w14:paraId="498D38E9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49CD0D6C" w14:textId="5855CA74" w:rsidR="00061CAC" w:rsidRPr="0010548E" w:rsidRDefault="00813DB2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hrs.</w:t>
            </w:r>
          </w:p>
        </w:tc>
      </w:tr>
      <w:tr w:rsidR="00B365BF" w:rsidRPr="0010548E" w14:paraId="20755AC4" w14:textId="77777777" w:rsidTr="009768C2">
        <w:trPr>
          <w:cantSplit/>
        </w:trPr>
        <w:tc>
          <w:tcPr>
            <w:tcW w:w="0" w:type="auto"/>
          </w:tcPr>
          <w:p w14:paraId="4D225236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38B8B144" w14:textId="268959E8" w:rsidR="00061CAC" w:rsidRPr="0010548E" w:rsidRDefault="00813DB2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Whenever a user would like to reference the </w:t>
            </w:r>
            <w:r w:rsidR="00645FA9">
              <w:rPr>
                <w:rFonts w:asciiTheme="minorHAnsi" w:hAnsiTheme="minorHAnsi" w:cstheme="minorHAnsi"/>
              </w:rPr>
              <w:t>rules of the game</w:t>
            </w:r>
          </w:p>
        </w:tc>
      </w:tr>
      <w:tr w:rsidR="00B365BF" w:rsidRPr="0010548E" w14:paraId="5E3F0208" w14:textId="77777777" w:rsidTr="009768C2">
        <w:trPr>
          <w:cantSplit/>
        </w:trPr>
        <w:tc>
          <w:tcPr>
            <w:tcW w:w="0" w:type="auto"/>
          </w:tcPr>
          <w:p w14:paraId="5127DB9B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0120B150" w14:textId="08B74FD6" w:rsidR="00061CAC" w:rsidRPr="0010548E" w:rsidRDefault="00645FA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B365BF" w:rsidRPr="0010548E" w14:paraId="1BD497AD" w14:textId="77777777" w:rsidTr="009768C2">
        <w:trPr>
          <w:cantSplit/>
        </w:trPr>
        <w:tc>
          <w:tcPr>
            <w:tcW w:w="0" w:type="auto"/>
          </w:tcPr>
          <w:p w14:paraId="323DE10C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0AEF5D22" w14:textId="57875A6C" w:rsidR="00061CAC" w:rsidRPr="0010548E" w:rsidRDefault="00645FA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B365BF" w:rsidRPr="0010548E" w14:paraId="0DA9AB73" w14:textId="77777777" w:rsidTr="009768C2">
        <w:trPr>
          <w:cantSplit/>
        </w:trPr>
        <w:tc>
          <w:tcPr>
            <w:tcW w:w="0" w:type="auto"/>
          </w:tcPr>
          <w:p w14:paraId="45CB95C6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2E3DA32C" w14:textId="27DC439E" w:rsidR="00061CAC" w:rsidRPr="0010548E" w:rsidRDefault="00645FA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B365BF" w:rsidRPr="0010548E" w14:paraId="23BA56D2" w14:textId="77777777" w:rsidTr="009768C2">
        <w:trPr>
          <w:cantSplit/>
        </w:trPr>
        <w:tc>
          <w:tcPr>
            <w:tcW w:w="0" w:type="auto"/>
          </w:tcPr>
          <w:p w14:paraId="412313CC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79BB5BB6" w14:textId="614EAD63" w:rsidR="00061CAC" w:rsidRPr="0010548E" w:rsidRDefault="00645FA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B365BF" w:rsidRPr="0010548E" w14:paraId="764BA425" w14:textId="77777777" w:rsidTr="009768C2">
        <w:trPr>
          <w:cantSplit/>
        </w:trPr>
        <w:tc>
          <w:tcPr>
            <w:tcW w:w="0" w:type="auto"/>
          </w:tcPr>
          <w:p w14:paraId="3EA179F3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53D039F1" w14:textId="63ECD42B" w:rsidR="00061CAC" w:rsidRPr="0010548E" w:rsidRDefault="00645FA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#1</w:t>
            </w:r>
          </w:p>
        </w:tc>
      </w:tr>
      <w:tr w:rsidR="00B365BF" w:rsidRPr="0010548E" w14:paraId="1FF74340" w14:textId="77777777" w:rsidTr="009768C2">
        <w:trPr>
          <w:cantSplit/>
        </w:trPr>
        <w:tc>
          <w:tcPr>
            <w:tcW w:w="0" w:type="auto"/>
          </w:tcPr>
          <w:p w14:paraId="4EE5183A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45DF3B6B" w14:textId="15225B4F" w:rsidR="00061CAC" w:rsidRPr="0010548E" w:rsidRDefault="00645FA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B365BF" w:rsidRPr="0010548E" w14:paraId="12518D06" w14:textId="77777777" w:rsidTr="009768C2">
        <w:trPr>
          <w:cantSplit/>
        </w:trPr>
        <w:tc>
          <w:tcPr>
            <w:tcW w:w="0" w:type="auto"/>
          </w:tcPr>
          <w:p w14:paraId="6BDBBDBF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680B3DD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B365BF" w:rsidRPr="0010548E" w14:paraId="6E470535" w14:textId="77777777" w:rsidTr="009768C2">
        <w:trPr>
          <w:cantSplit/>
        </w:trPr>
        <w:tc>
          <w:tcPr>
            <w:tcW w:w="0" w:type="auto"/>
          </w:tcPr>
          <w:p w14:paraId="5D9BE011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3FEFD18E" w14:textId="2E740255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56BC618D" w14:textId="359FAD2D" w:rsidR="00061CAC" w:rsidRDefault="00061CAC">
      <w:pPr>
        <w:rPr>
          <w:rFonts w:asciiTheme="minorHAnsi" w:hAnsiTheme="minorHAnsi" w:cstheme="minorHAnsi"/>
        </w:rPr>
      </w:pPr>
    </w:p>
    <w:p w14:paraId="49C378FB" w14:textId="6B0502A8" w:rsidR="00061CAC" w:rsidRDefault="00061CAC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25"/>
        <w:gridCol w:w="583"/>
        <w:gridCol w:w="1636"/>
      </w:tblGrid>
      <w:tr w:rsidR="00061CAC" w:rsidRPr="0010548E" w14:paraId="24DC969B" w14:textId="77777777" w:rsidTr="009768C2">
        <w:tc>
          <w:tcPr>
            <w:tcW w:w="0" w:type="auto"/>
          </w:tcPr>
          <w:p w14:paraId="58FC86B3" w14:textId="7F1E2D6C" w:rsidR="00061CAC" w:rsidRPr="0010548E" w:rsidRDefault="00061CAC" w:rsidP="009768C2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br w:type="page"/>
              <w:t>USE CASE #</w:t>
            </w:r>
            <w:r w:rsidR="00866E57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0" w:type="auto"/>
            <w:gridSpan w:val="2"/>
          </w:tcPr>
          <w:p w14:paraId="6AC86521" w14:textId="3A19A4A4" w:rsidR="00061CAC" w:rsidRPr="0010548E" w:rsidRDefault="00866E57" w:rsidP="009768C2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Special Card</w:t>
            </w:r>
          </w:p>
        </w:tc>
      </w:tr>
      <w:tr w:rsidR="00061CAC" w:rsidRPr="0010548E" w14:paraId="7F8F7B61" w14:textId="77777777" w:rsidTr="009768C2">
        <w:tc>
          <w:tcPr>
            <w:tcW w:w="0" w:type="auto"/>
          </w:tcPr>
          <w:p w14:paraId="3D8A7646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03E83D9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6133F0FD" w14:textId="77777777" w:rsidTr="009768C2">
        <w:tc>
          <w:tcPr>
            <w:tcW w:w="0" w:type="auto"/>
          </w:tcPr>
          <w:p w14:paraId="3E7D3AEA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6549F474" w14:textId="290787F4" w:rsidR="00061CAC" w:rsidRPr="0010548E" w:rsidRDefault="00504B54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061CAC" w:rsidRPr="0010548E" w14:paraId="0FB8D189" w14:textId="77777777" w:rsidTr="009768C2">
        <w:tc>
          <w:tcPr>
            <w:tcW w:w="0" w:type="auto"/>
          </w:tcPr>
          <w:p w14:paraId="20B0F480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3FA09D2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54AD3AD1" w14:textId="77777777" w:rsidTr="009768C2">
        <w:tc>
          <w:tcPr>
            <w:tcW w:w="0" w:type="auto"/>
          </w:tcPr>
          <w:p w14:paraId="404B2061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1D25F82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3C5F0A27" w14:textId="77777777" w:rsidTr="009768C2">
        <w:tc>
          <w:tcPr>
            <w:tcW w:w="0" w:type="auto"/>
          </w:tcPr>
          <w:p w14:paraId="14B6578B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32492D6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6810FB45" w14:textId="77777777" w:rsidTr="009768C2">
        <w:tc>
          <w:tcPr>
            <w:tcW w:w="0" w:type="auto"/>
          </w:tcPr>
          <w:p w14:paraId="2515562F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3E97FEA6" w14:textId="2BADA69B" w:rsidR="00061CAC" w:rsidRPr="0010548E" w:rsidRDefault="00731138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061CAC" w:rsidRPr="0010548E" w14:paraId="2ABDC725" w14:textId="77777777" w:rsidTr="009768C2">
        <w:tc>
          <w:tcPr>
            <w:tcW w:w="0" w:type="auto"/>
          </w:tcPr>
          <w:p w14:paraId="6E848584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6D031807" w14:textId="1FA30B5E" w:rsidR="00061CAC" w:rsidRPr="0010548E" w:rsidRDefault="00731138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061CAC" w:rsidRPr="0010548E" w14:paraId="62D4BBB5" w14:textId="77777777" w:rsidTr="009768C2">
        <w:tc>
          <w:tcPr>
            <w:tcW w:w="0" w:type="auto"/>
          </w:tcPr>
          <w:p w14:paraId="4D8DA0FF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4D66263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3EC29FC5" w14:textId="77777777" w:rsidTr="009768C2">
        <w:trPr>
          <w:cantSplit/>
        </w:trPr>
        <w:tc>
          <w:tcPr>
            <w:tcW w:w="0" w:type="auto"/>
            <w:vMerge w:val="restart"/>
          </w:tcPr>
          <w:p w14:paraId="163203A5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17C29235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1E6FB6C0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061CAC" w:rsidRPr="0010548E" w14:paraId="0FEA031E" w14:textId="77777777" w:rsidTr="009768C2">
        <w:trPr>
          <w:cantSplit/>
        </w:trPr>
        <w:tc>
          <w:tcPr>
            <w:tcW w:w="0" w:type="auto"/>
            <w:vMerge/>
          </w:tcPr>
          <w:p w14:paraId="4B780F0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7E442F3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6AE936D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0BD97510" w14:textId="77777777" w:rsidTr="009768C2">
        <w:trPr>
          <w:cantSplit/>
        </w:trPr>
        <w:tc>
          <w:tcPr>
            <w:tcW w:w="0" w:type="auto"/>
            <w:vMerge/>
          </w:tcPr>
          <w:p w14:paraId="1F86591D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0155E65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4ED2E64A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5BB5B109" w14:textId="77777777" w:rsidTr="009768C2">
        <w:trPr>
          <w:cantSplit/>
          <w:trHeight w:val="80"/>
        </w:trPr>
        <w:tc>
          <w:tcPr>
            <w:tcW w:w="0" w:type="auto"/>
            <w:vMerge/>
          </w:tcPr>
          <w:p w14:paraId="306C8F3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FBE6DB2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57831B2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7065B2DB" w14:textId="77777777" w:rsidTr="009768C2">
        <w:trPr>
          <w:cantSplit/>
        </w:trPr>
        <w:tc>
          <w:tcPr>
            <w:tcW w:w="0" w:type="auto"/>
            <w:vMerge/>
          </w:tcPr>
          <w:p w14:paraId="6455888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062755C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1C3D229D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469E64FB" w14:textId="77777777" w:rsidTr="009768C2">
        <w:trPr>
          <w:cantSplit/>
        </w:trPr>
        <w:tc>
          <w:tcPr>
            <w:tcW w:w="0" w:type="auto"/>
            <w:vMerge/>
          </w:tcPr>
          <w:p w14:paraId="088B62E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65D6485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27E63C2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57D2FF3C" w14:textId="77777777" w:rsidTr="009768C2">
        <w:trPr>
          <w:cantSplit/>
        </w:trPr>
        <w:tc>
          <w:tcPr>
            <w:tcW w:w="0" w:type="auto"/>
            <w:vMerge/>
          </w:tcPr>
          <w:p w14:paraId="4594CF9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8ECCEF6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</w:tcPr>
          <w:p w14:paraId="2FCC9DE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62C991F2" w14:textId="77777777" w:rsidTr="009768C2">
        <w:trPr>
          <w:cantSplit/>
        </w:trPr>
        <w:tc>
          <w:tcPr>
            <w:tcW w:w="0" w:type="auto"/>
            <w:vMerge/>
          </w:tcPr>
          <w:p w14:paraId="549689D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E3316A3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</w:tcPr>
          <w:p w14:paraId="78F825A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2F5AF95F" w14:textId="77777777" w:rsidTr="009768C2">
        <w:trPr>
          <w:cantSplit/>
        </w:trPr>
        <w:tc>
          <w:tcPr>
            <w:tcW w:w="0" w:type="auto"/>
            <w:vMerge/>
          </w:tcPr>
          <w:p w14:paraId="69F0CAC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59F1FC9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54933B6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22C25E3D" w14:textId="77777777" w:rsidTr="009768C2">
        <w:trPr>
          <w:cantSplit/>
        </w:trPr>
        <w:tc>
          <w:tcPr>
            <w:tcW w:w="0" w:type="auto"/>
            <w:vMerge/>
          </w:tcPr>
          <w:p w14:paraId="501D7D4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65B65AF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</w:tcPr>
          <w:p w14:paraId="4B58A51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01DA6440" w14:textId="77777777" w:rsidTr="009768C2">
        <w:trPr>
          <w:cantSplit/>
        </w:trPr>
        <w:tc>
          <w:tcPr>
            <w:tcW w:w="0" w:type="auto"/>
            <w:vMerge/>
          </w:tcPr>
          <w:p w14:paraId="15A61FC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11EECEB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</w:tcPr>
          <w:p w14:paraId="3A73A6F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7DB1C601" w14:textId="77777777" w:rsidTr="009768C2">
        <w:trPr>
          <w:cantSplit/>
        </w:trPr>
        <w:tc>
          <w:tcPr>
            <w:tcW w:w="0" w:type="auto"/>
            <w:vMerge/>
          </w:tcPr>
          <w:p w14:paraId="3244960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C3CA640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</w:tcPr>
          <w:p w14:paraId="0DC29A9A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79A14DA4" w14:textId="77777777" w:rsidTr="009768C2">
        <w:trPr>
          <w:cantSplit/>
        </w:trPr>
        <w:tc>
          <w:tcPr>
            <w:tcW w:w="0" w:type="auto"/>
            <w:vMerge/>
          </w:tcPr>
          <w:p w14:paraId="2806202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E0D5C75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</w:tcPr>
          <w:p w14:paraId="31A09C8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6CEFCFB0" w14:textId="77777777" w:rsidTr="009768C2">
        <w:trPr>
          <w:cantSplit/>
        </w:trPr>
        <w:tc>
          <w:tcPr>
            <w:tcW w:w="0" w:type="auto"/>
            <w:vMerge w:val="restart"/>
          </w:tcPr>
          <w:p w14:paraId="3C2C76AD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10D1AC7C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56D2B829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061CAC" w:rsidRPr="0010548E" w14:paraId="75F92D7E" w14:textId="77777777" w:rsidTr="009768C2">
        <w:trPr>
          <w:cantSplit/>
        </w:trPr>
        <w:tc>
          <w:tcPr>
            <w:tcW w:w="0" w:type="auto"/>
            <w:vMerge/>
          </w:tcPr>
          <w:p w14:paraId="46FF882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41610C3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6D8DDA3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38E4A9A1" w14:textId="77777777" w:rsidTr="009768C2">
        <w:trPr>
          <w:cantSplit/>
        </w:trPr>
        <w:tc>
          <w:tcPr>
            <w:tcW w:w="0" w:type="auto"/>
            <w:vMerge/>
          </w:tcPr>
          <w:p w14:paraId="73533FE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C81208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1a.1</w:t>
            </w:r>
          </w:p>
        </w:tc>
        <w:tc>
          <w:tcPr>
            <w:tcW w:w="0" w:type="auto"/>
          </w:tcPr>
          <w:p w14:paraId="256899E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237CC1E7" w14:textId="77777777" w:rsidTr="009768C2">
        <w:trPr>
          <w:cantSplit/>
        </w:trPr>
        <w:tc>
          <w:tcPr>
            <w:tcW w:w="0" w:type="auto"/>
            <w:vMerge/>
          </w:tcPr>
          <w:p w14:paraId="374C4B3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4EF8DDA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</w:t>
            </w:r>
          </w:p>
        </w:tc>
        <w:tc>
          <w:tcPr>
            <w:tcW w:w="0" w:type="auto"/>
          </w:tcPr>
          <w:p w14:paraId="75218F2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7E35E3FA" w14:textId="77777777" w:rsidTr="009768C2">
        <w:trPr>
          <w:cantSplit/>
        </w:trPr>
        <w:tc>
          <w:tcPr>
            <w:tcW w:w="0" w:type="auto"/>
            <w:vMerge/>
          </w:tcPr>
          <w:p w14:paraId="0427776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91BDAD7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1b.1</w:t>
            </w:r>
          </w:p>
        </w:tc>
        <w:tc>
          <w:tcPr>
            <w:tcW w:w="0" w:type="auto"/>
          </w:tcPr>
          <w:p w14:paraId="3CA76E0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71BA2CB3" w14:textId="77777777" w:rsidTr="009768C2">
        <w:trPr>
          <w:cantSplit/>
        </w:trPr>
        <w:tc>
          <w:tcPr>
            <w:tcW w:w="0" w:type="auto"/>
            <w:vMerge/>
          </w:tcPr>
          <w:p w14:paraId="7477E64D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6CB1B2C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1b.2</w:t>
            </w:r>
          </w:p>
        </w:tc>
        <w:tc>
          <w:tcPr>
            <w:tcW w:w="0" w:type="auto"/>
          </w:tcPr>
          <w:p w14:paraId="28DE42E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6698A79D" w14:textId="77777777" w:rsidTr="009768C2">
        <w:trPr>
          <w:cantSplit/>
        </w:trPr>
        <w:tc>
          <w:tcPr>
            <w:tcW w:w="0" w:type="auto"/>
            <w:vMerge/>
          </w:tcPr>
          <w:p w14:paraId="0E51CE7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36B1D79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F568E2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65DDB15F" w14:textId="77777777" w:rsidTr="009768C2">
        <w:trPr>
          <w:cantSplit/>
        </w:trPr>
        <w:tc>
          <w:tcPr>
            <w:tcW w:w="0" w:type="auto"/>
            <w:vMerge/>
          </w:tcPr>
          <w:p w14:paraId="0963217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B073CCD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FB4604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715CD0A2" w14:textId="77777777" w:rsidTr="009768C2">
        <w:trPr>
          <w:cantSplit/>
        </w:trPr>
        <w:tc>
          <w:tcPr>
            <w:tcW w:w="0" w:type="auto"/>
            <w:vMerge/>
          </w:tcPr>
          <w:p w14:paraId="04EA6AD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011B870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2DD5D9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6D390FFD" w14:textId="77777777" w:rsidTr="009768C2">
        <w:trPr>
          <w:cantSplit/>
        </w:trPr>
        <w:tc>
          <w:tcPr>
            <w:tcW w:w="0" w:type="auto"/>
            <w:vMerge/>
          </w:tcPr>
          <w:p w14:paraId="10BCC21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46E2A0C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14FCB5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7D167466" w14:textId="77777777" w:rsidTr="009768C2">
        <w:trPr>
          <w:cantSplit/>
        </w:trPr>
        <w:tc>
          <w:tcPr>
            <w:tcW w:w="0" w:type="auto"/>
            <w:vMerge/>
          </w:tcPr>
          <w:p w14:paraId="4127440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A690A13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AB42C5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38EBE643" w14:textId="77777777" w:rsidTr="009768C2">
        <w:trPr>
          <w:cantSplit/>
        </w:trPr>
        <w:tc>
          <w:tcPr>
            <w:tcW w:w="0" w:type="auto"/>
            <w:vMerge w:val="restart"/>
          </w:tcPr>
          <w:p w14:paraId="617C68FC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7CD4762B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7DC63BAA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061CAC" w:rsidRPr="0010548E" w14:paraId="42168074" w14:textId="77777777" w:rsidTr="009768C2">
        <w:trPr>
          <w:cantSplit/>
        </w:trPr>
        <w:tc>
          <w:tcPr>
            <w:tcW w:w="0" w:type="auto"/>
            <w:vMerge/>
          </w:tcPr>
          <w:p w14:paraId="4CED7BC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DB20FD4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43161AF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6C82F326" w14:textId="77777777" w:rsidTr="009768C2">
        <w:trPr>
          <w:cantSplit/>
        </w:trPr>
        <w:tc>
          <w:tcPr>
            <w:tcW w:w="0" w:type="auto"/>
            <w:vMerge/>
          </w:tcPr>
          <w:p w14:paraId="744AB77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16DE59D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0" w:type="auto"/>
          </w:tcPr>
          <w:p w14:paraId="200EA2A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00E49773" w14:textId="77777777" w:rsidTr="009768C2">
        <w:trPr>
          <w:cantSplit/>
        </w:trPr>
        <w:tc>
          <w:tcPr>
            <w:tcW w:w="0" w:type="auto"/>
            <w:vMerge/>
          </w:tcPr>
          <w:p w14:paraId="76B6FD2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519AC6F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24F9094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416FEEC5" w14:textId="77777777" w:rsidTr="009768C2">
        <w:trPr>
          <w:cantSplit/>
        </w:trPr>
        <w:tc>
          <w:tcPr>
            <w:tcW w:w="0" w:type="auto"/>
            <w:vMerge/>
          </w:tcPr>
          <w:p w14:paraId="5C92B6E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38052A8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</w:t>
            </w:r>
          </w:p>
        </w:tc>
        <w:tc>
          <w:tcPr>
            <w:tcW w:w="0" w:type="auto"/>
          </w:tcPr>
          <w:p w14:paraId="6CEFAA9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6A889A34" w14:textId="77777777" w:rsidTr="009768C2">
        <w:trPr>
          <w:cantSplit/>
        </w:trPr>
        <w:tc>
          <w:tcPr>
            <w:tcW w:w="0" w:type="auto"/>
            <w:vMerge/>
          </w:tcPr>
          <w:p w14:paraId="7E27D0E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8865036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33C0123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532FC570" w14:textId="77777777" w:rsidTr="009768C2">
        <w:trPr>
          <w:cantSplit/>
        </w:trPr>
        <w:tc>
          <w:tcPr>
            <w:tcW w:w="0" w:type="auto"/>
            <w:vMerge/>
          </w:tcPr>
          <w:p w14:paraId="1590BA4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C45D84D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3.1</w:t>
            </w:r>
          </w:p>
        </w:tc>
        <w:tc>
          <w:tcPr>
            <w:tcW w:w="0" w:type="auto"/>
          </w:tcPr>
          <w:p w14:paraId="4E8804D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0F7744AB" w14:textId="77777777" w:rsidTr="009768C2">
        <w:trPr>
          <w:cantSplit/>
        </w:trPr>
        <w:tc>
          <w:tcPr>
            <w:tcW w:w="0" w:type="auto"/>
            <w:vMerge/>
          </w:tcPr>
          <w:p w14:paraId="6AB63F2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CA11FAB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7C48C9E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2D18D382" w14:textId="77777777" w:rsidTr="009768C2">
        <w:trPr>
          <w:cantSplit/>
        </w:trPr>
        <w:tc>
          <w:tcPr>
            <w:tcW w:w="0" w:type="auto"/>
            <w:vMerge/>
          </w:tcPr>
          <w:p w14:paraId="6D92172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8902F5B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E75826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48E4AA2E" w14:textId="77777777" w:rsidTr="009768C2">
        <w:trPr>
          <w:cantSplit/>
        </w:trPr>
        <w:tc>
          <w:tcPr>
            <w:tcW w:w="0" w:type="auto"/>
            <w:vMerge/>
          </w:tcPr>
          <w:p w14:paraId="2C76E24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7D41655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E69B8D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1BEBBC41" w14:textId="77777777" w:rsidTr="009768C2">
        <w:trPr>
          <w:cantSplit/>
        </w:trPr>
        <w:tc>
          <w:tcPr>
            <w:tcW w:w="0" w:type="auto"/>
            <w:vMerge/>
          </w:tcPr>
          <w:p w14:paraId="076188A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3C3E4ED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D3240C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2ECD36B3" w14:textId="77777777" w:rsidTr="009768C2">
        <w:trPr>
          <w:cantSplit/>
        </w:trPr>
        <w:tc>
          <w:tcPr>
            <w:tcW w:w="0" w:type="auto"/>
          </w:tcPr>
          <w:p w14:paraId="3DA1D8AA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0501BD70" w14:textId="51D57735" w:rsidR="00061CAC" w:rsidRPr="0010548E" w:rsidRDefault="004A5C1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#21</w:t>
            </w:r>
          </w:p>
        </w:tc>
      </w:tr>
      <w:tr w:rsidR="00061CAC" w:rsidRPr="0010548E" w14:paraId="229714DF" w14:textId="77777777" w:rsidTr="009768C2">
        <w:trPr>
          <w:cantSplit/>
        </w:trPr>
        <w:tc>
          <w:tcPr>
            <w:tcW w:w="0" w:type="auto"/>
          </w:tcPr>
          <w:p w14:paraId="11B82FAC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6209874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33D76D7E" w14:textId="77777777" w:rsidTr="009768C2">
        <w:trPr>
          <w:cantSplit/>
        </w:trPr>
        <w:tc>
          <w:tcPr>
            <w:tcW w:w="0" w:type="auto"/>
          </w:tcPr>
          <w:p w14:paraId="19086856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72975CF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5DD7BB52" w14:textId="77777777" w:rsidTr="009768C2">
        <w:trPr>
          <w:cantSplit/>
        </w:trPr>
        <w:tc>
          <w:tcPr>
            <w:tcW w:w="0" w:type="auto"/>
          </w:tcPr>
          <w:p w14:paraId="6A903FEE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3AF1806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5493742C" w14:textId="77777777" w:rsidTr="009768C2">
        <w:trPr>
          <w:cantSplit/>
        </w:trPr>
        <w:tc>
          <w:tcPr>
            <w:tcW w:w="0" w:type="auto"/>
          </w:tcPr>
          <w:p w14:paraId="383A12B4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26EC5C08" w14:textId="35ACA890" w:rsidR="00061CAC" w:rsidRPr="0010548E" w:rsidRDefault="0077407D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061CAC" w:rsidRPr="0010548E" w14:paraId="63A1B2F6" w14:textId="77777777" w:rsidTr="009768C2">
        <w:trPr>
          <w:cantSplit/>
        </w:trPr>
        <w:tc>
          <w:tcPr>
            <w:tcW w:w="0" w:type="auto"/>
          </w:tcPr>
          <w:p w14:paraId="37DCB0F3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287D228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77407D" w:rsidRPr="0010548E" w14:paraId="5B9E397A" w14:textId="77777777" w:rsidTr="009768C2">
        <w:trPr>
          <w:cantSplit/>
        </w:trPr>
        <w:tc>
          <w:tcPr>
            <w:tcW w:w="0" w:type="auto"/>
          </w:tcPr>
          <w:p w14:paraId="4D5B6A1F" w14:textId="77777777" w:rsidR="0077407D" w:rsidRPr="0010548E" w:rsidRDefault="0077407D" w:rsidP="0077407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47031089" w14:textId="1EDA2F00" w:rsidR="0077407D" w:rsidRPr="0010548E" w:rsidRDefault="0077407D" w:rsidP="007740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77407D" w:rsidRPr="0010548E" w14:paraId="44E6F8F0" w14:textId="77777777" w:rsidTr="009768C2">
        <w:trPr>
          <w:cantSplit/>
        </w:trPr>
        <w:tc>
          <w:tcPr>
            <w:tcW w:w="0" w:type="auto"/>
          </w:tcPr>
          <w:p w14:paraId="600FD1C3" w14:textId="77777777" w:rsidR="0077407D" w:rsidRPr="0010548E" w:rsidRDefault="0077407D" w:rsidP="0077407D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59EF1AE0" w14:textId="3349CF2B" w:rsidR="0077407D" w:rsidRPr="0010548E" w:rsidRDefault="0077407D" w:rsidP="0077407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061CAC" w:rsidRPr="0010548E" w14:paraId="382370C6" w14:textId="77777777" w:rsidTr="009768C2">
        <w:trPr>
          <w:cantSplit/>
        </w:trPr>
        <w:tc>
          <w:tcPr>
            <w:tcW w:w="0" w:type="auto"/>
          </w:tcPr>
          <w:p w14:paraId="6BE8E8CD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6137E39A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22F85BF8" w14:textId="77777777" w:rsidTr="009768C2">
        <w:trPr>
          <w:cantSplit/>
        </w:trPr>
        <w:tc>
          <w:tcPr>
            <w:tcW w:w="0" w:type="auto"/>
          </w:tcPr>
          <w:p w14:paraId="42AA3000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1600423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5E904896" w14:textId="77777777" w:rsidTr="009768C2">
        <w:trPr>
          <w:cantSplit/>
        </w:trPr>
        <w:tc>
          <w:tcPr>
            <w:tcW w:w="0" w:type="auto"/>
          </w:tcPr>
          <w:p w14:paraId="2CED10D6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1DABB01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061CAC" w:rsidRPr="0010548E" w14:paraId="3100AEE3" w14:textId="77777777" w:rsidTr="009768C2">
        <w:trPr>
          <w:cantSplit/>
        </w:trPr>
        <w:tc>
          <w:tcPr>
            <w:tcW w:w="0" w:type="auto"/>
          </w:tcPr>
          <w:p w14:paraId="603D8C97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34475E7D" w14:textId="578A6B1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3A43E031" w14:textId="02420D44" w:rsidR="00061CAC" w:rsidRDefault="00061CAC">
      <w:pPr>
        <w:rPr>
          <w:rFonts w:asciiTheme="minorHAnsi" w:hAnsiTheme="minorHAnsi" w:cstheme="minorHAnsi"/>
        </w:rPr>
      </w:pPr>
    </w:p>
    <w:p w14:paraId="3B03922A" w14:textId="130B3266" w:rsidR="00061CAC" w:rsidRDefault="00061CAC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001"/>
        <w:gridCol w:w="612"/>
        <w:gridCol w:w="6461"/>
      </w:tblGrid>
      <w:tr w:rsidR="0014582A" w:rsidRPr="0010548E" w14:paraId="0C320399" w14:textId="77777777" w:rsidTr="009768C2">
        <w:tc>
          <w:tcPr>
            <w:tcW w:w="0" w:type="auto"/>
          </w:tcPr>
          <w:p w14:paraId="2395A7FE" w14:textId="747B631D" w:rsidR="00061CAC" w:rsidRPr="0010548E" w:rsidRDefault="00061CAC" w:rsidP="009768C2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br w:type="page"/>
              <w:t>USE CASE #</w:t>
            </w:r>
            <w:r w:rsidR="00D07CE2">
              <w:rPr>
                <w:rFonts w:asciiTheme="minorHAnsi" w:hAnsiTheme="minorHAnsi" w:cstheme="minorHAnsi"/>
              </w:rPr>
              <w:t>43</w:t>
            </w:r>
          </w:p>
        </w:tc>
        <w:tc>
          <w:tcPr>
            <w:tcW w:w="0" w:type="auto"/>
            <w:gridSpan w:val="2"/>
          </w:tcPr>
          <w:p w14:paraId="3F5A7472" w14:textId="6DCADA01" w:rsidR="00061CAC" w:rsidRPr="0010548E" w:rsidRDefault="00D07CE2" w:rsidP="009768C2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Open </w:t>
            </w:r>
            <w:r w:rsidR="008F5DAA">
              <w:rPr>
                <w:rFonts w:asciiTheme="minorHAnsi" w:hAnsiTheme="minorHAnsi" w:cstheme="minorHAnsi"/>
              </w:rPr>
              <w:t>and ru</w:t>
            </w:r>
            <w:r w:rsidR="007121D3">
              <w:rPr>
                <w:rFonts w:asciiTheme="minorHAnsi" w:hAnsiTheme="minorHAnsi" w:cstheme="minorHAnsi"/>
              </w:rPr>
              <w:t xml:space="preserve">n </w:t>
            </w:r>
            <w:r>
              <w:rPr>
                <w:rFonts w:asciiTheme="minorHAnsi" w:hAnsiTheme="minorHAnsi" w:cstheme="minorHAnsi"/>
              </w:rPr>
              <w:t>game</w:t>
            </w:r>
          </w:p>
        </w:tc>
      </w:tr>
      <w:tr w:rsidR="0014582A" w:rsidRPr="0010548E" w14:paraId="6B77E97D" w14:textId="77777777" w:rsidTr="009768C2">
        <w:tc>
          <w:tcPr>
            <w:tcW w:w="0" w:type="auto"/>
          </w:tcPr>
          <w:p w14:paraId="75C0B150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7C5F34C2" w14:textId="35F169C4" w:rsidR="00061CAC" w:rsidRPr="0010548E" w:rsidRDefault="005C479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program should run when the user opens the game</w:t>
            </w:r>
          </w:p>
        </w:tc>
      </w:tr>
      <w:tr w:rsidR="0014582A" w:rsidRPr="0010548E" w14:paraId="4B792326" w14:textId="77777777" w:rsidTr="009768C2">
        <w:tc>
          <w:tcPr>
            <w:tcW w:w="0" w:type="auto"/>
          </w:tcPr>
          <w:p w14:paraId="724559B7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698FC4AD" w14:textId="4424450F" w:rsidR="00061CAC" w:rsidRPr="0010548E" w:rsidRDefault="00D35F75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14582A" w:rsidRPr="0010548E" w14:paraId="276CCE89" w14:textId="77777777" w:rsidTr="009768C2">
        <w:tc>
          <w:tcPr>
            <w:tcW w:w="0" w:type="auto"/>
          </w:tcPr>
          <w:p w14:paraId="01463DC7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7EBCAE04" w14:textId="3902489F" w:rsidR="00061CAC" w:rsidRPr="0010548E" w:rsidRDefault="00271416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a Java IDE installed on their computer</w:t>
            </w:r>
            <w:r w:rsidR="001B0961">
              <w:rPr>
                <w:rFonts w:asciiTheme="minorHAnsi" w:hAnsiTheme="minorHAnsi" w:cstheme="minorHAnsi"/>
              </w:rPr>
              <w:t>; User must have the game’s program source code</w:t>
            </w:r>
            <w:r w:rsidR="00317DFE">
              <w:rPr>
                <w:rFonts w:asciiTheme="minorHAnsi" w:hAnsiTheme="minorHAnsi" w:cstheme="minorHAnsi"/>
              </w:rPr>
              <w:t xml:space="preserve"> in Java</w:t>
            </w:r>
          </w:p>
        </w:tc>
      </w:tr>
      <w:tr w:rsidR="0014582A" w:rsidRPr="0010548E" w14:paraId="49E38A00" w14:textId="77777777" w:rsidTr="009768C2">
        <w:tc>
          <w:tcPr>
            <w:tcW w:w="0" w:type="auto"/>
          </w:tcPr>
          <w:p w14:paraId="143C1F2F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61851781" w14:textId="39545604" w:rsidR="00061CAC" w:rsidRPr="0010548E" w:rsidRDefault="00317D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program opens and runs successfully with no errors</w:t>
            </w:r>
          </w:p>
        </w:tc>
      </w:tr>
      <w:tr w:rsidR="0014582A" w:rsidRPr="0010548E" w14:paraId="07C0CCEE" w14:textId="77777777" w:rsidTr="009768C2">
        <w:tc>
          <w:tcPr>
            <w:tcW w:w="0" w:type="auto"/>
          </w:tcPr>
          <w:p w14:paraId="39320F8C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508B36C4" w14:textId="303B9D2D" w:rsidR="00061CAC" w:rsidRPr="0010548E" w:rsidRDefault="00317D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program fails to open or displays errors</w:t>
            </w:r>
          </w:p>
        </w:tc>
      </w:tr>
      <w:tr w:rsidR="0014582A" w:rsidRPr="0010548E" w14:paraId="29C4BB71" w14:textId="77777777" w:rsidTr="009768C2">
        <w:tc>
          <w:tcPr>
            <w:tcW w:w="0" w:type="auto"/>
          </w:tcPr>
          <w:p w14:paraId="0A828421" w14:textId="77777777" w:rsidR="006F2E4F" w:rsidRPr="0010548E" w:rsidRDefault="006F2E4F" w:rsidP="006F2E4F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4C13AC45" w14:textId="58C4214C" w:rsidR="006F2E4F" w:rsidRPr="0010548E" w:rsidRDefault="006F2E4F" w:rsidP="006F2E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14582A" w:rsidRPr="0010548E" w14:paraId="3126A38B" w14:textId="77777777" w:rsidTr="009768C2">
        <w:tc>
          <w:tcPr>
            <w:tcW w:w="0" w:type="auto"/>
          </w:tcPr>
          <w:p w14:paraId="7B57B8DC" w14:textId="77777777" w:rsidR="006F2E4F" w:rsidRPr="0010548E" w:rsidRDefault="006F2E4F" w:rsidP="006F2E4F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6F5BD5D1" w14:textId="773E51C0" w:rsidR="006F2E4F" w:rsidRPr="0010548E" w:rsidRDefault="006F2E4F" w:rsidP="006F2E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14582A" w:rsidRPr="0010548E" w14:paraId="7858C2F5" w14:textId="77777777" w:rsidTr="009768C2">
        <w:tc>
          <w:tcPr>
            <w:tcW w:w="0" w:type="auto"/>
          </w:tcPr>
          <w:p w14:paraId="325CE5A3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30E26566" w14:textId="2475CFF3" w:rsidR="00061CAC" w:rsidRPr="0010548E" w:rsidRDefault="00317D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</w:t>
            </w:r>
            <w:r w:rsidR="006864F7">
              <w:rPr>
                <w:rFonts w:asciiTheme="minorHAnsi" w:hAnsiTheme="minorHAnsi" w:cstheme="minorHAnsi"/>
              </w:rPr>
              <w:t xml:space="preserve">Java IDE is </w:t>
            </w:r>
            <w:r w:rsidR="00CA7A5E">
              <w:rPr>
                <w:rFonts w:asciiTheme="minorHAnsi" w:hAnsiTheme="minorHAnsi" w:cstheme="minorHAnsi"/>
              </w:rPr>
              <w:t>opened,</w:t>
            </w:r>
            <w:r w:rsidR="006864F7">
              <w:rPr>
                <w:rFonts w:asciiTheme="minorHAnsi" w:hAnsiTheme="minorHAnsi" w:cstheme="minorHAnsi"/>
              </w:rPr>
              <w:t xml:space="preserve"> and program is r</w:t>
            </w:r>
            <w:r w:rsidR="00CA7A5E">
              <w:rPr>
                <w:rFonts w:asciiTheme="minorHAnsi" w:hAnsiTheme="minorHAnsi" w:cstheme="minorHAnsi"/>
              </w:rPr>
              <w:t>u</w:t>
            </w:r>
            <w:r w:rsidR="00C33A66">
              <w:rPr>
                <w:rFonts w:asciiTheme="minorHAnsi" w:hAnsiTheme="minorHAnsi" w:cstheme="minorHAnsi"/>
              </w:rPr>
              <w:t>n</w:t>
            </w:r>
          </w:p>
        </w:tc>
      </w:tr>
      <w:tr w:rsidR="00BA4F59" w:rsidRPr="0010548E" w14:paraId="2B3C5CA6" w14:textId="77777777" w:rsidTr="009768C2">
        <w:trPr>
          <w:cantSplit/>
        </w:trPr>
        <w:tc>
          <w:tcPr>
            <w:tcW w:w="0" w:type="auto"/>
            <w:vMerge w:val="restart"/>
          </w:tcPr>
          <w:p w14:paraId="003C2718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1EB48163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0DD47941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BA4F59" w:rsidRPr="0010548E" w14:paraId="6CECE7FB" w14:textId="77777777" w:rsidTr="009768C2">
        <w:trPr>
          <w:cantSplit/>
        </w:trPr>
        <w:tc>
          <w:tcPr>
            <w:tcW w:w="0" w:type="auto"/>
            <w:vMerge/>
          </w:tcPr>
          <w:p w14:paraId="45BB225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72091B6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7782B87F" w14:textId="776ED572" w:rsidR="00061CAC" w:rsidRPr="0010548E" w:rsidRDefault="00CA7A5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opens Java IDE</w:t>
            </w:r>
          </w:p>
        </w:tc>
      </w:tr>
      <w:tr w:rsidR="00BA4F59" w:rsidRPr="0010548E" w14:paraId="50030075" w14:textId="77777777" w:rsidTr="009768C2">
        <w:trPr>
          <w:cantSplit/>
        </w:trPr>
        <w:tc>
          <w:tcPr>
            <w:tcW w:w="0" w:type="auto"/>
            <w:vMerge/>
          </w:tcPr>
          <w:p w14:paraId="578C6E2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16AFCFA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4077D3BE" w14:textId="0422B821" w:rsidR="00061CAC" w:rsidRPr="0010548E" w:rsidRDefault="00CA7A5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gets game source code in Java</w:t>
            </w:r>
          </w:p>
        </w:tc>
      </w:tr>
      <w:tr w:rsidR="00BA4F59" w:rsidRPr="0010548E" w14:paraId="4EB43F98" w14:textId="77777777" w:rsidTr="009768C2">
        <w:trPr>
          <w:cantSplit/>
          <w:trHeight w:val="80"/>
        </w:trPr>
        <w:tc>
          <w:tcPr>
            <w:tcW w:w="0" w:type="auto"/>
            <w:vMerge/>
          </w:tcPr>
          <w:p w14:paraId="1E35599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FBA4AC5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28D356C3" w14:textId="1C99C212" w:rsidR="00061CAC" w:rsidRPr="0010548E" w:rsidRDefault="008B76F8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runs the program</w:t>
            </w:r>
          </w:p>
        </w:tc>
      </w:tr>
      <w:tr w:rsidR="00BA4F59" w:rsidRPr="0010548E" w14:paraId="43833E7E" w14:textId="77777777" w:rsidTr="009768C2">
        <w:trPr>
          <w:cantSplit/>
        </w:trPr>
        <w:tc>
          <w:tcPr>
            <w:tcW w:w="0" w:type="auto"/>
            <w:vMerge/>
          </w:tcPr>
          <w:p w14:paraId="73F8925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2140C6C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762D50D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45ABEADB" w14:textId="77777777" w:rsidTr="009768C2">
        <w:trPr>
          <w:cantSplit/>
        </w:trPr>
        <w:tc>
          <w:tcPr>
            <w:tcW w:w="0" w:type="auto"/>
            <w:vMerge/>
          </w:tcPr>
          <w:p w14:paraId="1D01415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4337639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554B529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65910E68" w14:textId="77777777" w:rsidTr="009768C2">
        <w:trPr>
          <w:cantSplit/>
        </w:trPr>
        <w:tc>
          <w:tcPr>
            <w:tcW w:w="0" w:type="auto"/>
            <w:vMerge/>
          </w:tcPr>
          <w:p w14:paraId="6F5DAD6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7D1F3B9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</w:tcPr>
          <w:p w14:paraId="4C80001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058F3DF5" w14:textId="77777777" w:rsidTr="009768C2">
        <w:trPr>
          <w:cantSplit/>
        </w:trPr>
        <w:tc>
          <w:tcPr>
            <w:tcW w:w="0" w:type="auto"/>
            <w:vMerge/>
          </w:tcPr>
          <w:p w14:paraId="08E29CA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89F6EBA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</w:tcPr>
          <w:p w14:paraId="1767D62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460D93D7" w14:textId="77777777" w:rsidTr="009768C2">
        <w:trPr>
          <w:cantSplit/>
        </w:trPr>
        <w:tc>
          <w:tcPr>
            <w:tcW w:w="0" w:type="auto"/>
            <w:vMerge/>
          </w:tcPr>
          <w:p w14:paraId="6348A4C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4E6A97A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5000B43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100C44BC" w14:textId="77777777" w:rsidTr="009768C2">
        <w:trPr>
          <w:cantSplit/>
        </w:trPr>
        <w:tc>
          <w:tcPr>
            <w:tcW w:w="0" w:type="auto"/>
            <w:vMerge/>
          </w:tcPr>
          <w:p w14:paraId="11ED895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0BB3143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</w:tcPr>
          <w:p w14:paraId="085DC2F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0C26B56C" w14:textId="77777777" w:rsidTr="009768C2">
        <w:trPr>
          <w:cantSplit/>
        </w:trPr>
        <w:tc>
          <w:tcPr>
            <w:tcW w:w="0" w:type="auto"/>
            <w:vMerge/>
          </w:tcPr>
          <w:p w14:paraId="41B5A81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0FDE18D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</w:tcPr>
          <w:p w14:paraId="56C2D9B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550774CF" w14:textId="77777777" w:rsidTr="009768C2">
        <w:trPr>
          <w:cantSplit/>
        </w:trPr>
        <w:tc>
          <w:tcPr>
            <w:tcW w:w="0" w:type="auto"/>
            <w:vMerge/>
          </w:tcPr>
          <w:p w14:paraId="440A9A5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5CFFEF4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</w:tcPr>
          <w:p w14:paraId="7774C07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14F9A627" w14:textId="77777777" w:rsidTr="009768C2">
        <w:trPr>
          <w:cantSplit/>
        </w:trPr>
        <w:tc>
          <w:tcPr>
            <w:tcW w:w="0" w:type="auto"/>
            <w:vMerge/>
          </w:tcPr>
          <w:p w14:paraId="1A19073D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D376110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</w:tcPr>
          <w:p w14:paraId="60937B9A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405B56EC" w14:textId="77777777" w:rsidTr="009768C2">
        <w:trPr>
          <w:cantSplit/>
        </w:trPr>
        <w:tc>
          <w:tcPr>
            <w:tcW w:w="0" w:type="auto"/>
            <w:vMerge w:val="restart"/>
          </w:tcPr>
          <w:p w14:paraId="4867EC87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55E9C006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03787CE0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BA4F59" w:rsidRPr="0010548E" w14:paraId="798D2B8F" w14:textId="77777777" w:rsidTr="009768C2">
        <w:trPr>
          <w:cantSplit/>
        </w:trPr>
        <w:tc>
          <w:tcPr>
            <w:tcW w:w="0" w:type="auto"/>
            <w:vMerge/>
          </w:tcPr>
          <w:p w14:paraId="0B22626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1257B2F" w14:textId="3708D56E" w:rsidR="00061CAC" w:rsidRPr="0010548E" w:rsidRDefault="006224EA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55F38048" w14:textId="7A34B186" w:rsidR="00061CAC" w:rsidRPr="0010548E" w:rsidRDefault="006224EA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does not have Java IDE:</w:t>
            </w:r>
          </w:p>
        </w:tc>
      </w:tr>
      <w:tr w:rsidR="00BA4F59" w:rsidRPr="0010548E" w14:paraId="1925AD0B" w14:textId="77777777" w:rsidTr="009768C2">
        <w:trPr>
          <w:cantSplit/>
        </w:trPr>
        <w:tc>
          <w:tcPr>
            <w:tcW w:w="0" w:type="auto"/>
            <w:vMerge/>
          </w:tcPr>
          <w:p w14:paraId="37CD123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141DA1F" w14:textId="72013FB3" w:rsidR="00061CAC" w:rsidRPr="0010548E" w:rsidRDefault="006224EA" w:rsidP="009768C2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6659ABEE" w14:textId="044C9081" w:rsidR="00061CAC" w:rsidRPr="0010548E" w:rsidRDefault="006224EA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installs Java IDE and rejoin step 2</w:t>
            </w:r>
          </w:p>
        </w:tc>
      </w:tr>
      <w:tr w:rsidR="00BA4F59" w:rsidRPr="0010548E" w14:paraId="728FF987" w14:textId="77777777" w:rsidTr="009768C2">
        <w:trPr>
          <w:cantSplit/>
        </w:trPr>
        <w:tc>
          <w:tcPr>
            <w:tcW w:w="0" w:type="auto"/>
            <w:vMerge/>
          </w:tcPr>
          <w:p w14:paraId="556C41D5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526631E" w14:textId="491A0FE9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CB54E77" w14:textId="07E12761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already has source code in Java</w:t>
            </w:r>
          </w:p>
        </w:tc>
      </w:tr>
      <w:tr w:rsidR="00BA4F59" w:rsidRPr="0010548E" w14:paraId="78712191" w14:textId="77777777" w:rsidTr="009768C2">
        <w:trPr>
          <w:cantSplit/>
        </w:trPr>
        <w:tc>
          <w:tcPr>
            <w:tcW w:w="0" w:type="auto"/>
            <w:vMerge/>
          </w:tcPr>
          <w:p w14:paraId="1864A921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8B91ED8" w14:textId="63B05D86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2a</w:t>
            </w:r>
          </w:p>
        </w:tc>
        <w:tc>
          <w:tcPr>
            <w:tcW w:w="0" w:type="auto"/>
          </w:tcPr>
          <w:p w14:paraId="20E125BA" w14:textId="0000BABF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Rejoin step 3</w:t>
            </w:r>
          </w:p>
        </w:tc>
      </w:tr>
      <w:tr w:rsidR="00BA4F59" w:rsidRPr="0010548E" w14:paraId="4844E7E1" w14:textId="77777777" w:rsidTr="009768C2">
        <w:trPr>
          <w:cantSplit/>
        </w:trPr>
        <w:tc>
          <w:tcPr>
            <w:tcW w:w="0" w:type="auto"/>
            <w:vMerge/>
          </w:tcPr>
          <w:p w14:paraId="27219F14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FE08F37" w14:textId="1EBC16E5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4E31FB9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66FA6C84" w14:textId="77777777" w:rsidTr="009768C2">
        <w:trPr>
          <w:cantSplit/>
        </w:trPr>
        <w:tc>
          <w:tcPr>
            <w:tcW w:w="0" w:type="auto"/>
            <w:vMerge/>
          </w:tcPr>
          <w:p w14:paraId="16807D54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A54CA25" w14:textId="77777777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1DBC3FD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03F9CF37" w14:textId="77777777" w:rsidTr="009768C2">
        <w:trPr>
          <w:cantSplit/>
        </w:trPr>
        <w:tc>
          <w:tcPr>
            <w:tcW w:w="0" w:type="auto"/>
            <w:vMerge/>
          </w:tcPr>
          <w:p w14:paraId="3021F938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262AE17" w14:textId="77777777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EBD6C8A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12F4AD56" w14:textId="77777777" w:rsidTr="009768C2">
        <w:trPr>
          <w:cantSplit/>
        </w:trPr>
        <w:tc>
          <w:tcPr>
            <w:tcW w:w="0" w:type="auto"/>
            <w:vMerge/>
          </w:tcPr>
          <w:p w14:paraId="218F25BB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BA74BFB" w14:textId="77777777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C1A95E1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3A78C1B2" w14:textId="77777777" w:rsidTr="009768C2">
        <w:trPr>
          <w:cantSplit/>
        </w:trPr>
        <w:tc>
          <w:tcPr>
            <w:tcW w:w="0" w:type="auto"/>
            <w:vMerge/>
          </w:tcPr>
          <w:p w14:paraId="4FAA727D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8F712BB" w14:textId="77777777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9966A4D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28A91DA8" w14:textId="77777777" w:rsidTr="009768C2">
        <w:trPr>
          <w:cantSplit/>
        </w:trPr>
        <w:tc>
          <w:tcPr>
            <w:tcW w:w="0" w:type="auto"/>
            <w:vMerge/>
          </w:tcPr>
          <w:p w14:paraId="45ABAC92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6082DE2" w14:textId="77777777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2D536ED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6C65018D" w14:textId="77777777" w:rsidTr="009768C2">
        <w:trPr>
          <w:cantSplit/>
        </w:trPr>
        <w:tc>
          <w:tcPr>
            <w:tcW w:w="0" w:type="auto"/>
            <w:vMerge w:val="restart"/>
          </w:tcPr>
          <w:p w14:paraId="7AE37DA9" w14:textId="77777777" w:rsidR="006224EA" w:rsidRPr="0010548E" w:rsidRDefault="006224EA" w:rsidP="006224E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0458AF1D" w14:textId="77777777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5942A29B" w14:textId="77777777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BA4F59" w:rsidRPr="0010548E" w14:paraId="454F3421" w14:textId="77777777" w:rsidTr="009768C2">
        <w:trPr>
          <w:cantSplit/>
        </w:trPr>
        <w:tc>
          <w:tcPr>
            <w:tcW w:w="0" w:type="auto"/>
            <w:vMerge/>
          </w:tcPr>
          <w:p w14:paraId="79F977FA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27CB877" w14:textId="77777777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35BD96CE" w14:textId="249717F3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does not have Java IDE installed, program will not run</w:t>
            </w:r>
          </w:p>
        </w:tc>
      </w:tr>
      <w:tr w:rsidR="00BA4F59" w:rsidRPr="0010548E" w14:paraId="17C2F265" w14:textId="77777777" w:rsidTr="009768C2">
        <w:trPr>
          <w:cantSplit/>
        </w:trPr>
        <w:tc>
          <w:tcPr>
            <w:tcW w:w="0" w:type="auto"/>
            <w:vMerge/>
          </w:tcPr>
          <w:p w14:paraId="0A8FA0EC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31D236C" w14:textId="77777777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0" w:type="auto"/>
          </w:tcPr>
          <w:p w14:paraId="4FE4CE16" w14:textId="1CFFA480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user does not have the game source code in Java</w:t>
            </w:r>
            <w:r w:rsidR="00C96B66">
              <w:rPr>
                <w:rFonts w:asciiTheme="minorHAnsi" w:hAnsiTheme="minorHAnsi" w:cstheme="minorHAnsi"/>
              </w:rPr>
              <w:t>, program will not run</w:t>
            </w:r>
            <w:r w:rsidR="00BA4F59">
              <w:rPr>
                <w:rFonts w:asciiTheme="minorHAnsi" w:hAnsiTheme="minorHAnsi" w:cstheme="minorHAnsi"/>
              </w:rPr>
              <w:t xml:space="preserve"> and game will not open</w:t>
            </w:r>
          </w:p>
        </w:tc>
      </w:tr>
      <w:tr w:rsidR="00BA4F59" w:rsidRPr="0010548E" w14:paraId="13CC9A1A" w14:textId="77777777" w:rsidTr="009768C2">
        <w:trPr>
          <w:cantSplit/>
        </w:trPr>
        <w:tc>
          <w:tcPr>
            <w:tcW w:w="0" w:type="auto"/>
            <w:vMerge/>
          </w:tcPr>
          <w:p w14:paraId="2CD9BC59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81B69E4" w14:textId="07E366E0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EBA1537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3E7AC2DB" w14:textId="77777777" w:rsidTr="009768C2">
        <w:trPr>
          <w:cantSplit/>
        </w:trPr>
        <w:tc>
          <w:tcPr>
            <w:tcW w:w="0" w:type="auto"/>
            <w:vMerge/>
          </w:tcPr>
          <w:p w14:paraId="2B4096FC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7ED1C95" w14:textId="39EE66DB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E6E7492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47F62762" w14:textId="77777777" w:rsidTr="009768C2">
        <w:trPr>
          <w:cantSplit/>
        </w:trPr>
        <w:tc>
          <w:tcPr>
            <w:tcW w:w="0" w:type="auto"/>
            <w:vMerge/>
          </w:tcPr>
          <w:p w14:paraId="06921FC8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ED9F56D" w14:textId="09ECC457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AA93228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0C2C5FBF" w14:textId="77777777" w:rsidTr="009768C2">
        <w:trPr>
          <w:cantSplit/>
        </w:trPr>
        <w:tc>
          <w:tcPr>
            <w:tcW w:w="0" w:type="auto"/>
            <w:vMerge/>
          </w:tcPr>
          <w:p w14:paraId="4951C85F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180C252" w14:textId="5B34FCD8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3ABAD84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641C8738" w14:textId="77777777" w:rsidTr="009768C2">
        <w:trPr>
          <w:cantSplit/>
        </w:trPr>
        <w:tc>
          <w:tcPr>
            <w:tcW w:w="0" w:type="auto"/>
            <w:vMerge/>
          </w:tcPr>
          <w:p w14:paraId="1D61DE1B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E9282BB" w14:textId="1AD4D000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5AE205D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08323928" w14:textId="77777777" w:rsidTr="009768C2">
        <w:trPr>
          <w:cantSplit/>
        </w:trPr>
        <w:tc>
          <w:tcPr>
            <w:tcW w:w="0" w:type="auto"/>
            <w:vMerge/>
          </w:tcPr>
          <w:p w14:paraId="357C5DB7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F23FE4F" w14:textId="77777777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2E00BD2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139F9B90" w14:textId="77777777" w:rsidTr="009768C2">
        <w:trPr>
          <w:cantSplit/>
        </w:trPr>
        <w:tc>
          <w:tcPr>
            <w:tcW w:w="0" w:type="auto"/>
            <w:vMerge/>
          </w:tcPr>
          <w:p w14:paraId="09C75A0C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FD63FC6" w14:textId="77777777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959585D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BA4F59" w:rsidRPr="0010548E" w14:paraId="498042D2" w14:textId="77777777" w:rsidTr="009768C2">
        <w:trPr>
          <w:cantSplit/>
        </w:trPr>
        <w:tc>
          <w:tcPr>
            <w:tcW w:w="0" w:type="auto"/>
            <w:vMerge/>
          </w:tcPr>
          <w:p w14:paraId="6D1FAA7E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2DC930A" w14:textId="77777777" w:rsidR="006224EA" w:rsidRPr="0010548E" w:rsidRDefault="006224EA" w:rsidP="006224EA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301DCCC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</w:p>
        </w:tc>
      </w:tr>
      <w:tr w:rsidR="006224EA" w:rsidRPr="0010548E" w14:paraId="499D722A" w14:textId="77777777" w:rsidTr="009768C2">
        <w:trPr>
          <w:cantSplit/>
        </w:trPr>
        <w:tc>
          <w:tcPr>
            <w:tcW w:w="0" w:type="auto"/>
          </w:tcPr>
          <w:p w14:paraId="58903B6B" w14:textId="77777777" w:rsidR="006224EA" w:rsidRPr="0010548E" w:rsidRDefault="006224EA" w:rsidP="006224E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lastRenderedPageBreak/>
              <w:t>RELATED INFORMATION</w:t>
            </w:r>
          </w:p>
        </w:tc>
        <w:tc>
          <w:tcPr>
            <w:tcW w:w="0" w:type="auto"/>
            <w:gridSpan w:val="2"/>
          </w:tcPr>
          <w:p w14:paraId="30445C80" w14:textId="746F590E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#43</w:t>
            </w:r>
          </w:p>
        </w:tc>
      </w:tr>
      <w:tr w:rsidR="006224EA" w:rsidRPr="0010548E" w14:paraId="6134636B" w14:textId="77777777" w:rsidTr="009768C2">
        <w:trPr>
          <w:cantSplit/>
        </w:trPr>
        <w:tc>
          <w:tcPr>
            <w:tcW w:w="0" w:type="auto"/>
          </w:tcPr>
          <w:p w14:paraId="3831A307" w14:textId="77777777" w:rsidR="006224EA" w:rsidRPr="0010548E" w:rsidRDefault="006224EA" w:rsidP="006224E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6348215A" w14:textId="519BC625" w:rsidR="006224EA" w:rsidRPr="0010548E" w:rsidRDefault="00D16344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High</w:t>
            </w:r>
          </w:p>
        </w:tc>
      </w:tr>
      <w:tr w:rsidR="006224EA" w:rsidRPr="0010548E" w14:paraId="1E935044" w14:textId="77777777" w:rsidTr="009768C2">
        <w:trPr>
          <w:cantSplit/>
        </w:trPr>
        <w:tc>
          <w:tcPr>
            <w:tcW w:w="0" w:type="auto"/>
          </w:tcPr>
          <w:p w14:paraId="31D6E507" w14:textId="77777777" w:rsidR="006224EA" w:rsidRPr="0010548E" w:rsidRDefault="006224EA" w:rsidP="006224E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1C1CF943" w14:textId="32D3A4A2" w:rsidR="006224EA" w:rsidRPr="0010548E" w:rsidRDefault="00D16344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</w:t>
            </w:r>
          </w:p>
        </w:tc>
      </w:tr>
      <w:tr w:rsidR="006224EA" w:rsidRPr="0010548E" w14:paraId="2D2AA15F" w14:textId="77777777" w:rsidTr="009768C2">
        <w:trPr>
          <w:cantSplit/>
        </w:trPr>
        <w:tc>
          <w:tcPr>
            <w:tcW w:w="0" w:type="auto"/>
          </w:tcPr>
          <w:p w14:paraId="147AFAC7" w14:textId="77777777" w:rsidR="006224EA" w:rsidRPr="0010548E" w:rsidRDefault="006224EA" w:rsidP="006224E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4CF34F00" w14:textId="7A69B486" w:rsidR="006224EA" w:rsidRPr="0010548E" w:rsidRDefault="006F66E8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the start of every game</w:t>
            </w:r>
          </w:p>
        </w:tc>
      </w:tr>
      <w:tr w:rsidR="006224EA" w:rsidRPr="0010548E" w14:paraId="26ECCB5C" w14:textId="77777777" w:rsidTr="009768C2">
        <w:trPr>
          <w:cantSplit/>
        </w:trPr>
        <w:tc>
          <w:tcPr>
            <w:tcW w:w="0" w:type="auto"/>
          </w:tcPr>
          <w:p w14:paraId="577D8257" w14:textId="77777777" w:rsidR="006224EA" w:rsidRPr="0010548E" w:rsidRDefault="006224EA" w:rsidP="006224E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04FE32BA" w14:textId="3FD8A4F0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6224EA" w:rsidRPr="0010548E" w14:paraId="63522390" w14:textId="77777777" w:rsidTr="009768C2">
        <w:trPr>
          <w:cantSplit/>
        </w:trPr>
        <w:tc>
          <w:tcPr>
            <w:tcW w:w="0" w:type="auto"/>
          </w:tcPr>
          <w:p w14:paraId="65424E54" w14:textId="77777777" w:rsidR="006224EA" w:rsidRPr="0010548E" w:rsidRDefault="006224EA" w:rsidP="006224E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3BC3D86A" w14:textId="19E3ED54" w:rsidR="006224EA" w:rsidRPr="0010548E" w:rsidRDefault="00676AB1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user must have Java IDE installed</w:t>
            </w:r>
          </w:p>
        </w:tc>
      </w:tr>
      <w:tr w:rsidR="006224EA" w:rsidRPr="0010548E" w14:paraId="6E429BEB" w14:textId="77777777" w:rsidTr="009768C2">
        <w:trPr>
          <w:cantSplit/>
        </w:trPr>
        <w:tc>
          <w:tcPr>
            <w:tcW w:w="0" w:type="auto"/>
          </w:tcPr>
          <w:p w14:paraId="612B28F9" w14:textId="77777777" w:rsidR="006224EA" w:rsidRPr="0010548E" w:rsidRDefault="006224EA" w:rsidP="006224E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4FCFB43E" w14:textId="628877D9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6224EA" w:rsidRPr="0010548E" w14:paraId="157A3236" w14:textId="77777777" w:rsidTr="009768C2">
        <w:trPr>
          <w:cantSplit/>
        </w:trPr>
        <w:tc>
          <w:tcPr>
            <w:tcW w:w="0" w:type="auto"/>
          </w:tcPr>
          <w:p w14:paraId="0C6467B5" w14:textId="77777777" w:rsidR="006224EA" w:rsidRPr="0010548E" w:rsidRDefault="006224EA" w:rsidP="006224E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02EB3C6F" w14:textId="286AAEBA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6224EA" w:rsidRPr="0010548E" w14:paraId="79AA214E" w14:textId="77777777" w:rsidTr="009768C2">
        <w:trPr>
          <w:cantSplit/>
        </w:trPr>
        <w:tc>
          <w:tcPr>
            <w:tcW w:w="0" w:type="auto"/>
          </w:tcPr>
          <w:p w14:paraId="0BE50AD4" w14:textId="77777777" w:rsidR="006224EA" w:rsidRPr="0010548E" w:rsidRDefault="006224EA" w:rsidP="006224E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6CDD1CE3" w14:textId="2CA3231E" w:rsidR="006224EA" w:rsidRPr="0010548E" w:rsidRDefault="00676AB1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6224EA" w:rsidRPr="0010548E" w14:paraId="05EA4107" w14:textId="77777777" w:rsidTr="009768C2">
        <w:trPr>
          <w:cantSplit/>
        </w:trPr>
        <w:tc>
          <w:tcPr>
            <w:tcW w:w="0" w:type="auto"/>
          </w:tcPr>
          <w:p w14:paraId="0ECC9C75" w14:textId="77777777" w:rsidR="006224EA" w:rsidRPr="0010548E" w:rsidRDefault="006224EA" w:rsidP="006224E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5A9AF65D" w14:textId="0F176698" w:rsidR="006224EA" w:rsidRPr="0010548E" w:rsidRDefault="00676AB1" w:rsidP="006224E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Cases #1 - 45</w:t>
            </w:r>
          </w:p>
        </w:tc>
      </w:tr>
      <w:tr w:rsidR="006224EA" w:rsidRPr="0010548E" w14:paraId="69A33676" w14:textId="77777777" w:rsidTr="009768C2">
        <w:trPr>
          <w:cantSplit/>
        </w:trPr>
        <w:tc>
          <w:tcPr>
            <w:tcW w:w="0" w:type="auto"/>
          </w:tcPr>
          <w:p w14:paraId="06CD6AF6" w14:textId="77777777" w:rsidR="006224EA" w:rsidRPr="0010548E" w:rsidRDefault="006224EA" w:rsidP="006224EA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118D0270" w14:textId="77777777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6224EA" w:rsidRPr="0010548E" w14:paraId="127D5B3C" w14:textId="77777777" w:rsidTr="009768C2">
        <w:trPr>
          <w:cantSplit/>
        </w:trPr>
        <w:tc>
          <w:tcPr>
            <w:tcW w:w="0" w:type="auto"/>
          </w:tcPr>
          <w:p w14:paraId="356D3A6A" w14:textId="77777777" w:rsidR="006224EA" w:rsidRPr="0010548E" w:rsidRDefault="006224EA" w:rsidP="006224EA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3A66BD6A" w14:textId="1ECC59A1" w:rsidR="006224EA" w:rsidRPr="0010548E" w:rsidRDefault="006224EA" w:rsidP="006224EA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2F993511" w14:textId="6E21CA76" w:rsidR="00061CAC" w:rsidRDefault="00061CAC">
      <w:pPr>
        <w:rPr>
          <w:rFonts w:asciiTheme="minorHAnsi" w:hAnsiTheme="minorHAnsi" w:cstheme="minorHAnsi"/>
        </w:rPr>
      </w:pPr>
    </w:p>
    <w:p w14:paraId="2160FD84" w14:textId="20EA731E" w:rsidR="00061CAC" w:rsidRDefault="00061CAC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25"/>
        <w:gridCol w:w="633"/>
        <w:gridCol w:w="5071"/>
      </w:tblGrid>
      <w:tr w:rsidR="00061CAC" w:rsidRPr="0010548E" w14:paraId="75FD72D3" w14:textId="77777777" w:rsidTr="009768C2">
        <w:tc>
          <w:tcPr>
            <w:tcW w:w="0" w:type="auto"/>
          </w:tcPr>
          <w:p w14:paraId="3BFDAFD0" w14:textId="61AFCD3A" w:rsidR="00061CAC" w:rsidRPr="0010548E" w:rsidRDefault="00061CAC" w:rsidP="009768C2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br w:type="page"/>
              <w:t>USE CASE #</w:t>
            </w:r>
            <w:r w:rsidR="004748B2"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0" w:type="auto"/>
            <w:gridSpan w:val="2"/>
          </w:tcPr>
          <w:p w14:paraId="0E4E897F" w14:textId="6ECE97A7" w:rsidR="00061CAC" w:rsidRPr="0010548E" w:rsidRDefault="004748B2" w:rsidP="009768C2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 with Discordian Society</w:t>
            </w:r>
          </w:p>
        </w:tc>
      </w:tr>
      <w:tr w:rsidR="00061CAC" w:rsidRPr="0010548E" w14:paraId="2F2E811A" w14:textId="77777777" w:rsidTr="009768C2">
        <w:tc>
          <w:tcPr>
            <w:tcW w:w="0" w:type="auto"/>
          </w:tcPr>
          <w:p w14:paraId="172AF081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65595569" w14:textId="7A09046E" w:rsidR="00061CAC" w:rsidRPr="0010548E" w:rsidRDefault="00650B4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Control five Weird Groups</w:t>
            </w:r>
          </w:p>
        </w:tc>
      </w:tr>
      <w:tr w:rsidR="00061CAC" w:rsidRPr="0010548E" w14:paraId="2DFCB9E6" w14:textId="77777777" w:rsidTr="009768C2">
        <w:tc>
          <w:tcPr>
            <w:tcW w:w="0" w:type="auto"/>
          </w:tcPr>
          <w:p w14:paraId="261B81C3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084DDBFA" w14:textId="18E7930C" w:rsidR="00061CAC" w:rsidRPr="0010548E" w:rsidRDefault="004607F7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061CAC" w:rsidRPr="0010548E" w14:paraId="10E6BBB6" w14:textId="77777777" w:rsidTr="009768C2">
        <w:tc>
          <w:tcPr>
            <w:tcW w:w="0" w:type="auto"/>
          </w:tcPr>
          <w:p w14:paraId="5374693F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33F674AC" w14:textId="70C73656" w:rsidR="00061CAC" w:rsidRPr="0010548E" w:rsidRDefault="00650B4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must have a large enough card value to control a Weird Group</w:t>
            </w:r>
          </w:p>
        </w:tc>
      </w:tr>
      <w:tr w:rsidR="00061CAC" w:rsidRPr="0010548E" w14:paraId="2D30E20E" w14:textId="77777777" w:rsidTr="009768C2">
        <w:tc>
          <w:tcPr>
            <w:tcW w:w="0" w:type="auto"/>
          </w:tcPr>
          <w:p w14:paraId="7EBBE4B1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0941679F" w14:textId="05A3AC5B" w:rsidR="00061CAC" w:rsidRPr="0010548E" w:rsidRDefault="00113B81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has control over five Weird Groups</w:t>
            </w:r>
          </w:p>
        </w:tc>
      </w:tr>
      <w:tr w:rsidR="00061CAC" w:rsidRPr="0010548E" w14:paraId="3144F2FF" w14:textId="77777777" w:rsidTr="009768C2">
        <w:tc>
          <w:tcPr>
            <w:tcW w:w="0" w:type="auto"/>
          </w:tcPr>
          <w:p w14:paraId="475CFBC4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55336F62" w14:textId="0C588F17" w:rsidR="00061CAC" w:rsidRPr="0010548E" w:rsidRDefault="00113B81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was not able to control five Weird Groups</w:t>
            </w:r>
          </w:p>
        </w:tc>
      </w:tr>
      <w:tr w:rsidR="006F2E4F" w:rsidRPr="0010548E" w14:paraId="769B1ED6" w14:textId="77777777" w:rsidTr="009768C2">
        <w:tc>
          <w:tcPr>
            <w:tcW w:w="0" w:type="auto"/>
          </w:tcPr>
          <w:p w14:paraId="3D2AE5CC" w14:textId="77777777" w:rsidR="006F2E4F" w:rsidRPr="0010548E" w:rsidRDefault="006F2E4F" w:rsidP="006F2E4F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31BE8FB0" w14:textId="59961D93" w:rsidR="006F2E4F" w:rsidRPr="0010548E" w:rsidRDefault="006F2E4F" w:rsidP="006F2E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6F2E4F" w:rsidRPr="0010548E" w14:paraId="38C34DC6" w14:textId="77777777" w:rsidTr="009768C2">
        <w:tc>
          <w:tcPr>
            <w:tcW w:w="0" w:type="auto"/>
          </w:tcPr>
          <w:p w14:paraId="37FAF805" w14:textId="77777777" w:rsidR="006F2E4F" w:rsidRPr="0010548E" w:rsidRDefault="006F2E4F" w:rsidP="006F2E4F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3209B075" w14:textId="6EF974E1" w:rsidR="006F2E4F" w:rsidRPr="0010548E" w:rsidRDefault="006F2E4F" w:rsidP="006F2E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061CAC" w:rsidRPr="0010548E" w14:paraId="3FAB7AF3" w14:textId="77777777" w:rsidTr="009768C2">
        <w:tc>
          <w:tcPr>
            <w:tcW w:w="0" w:type="auto"/>
          </w:tcPr>
          <w:p w14:paraId="378B7388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7BDBF0A2" w14:textId="424115FD" w:rsidR="00061CAC" w:rsidRPr="0010548E" w:rsidRDefault="00113B81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fifth Weird Group has been controlled by the same user</w:t>
            </w:r>
          </w:p>
        </w:tc>
      </w:tr>
      <w:tr w:rsidR="00572456" w:rsidRPr="0010548E" w14:paraId="2CEF3285" w14:textId="77777777" w:rsidTr="009768C2">
        <w:trPr>
          <w:cantSplit/>
        </w:trPr>
        <w:tc>
          <w:tcPr>
            <w:tcW w:w="0" w:type="auto"/>
            <w:vMerge w:val="restart"/>
          </w:tcPr>
          <w:p w14:paraId="30989F1C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6A1CBF0D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6BDA334E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572456" w:rsidRPr="0010548E" w14:paraId="79268E74" w14:textId="77777777" w:rsidTr="009768C2">
        <w:trPr>
          <w:cantSplit/>
        </w:trPr>
        <w:tc>
          <w:tcPr>
            <w:tcW w:w="0" w:type="auto"/>
            <w:vMerge/>
          </w:tcPr>
          <w:p w14:paraId="6F71E37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F30538C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7C0223DB" w14:textId="3A4A42D8" w:rsidR="00061CAC" w:rsidRPr="0010548E" w:rsidRDefault="00705A67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User </w:t>
            </w:r>
            <w:r w:rsidR="00572456">
              <w:rPr>
                <w:rFonts w:asciiTheme="minorHAnsi" w:hAnsiTheme="minorHAnsi" w:cstheme="minorHAnsi"/>
              </w:rPr>
              <w:t>gets control of their fifth Weird Group</w:t>
            </w:r>
          </w:p>
        </w:tc>
      </w:tr>
      <w:tr w:rsidR="00572456" w:rsidRPr="0010548E" w14:paraId="3503152F" w14:textId="77777777" w:rsidTr="009768C2">
        <w:trPr>
          <w:cantSplit/>
        </w:trPr>
        <w:tc>
          <w:tcPr>
            <w:tcW w:w="0" w:type="auto"/>
            <w:vMerge/>
          </w:tcPr>
          <w:p w14:paraId="5733E8C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D75349D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14705895" w14:textId="158C8850" w:rsidR="00061CAC" w:rsidRPr="0010548E" w:rsidRDefault="00555CC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counts that user has controlled 5 Weird groups</w:t>
            </w:r>
          </w:p>
        </w:tc>
      </w:tr>
      <w:tr w:rsidR="00572456" w:rsidRPr="0010548E" w14:paraId="5A70A383" w14:textId="77777777" w:rsidTr="009768C2">
        <w:trPr>
          <w:cantSplit/>
          <w:trHeight w:val="80"/>
        </w:trPr>
        <w:tc>
          <w:tcPr>
            <w:tcW w:w="0" w:type="auto"/>
            <w:vMerge/>
          </w:tcPr>
          <w:p w14:paraId="525089B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6C0CD15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5D888C06" w14:textId="4ABDDC92" w:rsidR="00061CAC" w:rsidRPr="0010548E" w:rsidRDefault="00875A8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wins</w:t>
            </w:r>
            <w:bookmarkStart w:id="1" w:name="_GoBack"/>
            <w:bookmarkEnd w:id="1"/>
          </w:p>
        </w:tc>
      </w:tr>
      <w:tr w:rsidR="00572456" w:rsidRPr="0010548E" w14:paraId="56FDD2AE" w14:textId="77777777" w:rsidTr="009768C2">
        <w:trPr>
          <w:cantSplit/>
        </w:trPr>
        <w:tc>
          <w:tcPr>
            <w:tcW w:w="0" w:type="auto"/>
            <w:vMerge/>
          </w:tcPr>
          <w:p w14:paraId="2E3DB08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FAB1ADF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323283FA" w14:textId="3335A848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2F87DF5A" w14:textId="77777777" w:rsidTr="009768C2">
        <w:trPr>
          <w:cantSplit/>
        </w:trPr>
        <w:tc>
          <w:tcPr>
            <w:tcW w:w="0" w:type="auto"/>
            <w:vMerge/>
          </w:tcPr>
          <w:p w14:paraId="6288344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E4A642F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26F2112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3A55B651" w14:textId="77777777" w:rsidTr="009768C2">
        <w:trPr>
          <w:cantSplit/>
        </w:trPr>
        <w:tc>
          <w:tcPr>
            <w:tcW w:w="0" w:type="auto"/>
            <w:vMerge/>
          </w:tcPr>
          <w:p w14:paraId="0A905AA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EF2CC80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</w:tcPr>
          <w:p w14:paraId="239C32CD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5ED3EE7D" w14:textId="77777777" w:rsidTr="009768C2">
        <w:trPr>
          <w:cantSplit/>
        </w:trPr>
        <w:tc>
          <w:tcPr>
            <w:tcW w:w="0" w:type="auto"/>
            <w:vMerge/>
          </w:tcPr>
          <w:p w14:paraId="0540251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8DB6070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</w:tcPr>
          <w:p w14:paraId="630F58F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7FA1E2E8" w14:textId="77777777" w:rsidTr="009768C2">
        <w:trPr>
          <w:cantSplit/>
        </w:trPr>
        <w:tc>
          <w:tcPr>
            <w:tcW w:w="0" w:type="auto"/>
            <w:vMerge/>
          </w:tcPr>
          <w:p w14:paraId="0371228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6475FB4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1B2F461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7146CC0F" w14:textId="77777777" w:rsidTr="009768C2">
        <w:trPr>
          <w:cantSplit/>
        </w:trPr>
        <w:tc>
          <w:tcPr>
            <w:tcW w:w="0" w:type="auto"/>
            <w:vMerge/>
          </w:tcPr>
          <w:p w14:paraId="008AE1B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B01A74E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</w:tcPr>
          <w:p w14:paraId="397C514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4516A030" w14:textId="77777777" w:rsidTr="009768C2">
        <w:trPr>
          <w:cantSplit/>
        </w:trPr>
        <w:tc>
          <w:tcPr>
            <w:tcW w:w="0" w:type="auto"/>
            <w:vMerge/>
          </w:tcPr>
          <w:p w14:paraId="440F4F4A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A619CD5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</w:tcPr>
          <w:p w14:paraId="2DCA4DC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540A471A" w14:textId="77777777" w:rsidTr="009768C2">
        <w:trPr>
          <w:cantSplit/>
        </w:trPr>
        <w:tc>
          <w:tcPr>
            <w:tcW w:w="0" w:type="auto"/>
            <w:vMerge/>
          </w:tcPr>
          <w:p w14:paraId="100C239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CBD01C9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</w:tcPr>
          <w:p w14:paraId="39FA57E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3B7C104D" w14:textId="77777777" w:rsidTr="009768C2">
        <w:trPr>
          <w:cantSplit/>
        </w:trPr>
        <w:tc>
          <w:tcPr>
            <w:tcW w:w="0" w:type="auto"/>
            <w:vMerge/>
          </w:tcPr>
          <w:p w14:paraId="29568DA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8853E5E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</w:tcPr>
          <w:p w14:paraId="2AB6A24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073920AD" w14:textId="77777777" w:rsidTr="009768C2">
        <w:trPr>
          <w:cantSplit/>
        </w:trPr>
        <w:tc>
          <w:tcPr>
            <w:tcW w:w="0" w:type="auto"/>
            <w:vMerge w:val="restart"/>
          </w:tcPr>
          <w:p w14:paraId="218A2EA5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4D2C2D28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32CD40BB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572456" w:rsidRPr="0010548E" w14:paraId="3D0A01C6" w14:textId="77777777" w:rsidTr="009768C2">
        <w:trPr>
          <w:cantSplit/>
        </w:trPr>
        <w:tc>
          <w:tcPr>
            <w:tcW w:w="0" w:type="auto"/>
            <w:vMerge/>
          </w:tcPr>
          <w:p w14:paraId="35A73F0D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C2AA405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1a</w:t>
            </w:r>
          </w:p>
        </w:tc>
        <w:tc>
          <w:tcPr>
            <w:tcW w:w="0" w:type="auto"/>
          </w:tcPr>
          <w:p w14:paraId="3AE34CE7" w14:textId="06082AC3" w:rsidR="00061CAC" w:rsidRPr="0010548E" w:rsidRDefault="00875BA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572456" w:rsidRPr="0010548E" w14:paraId="55F79585" w14:textId="77777777" w:rsidTr="009768C2">
        <w:trPr>
          <w:cantSplit/>
        </w:trPr>
        <w:tc>
          <w:tcPr>
            <w:tcW w:w="0" w:type="auto"/>
            <w:vMerge/>
          </w:tcPr>
          <w:p w14:paraId="43F2EA3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90F046F" w14:textId="02F0927B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029FDBA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576771F4" w14:textId="77777777" w:rsidTr="009768C2">
        <w:trPr>
          <w:cantSplit/>
        </w:trPr>
        <w:tc>
          <w:tcPr>
            <w:tcW w:w="0" w:type="auto"/>
            <w:vMerge/>
          </w:tcPr>
          <w:p w14:paraId="162FFE1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A32711F" w14:textId="62302E08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C2A8CC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3EE71B3C" w14:textId="77777777" w:rsidTr="009768C2">
        <w:trPr>
          <w:cantSplit/>
        </w:trPr>
        <w:tc>
          <w:tcPr>
            <w:tcW w:w="0" w:type="auto"/>
            <w:vMerge/>
          </w:tcPr>
          <w:p w14:paraId="368B784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F9319EF" w14:textId="6D62CF55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956B83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076C5DA7" w14:textId="77777777" w:rsidTr="009768C2">
        <w:trPr>
          <w:cantSplit/>
        </w:trPr>
        <w:tc>
          <w:tcPr>
            <w:tcW w:w="0" w:type="auto"/>
            <w:vMerge/>
          </w:tcPr>
          <w:p w14:paraId="430C982D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536C5D8" w14:textId="02B8EC5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150E4F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1714C79F" w14:textId="77777777" w:rsidTr="009768C2">
        <w:trPr>
          <w:cantSplit/>
        </w:trPr>
        <w:tc>
          <w:tcPr>
            <w:tcW w:w="0" w:type="auto"/>
            <w:vMerge/>
          </w:tcPr>
          <w:p w14:paraId="6351908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B237CF7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B7DE05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228E43AE" w14:textId="77777777" w:rsidTr="009768C2">
        <w:trPr>
          <w:cantSplit/>
        </w:trPr>
        <w:tc>
          <w:tcPr>
            <w:tcW w:w="0" w:type="auto"/>
            <w:vMerge/>
          </w:tcPr>
          <w:p w14:paraId="133AD9F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3C85283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712428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2B72D27E" w14:textId="77777777" w:rsidTr="009768C2">
        <w:trPr>
          <w:cantSplit/>
        </w:trPr>
        <w:tc>
          <w:tcPr>
            <w:tcW w:w="0" w:type="auto"/>
            <w:vMerge/>
          </w:tcPr>
          <w:p w14:paraId="46C7248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0D04ED7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26D701D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510444B7" w14:textId="77777777" w:rsidTr="009768C2">
        <w:trPr>
          <w:cantSplit/>
        </w:trPr>
        <w:tc>
          <w:tcPr>
            <w:tcW w:w="0" w:type="auto"/>
            <w:vMerge/>
          </w:tcPr>
          <w:p w14:paraId="6F01E9F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779796E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A343C9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1F2418A5" w14:textId="77777777" w:rsidTr="009768C2">
        <w:trPr>
          <w:cantSplit/>
        </w:trPr>
        <w:tc>
          <w:tcPr>
            <w:tcW w:w="0" w:type="auto"/>
            <w:vMerge/>
          </w:tcPr>
          <w:p w14:paraId="2BCD099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3F65313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BDE02F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551EA7D0" w14:textId="77777777" w:rsidTr="009768C2">
        <w:trPr>
          <w:cantSplit/>
        </w:trPr>
        <w:tc>
          <w:tcPr>
            <w:tcW w:w="0" w:type="auto"/>
            <w:vMerge w:val="restart"/>
          </w:tcPr>
          <w:p w14:paraId="46D228CA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0773A5BA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7AA989F6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572456" w:rsidRPr="0010548E" w14:paraId="1046F9EE" w14:textId="77777777" w:rsidTr="009768C2">
        <w:trPr>
          <w:cantSplit/>
        </w:trPr>
        <w:tc>
          <w:tcPr>
            <w:tcW w:w="0" w:type="auto"/>
            <w:vMerge/>
          </w:tcPr>
          <w:p w14:paraId="1418C3B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519CFBA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A42D08A" w14:textId="7B6FDFEE" w:rsidR="00061CAC" w:rsidRPr="0010548E" w:rsidRDefault="00C31B8D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572456" w:rsidRPr="0010548E" w14:paraId="76B2B503" w14:textId="77777777" w:rsidTr="009768C2">
        <w:trPr>
          <w:cantSplit/>
        </w:trPr>
        <w:tc>
          <w:tcPr>
            <w:tcW w:w="0" w:type="auto"/>
            <w:vMerge/>
          </w:tcPr>
          <w:p w14:paraId="0DEED0F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DD45639" w14:textId="0DEE9FE1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5FC9A2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6EE70563" w14:textId="77777777" w:rsidTr="009768C2">
        <w:trPr>
          <w:cantSplit/>
        </w:trPr>
        <w:tc>
          <w:tcPr>
            <w:tcW w:w="0" w:type="auto"/>
            <w:vMerge/>
          </w:tcPr>
          <w:p w14:paraId="40D7353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B207172" w14:textId="16783C4E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6ACD15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3D0B77F1" w14:textId="77777777" w:rsidTr="009768C2">
        <w:trPr>
          <w:cantSplit/>
        </w:trPr>
        <w:tc>
          <w:tcPr>
            <w:tcW w:w="0" w:type="auto"/>
            <w:vMerge/>
          </w:tcPr>
          <w:p w14:paraId="2FC6958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0646CAF" w14:textId="1DAE2D5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7AA585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3132FAB0" w14:textId="77777777" w:rsidTr="009768C2">
        <w:trPr>
          <w:cantSplit/>
        </w:trPr>
        <w:tc>
          <w:tcPr>
            <w:tcW w:w="0" w:type="auto"/>
            <w:vMerge/>
          </w:tcPr>
          <w:p w14:paraId="7C0521D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BEFB494" w14:textId="3E0E3481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5EF87A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5968FDE1" w14:textId="77777777" w:rsidTr="009768C2">
        <w:trPr>
          <w:cantSplit/>
        </w:trPr>
        <w:tc>
          <w:tcPr>
            <w:tcW w:w="0" w:type="auto"/>
            <w:vMerge/>
          </w:tcPr>
          <w:p w14:paraId="0BC80B8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470035B" w14:textId="420100CB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83D797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6E4C86F5" w14:textId="77777777" w:rsidTr="009768C2">
        <w:trPr>
          <w:cantSplit/>
        </w:trPr>
        <w:tc>
          <w:tcPr>
            <w:tcW w:w="0" w:type="auto"/>
            <w:vMerge/>
          </w:tcPr>
          <w:p w14:paraId="2BE0770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D443784" w14:textId="3B8853F9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D129E3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6F4D284F" w14:textId="77777777" w:rsidTr="009768C2">
        <w:trPr>
          <w:cantSplit/>
        </w:trPr>
        <w:tc>
          <w:tcPr>
            <w:tcW w:w="0" w:type="auto"/>
            <w:vMerge/>
          </w:tcPr>
          <w:p w14:paraId="08E2633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003D76A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E6BF97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0867FB39" w14:textId="77777777" w:rsidTr="009768C2">
        <w:trPr>
          <w:cantSplit/>
        </w:trPr>
        <w:tc>
          <w:tcPr>
            <w:tcW w:w="0" w:type="auto"/>
            <w:vMerge/>
          </w:tcPr>
          <w:p w14:paraId="7E104AB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2105887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821167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572456" w:rsidRPr="0010548E" w14:paraId="10284E42" w14:textId="77777777" w:rsidTr="009768C2">
        <w:trPr>
          <w:cantSplit/>
        </w:trPr>
        <w:tc>
          <w:tcPr>
            <w:tcW w:w="0" w:type="auto"/>
            <w:vMerge/>
          </w:tcPr>
          <w:p w14:paraId="181D765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D5125F8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D2A706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061CAC" w:rsidRPr="0010548E" w14:paraId="2144489D" w14:textId="77777777" w:rsidTr="009768C2">
        <w:trPr>
          <w:cantSplit/>
        </w:trPr>
        <w:tc>
          <w:tcPr>
            <w:tcW w:w="0" w:type="auto"/>
          </w:tcPr>
          <w:p w14:paraId="754EFE3C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727C2FD7" w14:textId="3026BC1D" w:rsidR="00061CAC" w:rsidRPr="0010548E" w:rsidRDefault="00934B1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#36</w:t>
            </w:r>
          </w:p>
        </w:tc>
      </w:tr>
      <w:tr w:rsidR="00061CAC" w:rsidRPr="0010548E" w14:paraId="15008EBD" w14:textId="77777777" w:rsidTr="009768C2">
        <w:trPr>
          <w:cantSplit/>
        </w:trPr>
        <w:tc>
          <w:tcPr>
            <w:tcW w:w="0" w:type="auto"/>
          </w:tcPr>
          <w:p w14:paraId="53A26C1A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1919FCB6" w14:textId="2071E453" w:rsidR="00061CAC" w:rsidRPr="0010548E" w:rsidRDefault="00713464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Medium</w:t>
            </w:r>
          </w:p>
        </w:tc>
      </w:tr>
      <w:tr w:rsidR="00061CAC" w:rsidRPr="0010548E" w14:paraId="7634D04E" w14:textId="77777777" w:rsidTr="009768C2">
        <w:trPr>
          <w:cantSplit/>
        </w:trPr>
        <w:tc>
          <w:tcPr>
            <w:tcW w:w="0" w:type="auto"/>
          </w:tcPr>
          <w:p w14:paraId="51709A1D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67D51FE0" w14:textId="239D6E3E" w:rsidR="00061CAC" w:rsidRPr="0010548E" w:rsidRDefault="00713464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</w:t>
            </w:r>
          </w:p>
        </w:tc>
      </w:tr>
      <w:tr w:rsidR="00061CAC" w:rsidRPr="0010548E" w14:paraId="554A06CE" w14:textId="77777777" w:rsidTr="009768C2">
        <w:trPr>
          <w:cantSplit/>
        </w:trPr>
        <w:tc>
          <w:tcPr>
            <w:tcW w:w="0" w:type="auto"/>
          </w:tcPr>
          <w:p w14:paraId="63282ACF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16FF2563" w14:textId="435377E9" w:rsidR="00061CAC" w:rsidRPr="0010548E" w:rsidRDefault="00713464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Whenever a player can control 5 groups</w:t>
            </w:r>
          </w:p>
        </w:tc>
      </w:tr>
      <w:tr w:rsidR="00061CAC" w:rsidRPr="0010548E" w14:paraId="239A1944" w14:textId="77777777" w:rsidTr="009768C2">
        <w:trPr>
          <w:cantSplit/>
        </w:trPr>
        <w:tc>
          <w:tcPr>
            <w:tcW w:w="0" w:type="auto"/>
          </w:tcPr>
          <w:p w14:paraId="13F3DD63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0D80DC8F" w14:textId="206C27DF" w:rsidR="00061CAC" w:rsidRPr="0010548E" w:rsidRDefault="004607F7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061CAC" w:rsidRPr="0010548E" w14:paraId="189D26C5" w14:textId="77777777" w:rsidTr="009768C2">
        <w:trPr>
          <w:cantSplit/>
        </w:trPr>
        <w:tc>
          <w:tcPr>
            <w:tcW w:w="0" w:type="auto"/>
          </w:tcPr>
          <w:p w14:paraId="69C80BD5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3A7AEB2E" w14:textId="77DAA5EB" w:rsidR="00061CAC" w:rsidRPr="0010548E" w:rsidRDefault="00713464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4607F7" w:rsidRPr="0010548E" w14:paraId="1D36804C" w14:textId="77777777" w:rsidTr="009768C2">
        <w:trPr>
          <w:cantSplit/>
        </w:trPr>
        <w:tc>
          <w:tcPr>
            <w:tcW w:w="0" w:type="auto"/>
          </w:tcPr>
          <w:p w14:paraId="5FE50BFC" w14:textId="77777777" w:rsidR="004607F7" w:rsidRPr="0010548E" w:rsidRDefault="004607F7" w:rsidP="004607F7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7109BA21" w14:textId="5C6605C6" w:rsidR="004607F7" w:rsidRPr="0010548E" w:rsidRDefault="004607F7" w:rsidP="004607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4607F7" w:rsidRPr="0010548E" w14:paraId="02AD37E8" w14:textId="77777777" w:rsidTr="009768C2">
        <w:trPr>
          <w:cantSplit/>
        </w:trPr>
        <w:tc>
          <w:tcPr>
            <w:tcW w:w="0" w:type="auto"/>
          </w:tcPr>
          <w:p w14:paraId="4EE4A446" w14:textId="77777777" w:rsidR="004607F7" w:rsidRPr="0010548E" w:rsidRDefault="004607F7" w:rsidP="004607F7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347EE1E7" w14:textId="50F851AC" w:rsidR="004607F7" w:rsidRPr="0010548E" w:rsidRDefault="004607F7" w:rsidP="004607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061CAC" w:rsidRPr="0010548E" w14:paraId="533212E8" w14:textId="77777777" w:rsidTr="009768C2">
        <w:trPr>
          <w:cantSplit/>
        </w:trPr>
        <w:tc>
          <w:tcPr>
            <w:tcW w:w="0" w:type="auto"/>
          </w:tcPr>
          <w:p w14:paraId="4A4682B7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0E11929C" w14:textId="74DBFE69" w:rsidR="00061CAC" w:rsidRPr="0010548E" w:rsidRDefault="00713464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#33</w:t>
            </w:r>
          </w:p>
        </w:tc>
      </w:tr>
      <w:tr w:rsidR="00061CAC" w:rsidRPr="0010548E" w14:paraId="505083ED" w14:textId="77777777" w:rsidTr="009768C2">
        <w:trPr>
          <w:cantSplit/>
        </w:trPr>
        <w:tc>
          <w:tcPr>
            <w:tcW w:w="0" w:type="auto"/>
          </w:tcPr>
          <w:p w14:paraId="430C3CE0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47883B1C" w14:textId="7763079E" w:rsidR="00061CAC" w:rsidRPr="0010548E" w:rsidRDefault="00713464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061CAC" w:rsidRPr="0010548E" w14:paraId="57CC42C9" w14:textId="77777777" w:rsidTr="009768C2">
        <w:trPr>
          <w:cantSplit/>
        </w:trPr>
        <w:tc>
          <w:tcPr>
            <w:tcW w:w="0" w:type="auto"/>
          </w:tcPr>
          <w:p w14:paraId="3BE2045F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68CE923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061CAC" w:rsidRPr="0010548E" w14:paraId="6AD5CDEB" w14:textId="77777777" w:rsidTr="009768C2">
        <w:trPr>
          <w:cantSplit/>
        </w:trPr>
        <w:tc>
          <w:tcPr>
            <w:tcW w:w="0" w:type="auto"/>
          </w:tcPr>
          <w:p w14:paraId="522B0E0F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58C724A6" w14:textId="64334492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5D4F0849" w14:textId="27499381" w:rsidR="00061CAC" w:rsidRDefault="00061CAC">
      <w:pPr>
        <w:rPr>
          <w:rFonts w:asciiTheme="minorHAnsi" w:hAnsiTheme="minorHAnsi" w:cstheme="minorHAnsi"/>
        </w:rPr>
      </w:pPr>
    </w:p>
    <w:p w14:paraId="4CAC7B54" w14:textId="10041997" w:rsidR="00061CAC" w:rsidRDefault="00061CAC">
      <w:pPr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00" w:firstRow="0" w:lastRow="0" w:firstColumn="0" w:lastColumn="0" w:noHBand="0" w:noVBand="0"/>
      </w:tblPr>
      <w:tblGrid>
        <w:gridCol w:w="3525"/>
        <w:gridCol w:w="583"/>
        <w:gridCol w:w="5755"/>
      </w:tblGrid>
      <w:tr w:rsidR="009D73FE" w:rsidRPr="0010548E" w14:paraId="7ECEBDA6" w14:textId="77777777" w:rsidTr="009768C2">
        <w:tc>
          <w:tcPr>
            <w:tcW w:w="0" w:type="auto"/>
          </w:tcPr>
          <w:p w14:paraId="74EE80BD" w14:textId="6DB74559" w:rsidR="00061CAC" w:rsidRPr="0010548E" w:rsidRDefault="00061CAC" w:rsidP="009768C2">
            <w:pPr>
              <w:pStyle w:val="Heading1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br w:type="page"/>
              <w:t>USE CASE #</w:t>
            </w:r>
            <w:r w:rsidR="004748B2"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0" w:type="auto"/>
            <w:gridSpan w:val="2"/>
          </w:tcPr>
          <w:p w14:paraId="7CCDD0C3" w14:textId="66D870DA" w:rsidR="00061CAC" w:rsidRPr="0010548E" w:rsidRDefault="004748B2" w:rsidP="009768C2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 with Gnomes of Zurich</w:t>
            </w:r>
          </w:p>
        </w:tc>
      </w:tr>
      <w:tr w:rsidR="009D73FE" w:rsidRPr="0010548E" w14:paraId="0E526BC2" w14:textId="77777777" w:rsidTr="009768C2">
        <w:tc>
          <w:tcPr>
            <w:tcW w:w="0" w:type="auto"/>
          </w:tcPr>
          <w:p w14:paraId="5C4E9066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Goal in Context</w:t>
            </w:r>
          </w:p>
        </w:tc>
        <w:tc>
          <w:tcPr>
            <w:tcW w:w="0" w:type="auto"/>
            <w:gridSpan w:val="2"/>
          </w:tcPr>
          <w:p w14:paraId="4D068613" w14:textId="7CA0B468" w:rsidR="00061CAC" w:rsidRPr="0010548E" w:rsidRDefault="009D73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Collect 150 Megabucks (in the whole power structure’s treasuries)</w:t>
            </w:r>
          </w:p>
        </w:tc>
      </w:tr>
      <w:tr w:rsidR="009D73FE" w:rsidRPr="0010548E" w14:paraId="02C99D1F" w14:textId="77777777" w:rsidTr="009768C2">
        <w:tc>
          <w:tcPr>
            <w:tcW w:w="0" w:type="auto"/>
          </w:tcPr>
          <w:p w14:paraId="0AFCB7B0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Scope &amp; Level</w:t>
            </w:r>
          </w:p>
        </w:tc>
        <w:tc>
          <w:tcPr>
            <w:tcW w:w="0" w:type="auto"/>
            <w:gridSpan w:val="2"/>
          </w:tcPr>
          <w:p w14:paraId="1C1F95FC" w14:textId="55A05D66" w:rsidR="00061CAC" w:rsidRPr="0010548E" w:rsidRDefault="004607F7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Affects the user</w:t>
            </w:r>
          </w:p>
        </w:tc>
      </w:tr>
      <w:tr w:rsidR="009D73FE" w:rsidRPr="0010548E" w14:paraId="5819487F" w14:textId="77777777" w:rsidTr="009768C2">
        <w:tc>
          <w:tcPr>
            <w:tcW w:w="0" w:type="auto"/>
          </w:tcPr>
          <w:p w14:paraId="0B9D6710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Preconditions</w:t>
            </w:r>
          </w:p>
        </w:tc>
        <w:tc>
          <w:tcPr>
            <w:tcW w:w="0" w:type="auto"/>
            <w:gridSpan w:val="2"/>
          </w:tcPr>
          <w:p w14:paraId="30877827" w14:textId="2A7C802D" w:rsidR="00061CAC" w:rsidRPr="0010548E" w:rsidRDefault="009D73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There must be enough money to collect from</w:t>
            </w:r>
          </w:p>
        </w:tc>
      </w:tr>
      <w:tr w:rsidR="009D73FE" w:rsidRPr="0010548E" w14:paraId="638DACBA" w14:textId="77777777" w:rsidTr="009768C2">
        <w:tc>
          <w:tcPr>
            <w:tcW w:w="0" w:type="auto"/>
          </w:tcPr>
          <w:p w14:paraId="5CFF2702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Success End Condition</w:t>
            </w:r>
          </w:p>
        </w:tc>
        <w:tc>
          <w:tcPr>
            <w:tcW w:w="0" w:type="auto"/>
            <w:gridSpan w:val="2"/>
          </w:tcPr>
          <w:p w14:paraId="43886B6A" w14:textId="19C36163" w:rsidR="00061CAC" w:rsidRPr="0010548E" w:rsidRDefault="009D73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has collected their 150 MB</w:t>
            </w:r>
          </w:p>
        </w:tc>
      </w:tr>
      <w:tr w:rsidR="009D73FE" w:rsidRPr="0010548E" w14:paraId="1CD27B62" w14:textId="77777777" w:rsidTr="009768C2">
        <w:tc>
          <w:tcPr>
            <w:tcW w:w="0" w:type="auto"/>
          </w:tcPr>
          <w:p w14:paraId="4D285900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Failed End Condition</w:t>
            </w:r>
          </w:p>
        </w:tc>
        <w:tc>
          <w:tcPr>
            <w:tcW w:w="0" w:type="auto"/>
            <w:gridSpan w:val="2"/>
          </w:tcPr>
          <w:p w14:paraId="1FEB3164" w14:textId="5C5648BE" w:rsidR="00061CAC" w:rsidRPr="0010548E" w:rsidRDefault="009D73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did not collect 150 MB</w:t>
            </w:r>
          </w:p>
        </w:tc>
      </w:tr>
      <w:tr w:rsidR="009D73FE" w:rsidRPr="0010548E" w14:paraId="1EEAA7C6" w14:textId="77777777" w:rsidTr="009768C2">
        <w:tc>
          <w:tcPr>
            <w:tcW w:w="0" w:type="auto"/>
          </w:tcPr>
          <w:p w14:paraId="51D41EF7" w14:textId="77777777" w:rsidR="006F2E4F" w:rsidRPr="0010548E" w:rsidRDefault="006F2E4F" w:rsidP="006F2E4F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Primary Actors</w:t>
            </w:r>
          </w:p>
        </w:tc>
        <w:tc>
          <w:tcPr>
            <w:tcW w:w="0" w:type="auto"/>
            <w:gridSpan w:val="2"/>
          </w:tcPr>
          <w:p w14:paraId="51B4C4B1" w14:textId="4F6C5F02" w:rsidR="006F2E4F" w:rsidRPr="0010548E" w:rsidRDefault="006F2E4F" w:rsidP="006F2E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(Player)</w:t>
            </w:r>
          </w:p>
        </w:tc>
      </w:tr>
      <w:tr w:rsidR="009D73FE" w:rsidRPr="0010548E" w14:paraId="5E44556D" w14:textId="77777777" w:rsidTr="009768C2">
        <w:tc>
          <w:tcPr>
            <w:tcW w:w="0" w:type="auto"/>
          </w:tcPr>
          <w:p w14:paraId="2B3318DE" w14:textId="77777777" w:rsidR="006F2E4F" w:rsidRPr="0010548E" w:rsidRDefault="006F2E4F" w:rsidP="006F2E4F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Secondary Actors</w:t>
            </w:r>
          </w:p>
        </w:tc>
        <w:tc>
          <w:tcPr>
            <w:tcW w:w="0" w:type="auto"/>
            <w:gridSpan w:val="2"/>
          </w:tcPr>
          <w:p w14:paraId="624DD07E" w14:textId="0B85AE84" w:rsidR="006F2E4F" w:rsidRPr="0010548E" w:rsidRDefault="006F2E4F" w:rsidP="006F2E4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</w:t>
            </w:r>
          </w:p>
        </w:tc>
      </w:tr>
      <w:tr w:rsidR="009D73FE" w:rsidRPr="0010548E" w14:paraId="6709683A" w14:textId="77777777" w:rsidTr="009768C2">
        <w:tc>
          <w:tcPr>
            <w:tcW w:w="0" w:type="auto"/>
          </w:tcPr>
          <w:p w14:paraId="7E8E26C3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Trigger</w:t>
            </w:r>
          </w:p>
        </w:tc>
        <w:tc>
          <w:tcPr>
            <w:tcW w:w="0" w:type="auto"/>
            <w:gridSpan w:val="2"/>
          </w:tcPr>
          <w:p w14:paraId="2E7203D2" w14:textId="5C5A6445" w:rsidR="00061CAC" w:rsidRPr="0010548E" w:rsidRDefault="00636B1A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 megabucks is</w:t>
            </w:r>
            <w:r w:rsidR="0038577B">
              <w:rPr>
                <w:rFonts w:asciiTheme="minorHAnsi" w:hAnsiTheme="minorHAnsi" w:cstheme="minorHAnsi"/>
              </w:rPr>
              <w:t xml:space="preserve"> 150 or more</w:t>
            </w:r>
          </w:p>
        </w:tc>
      </w:tr>
      <w:tr w:rsidR="009D73FE" w:rsidRPr="0010548E" w14:paraId="05683116" w14:textId="77777777" w:rsidTr="009768C2">
        <w:trPr>
          <w:cantSplit/>
        </w:trPr>
        <w:tc>
          <w:tcPr>
            <w:tcW w:w="0" w:type="auto"/>
            <w:vMerge w:val="restart"/>
          </w:tcPr>
          <w:p w14:paraId="6EF06A36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0" w:type="auto"/>
          </w:tcPr>
          <w:p w14:paraId="18277E19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Step </w:t>
            </w:r>
          </w:p>
        </w:tc>
        <w:tc>
          <w:tcPr>
            <w:tcW w:w="0" w:type="auto"/>
          </w:tcPr>
          <w:p w14:paraId="3E1D4EE3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Action</w:t>
            </w:r>
          </w:p>
        </w:tc>
      </w:tr>
      <w:tr w:rsidR="009D73FE" w:rsidRPr="0010548E" w14:paraId="5B2E3782" w14:textId="77777777" w:rsidTr="009768C2">
        <w:trPr>
          <w:cantSplit/>
        </w:trPr>
        <w:tc>
          <w:tcPr>
            <w:tcW w:w="0" w:type="auto"/>
            <w:vMerge/>
          </w:tcPr>
          <w:p w14:paraId="092FCB9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9A16AD2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108BB868" w14:textId="17CE2878" w:rsidR="00061CAC" w:rsidRPr="0010548E" w:rsidRDefault="009D73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collects megabucks</w:t>
            </w:r>
          </w:p>
        </w:tc>
      </w:tr>
      <w:tr w:rsidR="009D73FE" w:rsidRPr="0010548E" w14:paraId="4A38E02C" w14:textId="77777777" w:rsidTr="009768C2">
        <w:trPr>
          <w:cantSplit/>
        </w:trPr>
        <w:tc>
          <w:tcPr>
            <w:tcW w:w="0" w:type="auto"/>
            <w:vMerge/>
          </w:tcPr>
          <w:p w14:paraId="17146C3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5893D3A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0" w:type="auto"/>
          </w:tcPr>
          <w:p w14:paraId="7CFE7E1C" w14:textId="59FBE4C6" w:rsidR="00061CAC" w:rsidRPr="0010548E" w:rsidRDefault="009D73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System counts user’s megabucks</w:t>
            </w:r>
          </w:p>
        </w:tc>
      </w:tr>
      <w:tr w:rsidR="009D73FE" w:rsidRPr="0010548E" w14:paraId="03D60FE5" w14:textId="77777777" w:rsidTr="009768C2">
        <w:trPr>
          <w:cantSplit/>
          <w:trHeight w:val="80"/>
        </w:trPr>
        <w:tc>
          <w:tcPr>
            <w:tcW w:w="0" w:type="auto"/>
            <w:vMerge/>
          </w:tcPr>
          <w:p w14:paraId="02FCD65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8B6D591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0" w:type="auto"/>
          </w:tcPr>
          <w:p w14:paraId="592BE3FC" w14:textId="1B4EF9AF" w:rsidR="00061CAC" w:rsidRPr="0010548E" w:rsidRDefault="009D73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has 150 Megabucks (in the whole power structure’s treasuries)</w:t>
            </w:r>
          </w:p>
        </w:tc>
      </w:tr>
      <w:tr w:rsidR="009D73FE" w:rsidRPr="0010548E" w14:paraId="5C7C4E62" w14:textId="77777777" w:rsidTr="009768C2">
        <w:trPr>
          <w:cantSplit/>
        </w:trPr>
        <w:tc>
          <w:tcPr>
            <w:tcW w:w="0" w:type="auto"/>
            <w:vMerge/>
          </w:tcPr>
          <w:p w14:paraId="462C736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253D42A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0" w:type="auto"/>
          </w:tcPr>
          <w:p w14:paraId="54FF2D5E" w14:textId="5102B8A3" w:rsidR="00061CAC" w:rsidRPr="0010548E" w:rsidRDefault="009D73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wins</w:t>
            </w:r>
          </w:p>
        </w:tc>
      </w:tr>
      <w:tr w:rsidR="009D73FE" w:rsidRPr="0010548E" w14:paraId="568642D1" w14:textId="77777777" w:rsidTr="009768C2">
        <w:trPr>
          <w:cantSplit/>
        </w:trPr>
        <w:tc>
          <w:tcPr>
            <w:tcW w:w="0" w:type="auto"/>
            <w:vMerge/>
          </w:tcPr>
          <w:p w14:paraId="27D7DA4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EDD6CA6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0" w:type="auto"/>
          </w:tcPr>
          <w:p w14:paraId="2F9DDF2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52E2A4DA" w14:textId="77777777" w:rsidTr="009768C2">
        <w:trPr>
          <w:cantSplit/>
        </w:trPr>
        <w:tc>
          <w:tcPr>
            <w:tcW w:w="0" w:type="auto"/>
            <w:vMerge/>
          </w:tcPr>
          <w:p w14:paraId="77BE247D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48AC413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0" w:type="auto"/>
          </w:tcPr>
          <w:p w14:paraId="6A90DFB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6C8C89C5" w14:textId="77777777" w:rsidTr="009768C2">
        <w:trPr>
          <w:cantSplit/>
        </w:trPr>
        <w:tc>
          <w:tcPr>
            <w:tcW w:w="0" w:type="auto"/>
            <w:vMerge/>
          </w:tcPr>
          <w:p w14:paraId="5BDB1C5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FDABA3F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0" w:type="auto"/>
          </w:tcPr>
          <w:p w14:paraId="05280D2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62759247" w14:textId="77777777" w:rsidTr="009768C2">
        <w:trPr>
          <w:cantSplit/>
        </w:trPr>
        <w:tc>
          <w:tcPr>
            <w:tcW w:w="0" w:type="auto"/>
            <w:vMerge/>
          </w:tcPr>
          <w:p w14:paraId="668E422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A8CA81C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0" w:type="auto"/>
          </w:tcPr>
          <w:p w14:paraId="011A212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597B647E" w14:textId="77777777" w:rsidTr="009768C2">
        <w:trPr>
          <w:cantSplit/>
        </w:trPr>
        <w:tc>
          <w:tcPr>
            <w:tcW w:w="0" w:type="auto"/>
            <w:vMerge/>
          </w:tcPr>
          <w:p w14:paraId="53799CD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B82AA63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0" w:type="auto"/>
          </w:tcPr>
          <w:p w14:paraId="5ECF805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072203CF" w14:textId="77777777" w:rsidTr="009768C2">
        <w:trPr>
          <w:cantSplit/>
        </w:trPr>
        <w:tc>
          <w:tcPr>
            <w:tcW w:w="0" w:type="auto"/>
            <w:vMerge/>
          </w:tcPr>
          <w:p w14:paraId="6DCB1C4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40895DA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0" w:type="auto"/>
          </w:tcPr>
          <w:p w14:paraId="78699FBD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5541F39A" w14:textId="77777777" w:rsidTr="009768C2">
        <w:trPr>
          <w:cantSplit/>
        </w:trPr>
        <w:tc>
          <w:tcPr>
            <w:tcW w:w="0" w:type="auto"/>
            <w:vMerge/>
          </w:tcPr>
          <w:p w14:paraId="3EF8D04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A5AF07C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0" w:type="auto"/>
          </w:tcPr>
          <w:p w14:paraId="3DC8A3D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306D00FC" w14:textId="77777777" w:rsidTr="009768C2">
        <w:trPr>
          <w:cantSplit/>
        </w:trPr>
        <w:tc>
          <w:tcPr>
            <w:tcW w:w="0" w:type="auto"/>
            <w:vMerge/>
          </w:tcPr>
          <w:p w14:paraId="5E2B30E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9FF5B6B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0" w:type="auto"/>
          </w:tcPr>
          <w:p w14:paraId="1462E16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3F1668F8" w14:textId="77777777" w:rsidTr="009768C2">
        <w:trPr>
          <w:cantSplit/>
        </w:trPr>
        <w:tc>
          <w:tcPr>
            <w:tcW w:w="0" w:type="auto"/>
            <w:vMerge w:val="restart"/>
          </w:tcPr>
          <w:p w14:paraId="60CB869B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EXTENSIONS</w:t>
            </w:r>
          </w:p>
        </w:tc>
        <w:tc>
          <w:tcPr>
            <w:tcW w:w="0" w:type="auto"/>
          </w:tcPr>
          <w:p w14:paraId="7AF7D7F3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112477D9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D73FE" w:rsidRPr="0010548E" w14:paraId="10B92247" w14:textId="77777777" w:rsidTr="009768C2">
        <w:trPr>
          <w:cantSplit/>
        </w:trPr>
        <w:tc>
          <w:tcPr>
            <w:tcW w:w="0" w:type="auto"/>
            <w:vMerge/>
          </w:tcPr>
          <w:p w14:paraId="59C5C13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29253FE" w14:textId="4F2B13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2ACF82A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11D71103" w14:textId="77777777" w:rsidTr="009768C2">
        <w:trPr>
          <w:cantSplit/>
        </w:trPr>
        <w:tc>
          <w:tcPr>
            <w:tcW w:w="0" w:type="auto"/>
            <w:vMerge/>
          </w:tcPr>
          <w:p w14:paraId="2964A80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58FE5A6" w14:textId="4296A415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C69CC7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70DF0486" w14:textId="77777777" w:rsidTr="009768C2">
        <w:trPr>
          <w:cantSplit/>
        </w:trPr>
        <w:tc>
          <w:tcPr>
            <w:tcW w:w="0" w:type="auto"/>
            <w:vMerge/>
          </w:tcPr>
          <w:p w14:paraId="02B450A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A869864" w14:textId="28218A0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89114F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2BCA1F79" w14:textId="77777777" w:rsidTr="009768C2">
        <w:trPr>
          <w:cantSplit/>
        </w:trPr>
        <w:tc>
          <w:tcPr>
            <w:tcW w:w="0" w:type="auto"/>
            <w:vMerge/>
          </w:tcPr>
          <w:p w14:paraId="36BD87F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0169967" w14:textId="29B90490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E07C981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6E12CB05" w14:textId="77777777" w:rsidTr="009768C2">
        <w:trPr>
          <w:cantSplit/>
        </w:trPr>
        <w:tc>
          <w:tcPr>
            <w:tcW w:w="0" w:type="auto"/>
            <w:vMerge/>
          </w:tcPr>
          <w:p w14:paraId="042634F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8CB5AB9" w14:textId="39F0CFDF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C64475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276ECB37" w14:textId="77777777" w:rsidTr="009768C2">
        <w:trPr>
          <w:cantSplit/>
        </w:trPr>
        <w:tc>
          <w:tcPr>
            <w:tcW w:w="0" w:type="auto"/>
            <w:vMerge/>
          </w:tcPr>
          <w:p w14:paraId="620371E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935AB1F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AF295EF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7834EE45" w14:textId="77777777" w:rsidTr="009768C2">
        <w:trPr>
          <w:cantSplit/>
        </w:trPr>
        <w:tc>
          <w:tcPr>
            <w:tcW w:w="0" w:type="auto"/>
            <w:vMerge/>
          </w:tcPr>
          <w:p w14:paraId="6076CB3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85E7C02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BC824B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7A0FA1A4" w14:textId="77777777" w:rsidTr="009768C2">
        <w:trPr>
          <w:cantSplit/>
        </w:trPr>
        <w:tc>
          <w:tcPr>
            <w:tcW w:w="0" w:type="auto"/>
            <w:vMerge/>
          </w:tcPr>
          <w:p w14:paraId="21A5C807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FF76ADD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1CB949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17E52CEE" w14:textId="77777777" w:rsidTr="009768C2">
        <w:trPr>
          <w:cantSplit/>
        </w:trPr>
        <w:tc>
          <w:tcPr>
            <w:tcW w:w="0" w:type="auto"/>
            <w:vMerge/>
          </w:tcPr>
          <w:p w14:paraId="44B9136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B2A4CE2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0D4343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60B469F8" w14:textId="77777777" w:rsidTr="009768C2">
        <w:trPr>
          <w:cantSplit/>
        </w:trPr>
        <w:tc>
          <w:tcPr>
            <w:tcW w:w="0" w:type="auto"/>
            <w:vMerge/>
          </w:tcPr>
          <w:p w14:paraId="4DF96A6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4748168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4955A4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223F108C" w14:textId="77777777" w:rsidTr="009768C2">
        <w:trPr>
          <w:cantSplit/>
        </w:trPr>
        <w:tc>
          <w:tcPr>
            <w:tcW w:w="0" w:type="auto"/>
            <w:vMerge w:val="restart"/>
          </w:tcPr>
          <w:p w14:paraId="045240B0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SUB-VARIATIONS</w:t>
            </w:r>
          </w:p>
        </w:tc>
        <w:tc>
          <w:tcPr>
            <w:tcW w:w="0" w:type="auto"/>
          </w:tcPr>
          <w:p w14:paraId="6288617F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Step</w:t>
            </w:r>
          </w:p>
        </w:tc>
        <w:tc>
          <w:tcPr>
            <w:tcW w:w="0" w:type="auto"/>
          </w:tcPr>
          <w:p w14:paraId="251142DE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Branching Action</w:t>
            </w:r>
          </w:p>
        </w:tc>
      </w:tr>
      <w:tr w:rsidR="009D73FE" w:rsidRPr="0010548E" w14:paraId="40386AA3" w14:textId="77777777" w:rsidTr="009768C2">
        <w:trPr>
          <w:cantSplit/>
        </w:trPr>
        <w:tc>
          <w:tcPr>
            <w:tcW w:w="0" w:type="auto"/>
            <w:vMerge/>
          </w:tcPr>
          <w:p w14:paraId="686A92CA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B8E379B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0" w:type="auto"/>
          </w:tcPr>
          <w:p w14:paraId="79F8288C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47ACCCAC" w14:textId="77777777" w:rsidTr="009768C2">
        <w:trPr>
          <w:cantSplit/>
        </w:trPr>
        <w:tc>
          <w:tcPr>
            <w:tcW w:w="0" w:type="auto"/>
            <w:vMerge/>
          </w:tcPr>
          <w:p w14:paraId="4F5FB8B8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263E4BF4" w14:textId="66636365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EF492B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457DBC51" w14:textId="77777777" w:rsidTr="009768C2">
        <w:trPr>
          <w:cantSplit/>
        </w:trPr>
        <w:tc>
          <w:tcPr>
            <w:tcW w:w="0" w:type="auto"/>
            <w:vMerge/>
          </w:tcPr>
          <w:p w14:paraId="4B34AEB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3F1E655D" w14:textId="0DE8FB2D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C2368F2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62BC4D35" w14:textId="77777777" w:rsidTr="009768C2">
        <w:trPr>
          <w:cantSplit/>
        </w:trPr>
        <w:tc>
          <w:tcPr>
            <w:tcW w:w="0" w:type="auto"/>
            <w:vMerge/>
          </w:tcPr>
          <w:p w14:paraId="03AE564E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231B0DF" w14:textId="3DF8ACE3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75B403D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7A7FB49A" w14:textId="77777777" w:rsidTr="009768C2">
        <w:trPr>
          <w:cantSplit/>
        </w:trPr>
        <w:tc>
          <w:tcPr>
            <w:tcW w:w="0" w:type="auto"/>
            <w:vMerge/>
          </w:tcPr>
          <w:p w14:paraId="6CEADD6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93D32AF" w14:textId="080D5B82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BCE0AC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28AE6547" w14:textId="77777777" w:rsidTr="009768C2">
        <w:trPr>
          <w:cantSplit/>
        </w:trPr>
        <w:tc>
          <w:tcPr>
            <w:tcW w:w="0" w:type="auto"/>
            <w:vMerge/>
          </w:tcPr>
          <w:p w14:paraId="1040690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120975AE" w14:textId="037C31F1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FF442A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7E041035" w14:textId="77777777" w:rsidTr="009768C2">
        <w:trPr>
          <w:cantSplit/>
        </w:trPr>
        <w:tc>
          <w:tcPr>
            <w:tcW w:w="0" w:type="auto"/>
            <w:vMerge/>
          </w:tcPr>
          <w:p w14:paraId="45700F63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70B2473" w14:textId="4E94A85E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18247AB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7F5DE4DD" w14:textId="77777777" w:rsidTr="009768C2">
        <w:trPr>
          <w:cantSplit/>
        </w:trPr>
        <w:tc>
          <w:tcPr>
            <w:tcW w:w="0" w:type="auto"/>
            <w:vMerge/>
          </w:tcPr>
          <w:p w14:paraId="7CEEBE15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6DFF2888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0C2E1D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580D2D9E" w14:textId="77777777" w:rsidTr="009768C2">
        <w:trPr>
          <w:cantSplit/>
        </w:trPr>
        <w:tc>
          <w:tcPr>
            <w:tcW w:w="0" w:type="auto"/>
            <w:vMerge/>
          </w:tcPr>
          <w:p w14:paraId="5021FFAD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435A6065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7D30E6A4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4335977C" w14:textId="77777777" w:rsidTr="009768C2">
        <w:trPr>
          <w:cantSplit/>
        </w:trPr>
        <w:tc>
          <w:tcPr>
            <w:tcW w:w="0" w:type="auto"/>
            <w:vMerge/>
          </w:tcPr>
          <w:p w14:paraId="0C9BF2F9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55C4F580" w14:textId="77777777" w:rsidR="00061CAC" w:rsidRPr="0010548E" w:rsidRDefault="00061CAC" w:rsidP="009768C2">
            <w:pPr>
              <w:pStyle w:val="Heading4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</w:tcPr>
          <w:p w14:paraId="000B0E70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</w:p>
        </w:tc>
      </w:tr>
      <w:tr w:rsidR="009D73FE" w:rsidRPr="0010548E" w14:paraId="5D3D4D6E" w14:textId="77777777" w:rsidTr="009768C2">
        <w:trPr>
          <w:cantSplit/>
        </w:trPr>
        <w:tc>
          <w:tcPr>
            <w:tcW w:w="0" w:type="auto"/>
          </w:tcPr>
          <w:p w14:paraId="7A013DBF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RELATED INFORMATION</w:t>
            </w:r>
          </w:p>
        </w:tc>
        <w:tc>
          <w:tcPr>
            <w:tcW w:w="0" w:type="auto"/>
            <w:gridSpan w:val="2"/>
          </w:tcPr>
          <w:p w14:paraId="1CAABDBA" w14:textId="631DB1FB" w:rsidR="00061CAC" w:rsidRPr="0010548E" w:rsidRDefault="008E2FB9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#37</w:t>
            </w:r>
          </w:p>
        </w:tc>
      </w:tr>
      <w:tr w:rsidR="009D73FE" w:rsidRPr="0010548E" w14:paraId="0A5576E1" w14:textId="77777777" w:rsidTr="009768C2">
        <w:trPr>
          <w:cantSplit/>
        </w:trPr>
        <w:tc>
          <w:tcPr>
            <w:tcW w:w="0" w:type="auto"/>
          </w:tcPr>
          <w:p w14:paraId="13D04C08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Priority:</w:t>
            </w:r>
          </w:p>
        </w:tc>
        <w:tc>
          <w:tcPr>
            <w:tcW w:w="0" w:type="auto"/>
            <w:gridSpan w:val="2"/>
          </w:tcPr>
          <w:p w14:paraId="390184EE" w14:textId="0B9E37D8" w:rsidR="00061CAC" w:rsidRPr="0010548E" w:rsidRDefault="00464A8C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Low</w:t>
            </w:r>
          </w:p>
        </w:tc>
      </w:tr>
      <w:tr w:rsidR="009D73FE" w:rsidRPr="0010548E" w14:paraId="54A1C940" w14:textId="77777777" w:rsidTr="009768C2">
        <w:trPr>
          <w:cantSplit/>
        </w:trPr>
        <w:tc>
          <w:tcPr>
            <w:tcW w:w="0" w:type="auto"/>
          </w:tcPr>
          <w:p w14:paraId="0BBE561B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0" w:type="auto"/>
            <w:gridSpan w:val="2"/>
          </w:tcPr>
          <w:p w14:paraId="1FF9FE69" w14:textId="0C51096D" w:rsidR="00061CAC" w:rsidRPr="0010548E" w:rsidRDefault="00464A8C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hr.</w:t>
            </w:r>
          </w:p>
        </w:tc>
      </w:tr>
      <w:tr w:rsidR="009D73FE" w:rsidRPr="0010548E" w14:paraId="596114D4" w14:textId="77777777" w:rsidTr="009768C2">
        <w:trPr>
          <w:cantSplit/>
        </w:trPr>
        <w:tc>
          <w:tcPr>
            <w:tcW w:w="0" w:type="auto"/>
          </w:tcPr>
          <w:p w14:paraId="5DB2848C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Frequency</w:t>
            </w:r>
          </w:p>
        </w:tc>
        <w:tc>
          <w:tcPr>
            <w:tcW w:w="0" w:type="auto"/>
            <w:gridSpan w:val="2"/>
          </w:tcPr>
          <w:p w14:paraId="2493E912" w14:textId="23369352" w:rsidR="00061CAC" w:rsidRPr="0010548E" w:rsidRDefault="00464A8C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Whenever a user collects 150 MB</w:t>
            </w:r>
          </w:p>
        </w:tc>
      </w:tr>
      <w:tr w:rsidR="009D73FE" w:rsidRPr="0010548E" w14:paraId="5A069D3D" w14:textId="77777777" w:rsidTr="009768C2">
        <w:trPr>
          <w:cantSplit/>
        </w:trPr>
        <w:tc>
          <w:tcPr>
            <w:tcW w:w="0" w:type="auto"/>
          </w:tcPr>
          <w:p w14:paraId="7C68F92E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Channels to actors</w:t>
            </w:r>
          </w:p>
        </w:tc>
        <w:tc>
          <w:tcPr>
            <w:tcW w:w="0" w:type="auto"/>
            <w:gridSpan w:val="2"/>
          </w:tcPr>
          <w:p w14:paraId="622C56B1" w14:textId="09369B76" w:rsidR="00061CAC" w:rsidRPr="0010548E" w:rsidRDefault="004607F7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D73FE" w:rsidRPr="0010548E" w14:paraId="23F2AFDF" w14:textId="77777777" w:rsidTr="009768C2">
        <w:trPr>
          <w:cantSplit/>
        </w:trPr>
        <w:tc>
          <w:tcPr>
            <w:tcW w:w="0" w:type="auto"/>
          </w:tcPr>
          <w:p w14:paraId="4ACB1E4D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 xml:space="preserve">OPEN ISSUES </w:t>
            </w:r>
          </w:p>
        </w:tc>
        <w:tc>
          <w:tcPr>
            <w:tcW w:w="0" w:type="auto"/>
            <w:gridSpan w:val="2"/>
          </w:tcPr>
          <w:p w14:paraId="6D565473" w14:textId="4056EE16" w:rsidR="00061CAC" w:rsidRPr="0010548E" w:rsidRDefault="009D73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D73FE" w:rsidRPr="0010548E" w14:paraId="6AB0B7E8" w14:textId="77777777" w:rsidTr="009768C2">
        <w:trPr>
          <w:cantSplit/>
        </w:trPr>
        <w:tc>
          <w:tcPr>
            <w:tcW w:w="0" w:type="auto"/>
          </w:tcPr>
          <w:p w14:paraId="3051CDA9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Due Date</w:t>
            </w:r>
          </w:p>
        </w:tc>
        <w:tc>
          <w:tcPr>
            <w:tcW w:w="0" w:type="auto"/>
            <w:gridSpan w:val="2"/>
          </w:tcPr>
          <w:p w14:paraId="4D4BA974" w14:textId="597733E5" w:rsidR="00061CAC" w:rsidRPr="0010548E" w:rsidRDefault="006F2E4F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July 03, 2019</w:t>
            </w:r>
          </w:p>
        </w:tc>
      </w:tr>
      <w:tr w:rsidR="009D73FE" w:rsidRPr="0010548E" w14:paraId="4D7D568C" w14:textId="77777777" w:rsidTr="009768C2">
        <w:trPr>
          <w:cantSplit/>
        </w:trPr>
        <w:tc>
          <w:tcPr>
            <w:tcW w:w="0" w:type="auto"/>
          </w:tcPr>
          <w:p w14:paraId="188C2749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...any other management information...</w:t>
            </w:r>
          </w:p>
        </w:tc>
        <w:tc>
          <w:tcPr>
            <w:tcW w:w="0" w:type="auto"/>
            <w:gridSpan w:val="2"/>
          </w:tcPr>
          <w:p w14:paraId="53CBD37D" w14:textId="24BC1DE6" w:rsidR="00061CAC" w:rsidRPr="0010548E" w:rsidRDefault="004607F7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D73FE" w:rsidRPr="0010548E" w14:paraId="5F136005" w14:textId="77777777" w:rsidTr="009768C2">
        <w:trPr>
          <w:cantSplit/>
        </w:trPr>
        <w:tc>
          <w:tcPr>
            <w:tcW w:w="0" w:type="auto"/>
          </w:tcPr>
          <w:p w14:paraId="5C6E2787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Super ordinates</w:t>
            </w:r>
          </w:p>
        </w:tc>
        <w:tc>
          <w:tcPr>
            <w:tcW w:w="0" w:type="auto"/>
            <w:gridSpan w:val="2"/>
          </w:tcPr>
          <w:p w14:paraId="08EF4AC0" w14:textId="50C9BA4B" w:rsidR="00061CAC" w:rsidRPr="0010548E" w:rsidRDefault="009D73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 Case #33</w:t>
            </w:r>
          </w:p>
        </w:tc>
      </w:tr>
      <w:tr w:rsidR="009D73FE" w:rsidRPr="0010548E" w14:paraId="0CB560B7" w14:textId="77777777" w:rsidTr="009768C2">
        <w:trPr>
          <w:cantSplit/>
        </w:trPr>
        <w:tc>
          <w:tcPr>
            <w:tcW w:w="0" w:type="auto"/>
          </w:tcPr>
          <w:p w14:paraId="05578978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Subordinates</w:t>
            </w:r>
          </w:p>
        </w:tc>
        <w:tc>
          <w:tcPr>
            <w:tcW w:w="0" w:type="auto"/>
            <w:gridSpan w:val="2"/>
          </w:tcPr>
          <w:p w14:paraId="0A41786B" w14:textId="28E1B832" w:rsidR="00061CAC" w:rsidRPr="0010548E" w:rsidRDefault="009D73FE" w:rsidP="009768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N/A</w:t>
            </w:r>
          </w:p>
        </w:tc>
      </w:tr>
      <w:tr w:rsidR="009D73FE" w:rsidRPr="0010548E" w14:paraId="11281ACC" w14:textId="77777777" w:rsidTr="009768C2">
        <w:trPr>
          <w:cantSplit/>
        </w:trPr>
        <w:tc>
          <w:tcPr>
            <w:tcW w:w="0" w:type="auto"/>
          </w:tcPr>
          <w:p w14:paraId="254BF6AB" w14:textId="77777777" w:rsidR="00061CAC" w:rsidRPr="0010548E" w:rsidRDefault="00061CAC" w:rsidP="009768C2">
            <w:pPr>
              <w:pStyle w:val="Heading2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0" w:type="auto"/>
            <w:gridSpan w:val="2"/>
          </w:tcPr>
          <w:p w14:paraId="6E42BBB6" w14:textId="77777777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Yosselin Velasco</w:t>
            </w:r>
          </w:p>
        </w:tc>
      </w:tr>
      <w:tr w:rsidR="009D73FE" w:rsidRPr="0010548E" w14:paraId="3EF3D850" w14:textId="77777777" w:rsidTr="009768C2">
        <w:trPr>
          <w:cantSplit/>
        </w:trPr>
        <w:tc>
          <w:tcPr>
            <w:tcW w:w="0" w:type="auto"/>
          </w:tcPr>
          <w:p w14:paraId="4A98CA51" w14:textId="77777777" w:rsidR="00061CAC" w:rsidRPr="0010548E" w:rsidRDefault="00061CAC" w:rsidP="009768C2">
            <w:pPr>
              <w:pStyle w:val="Heading3"/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t>Create date</w:t>
            </w:r>
          </w:p>
        </w:tc>
        <w:tc>
          <w:tcPr>
            <w:tcW w:w="0" w:type="auto"/>
            <w:gridSpan w:val="2"/>
          </w:tcPr>
          <w:p w14:paraId="629666D5" w14:textId="61F3275B" w:rsidR="00061CAC" w:rsidRPr="0010548E" w:rsidRDefault="00061CAC" w:rsidP="009768C2">
            <w:pPr>
              <w:rPr>
                <w:rFonts w:asciiTheme="minorHAnsi" w:hAnsiTheme="minorHAnsi" w:cstheme="minorHAnsi"/>
              </w:rPr>
            </w:pPr>
            <w:r w:rsidRPr="0010548E">
              <w:rPr>
                <w:rFonts w:asciiTheme="minorHAnsi" w:hAnsiTheme="minorHAnsi" w:cstheme="minorHAnsi"/>
              </w:rPr>
              <w:fldChar w:fldCharType="begin"/>
            </w:r>
            <w:r w:rsidRPr="0010548E">
              <w:rPr>
                <w:rFonts w:asciiTheme="minorHAnsi" w:hAnsiTheme="minorHAnsi" w:cstheme="minorHAnsi"/>
              </w:rPr>
              <w:instrText xml:space="preserve"> CREATEDATE \@ "MMMM d, yyyy" \* MERGEFORMAT </w:instrText>
            </w:r>
            <w:r w:rsidRPr="0010548E">
              <w:rPr>
                <w:rFonts w:asciiTheme="minorHAnsi" w:hAnsiTheme="minorHAnsi" w:cstheme="minorHAnsi"/>
              </w:rPr>
              <w:fldChar w:fldCharType="separate"/>
            </w:r>
            <w:r w:rsidRPr="0010548E">
              <w:rPr>
                <w:rFonts w:asciiTheme="minorHAnsi" w:hAnsiTheme="minorHAnsi" w:cstheme="minorHAnsi"/>
                <w:noProof/>
              </w:rPr>
              <w:t>June 1</w:t>
            </w:r>
            <w:r>
              <w:rPr>
                <w:rFonts w:asciiTheme="minorHAnsi" w:hAnsiTheme="minorHAnsi" w:cstheme="minorHAnsi"/>
                <w:noProof/>
              </w:rPr>
              <w:t>2</w:t>
            </w:r>
            <w:r w:rsidRPr="0010548E">
              <w:rPr>
                <w:rFonts w:asciiTheme="minorHAnsi" w:hAnsiTheme="minorHAnsi" w:cstheme="minorHAnsi"/>
                <w:noProof/>
              </w:rPr>
              <w:t>, 2019</w:t>
            </w:r>
            <w:r w:rsidRPr="0010548E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25187C83" w14:textId="77777777" w:rsidR="00061CAC" w:rsidRPr="0010548E" w:rsidRDefault="00061CAC">
      <w:pPr>
        <w:rPr>
          <w:rFonts w:asciiTheme="minorHAnsi" w:hAnsiTheme="minorHAnsi" w:cstheme="minorHAnsi"/>
        </w:rPr>
      </w:pPr>
    </w:p>
    <w:sectPr w:rsidR="00061CAC" w:rsidRPr="0010548E" w:rsidSect="00412F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paperSrc w:first="1" w:other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256A1" w14:textId="77777777" w:rsidR="00F17363" w:rsidRDefault="00F17363">
      <w:r>
        <w:separator/>
      </w:r>
    </w:p>
  </w:endnote>
  <w:endnote w:type="continuationSeparator" w:id="0">
    <w:p w14:paraId="16221B68" w14:textId="77777777" w:rsidR="00F17363" w:rsidRDefault="00F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F2192" w14:textId="77777777" w:rsidR="00330596" w:rsidRDefault="003305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8936A" w14:textId="77777777" w:rsidR="00330596" w:rsidRDefault="003305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21B28" w14:textId="77777777" w:rsidR="00330596" w:rsidRDefault="00330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251D2" w14:textId="77777777" w:rsidR="00F17363" w:rsidRDefault="00F17363">
      <w:r>
        <w:separator/>
      </w:r>
    </w:p>
  </w:footnote>
  <w:footnote w:type="continuationSeparator" w:id="0">
    <w:p w14:paraId="24A660E7" w14:textId="77777777" w:rsidR="00F17363" w:rsidRDefault="00F17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750A9" w14:textId="77777777" w:rsidR="00330596" w:rsidRDefault="003305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2ED25" w14:textId="77777777" w:rsidR="00330596" w:rsidRDefault="003305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A437A" w14:textId="77777777" w:rsidR="00330596" w:rsidRDefault="003305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4C"/>
    <w:rsid w:val="00007625"/>
    <w:rsid w:val="00013AF0"/>
    <w:rsid w:val="000147F5"/>
    <w:rsid w:val="00024C38"/>
    <w:rsid w:val="0002650E"/>
    <w:rsid w:val="00030234"/>
    <w:rsid w:val="00043A34"/>
    <w:rsid w:val="00061CAC"/>
    <w:rsid w:val="000744D4"/>
    <w:rsid w:val="00075E06"/>
    <w:rsid w:val="0007689E"/>
    <w:rsid w:val="00082E3C"/>
    <w:rsid w:val="000A0D78"/>
    <w:rsid w:val="000A6BA5"/>
    <w:rsid w:val="000A71EA"/>
    <w:rsid w:val="000B3457"/>
    <w:rsid w:val="000C596C"/>
    <w:rsid w:val="000D0F35"/>
    <w:rsid w:val="000E7E23"/>
    <w:rsid w:val="0010548E"/>
    <w:rsid w:val="00113B81"/>
    <w:rsid w:val="00115318"/>
    <w:rsid w:val="001229EF"/>
    <w:rsid w:val="00130B19"/>
    <w:rsid w:val="001344E3"/>
    <w:rsid w:val="00143569"/>
    <w:rsid w:val="0014582A"/>
    <w:rsid w:val="00146E3D"/>
    <w:rsid w:val="0016083E"/>
    <w:rsid w:val="00164F3F"/>
    <w:rsid w:val="0017507B"/>
    <w:rsid w:val="00177290"/>
    <w:rsid w:val="0018604C"/>
    <w:rsid w:val="001A63E6"/>
    <w:rsid w:val="001B0961"/>
    <w:rsid w:val="001F0569"/>
    <w:rsid w:val="001F19DA"/>
    <w:rsid w:val="001F763D"/>
    <w:rsid w:val="002257B6"/>
    <w:rsid w:val="00231CB5"/>
    <w:rsid w:val="00232CD2"/>
    <w:rsid w:val="00233F64"/>
    <w:rsid w:val="00244782"/>
    <w:rsid w:val="00271416"/>
    <w:rsid w:val="00287EFB"/>
    <w:rsid w:val="002A68B6"/>
    <w:rsid w:val="002A72A8"/>
    <w:rsid w:val="002B366C"/>
    <w:rsid w:val="002E3BCD"/>
    <w:rsid w:val="002E6035"/>
    <w:rsid w:val="0030483F"/>
    <w:rsid w:val="00304EFA"/>
    <w:rsid w:val="00314C4E"/>
    <w:rsid w:val="00317DFE"/>
    <w:rsid w:val="00323325"/>
    <w:rsid w:val="00330596"/>
    <w:rsid w:val="0034630E"/>
    <w:rsid w:val="00354F61"/>
    <w:rsid w:val="003851E2"/>
    <w:rsid w:val="0038577B"/>
    <w:rsid w:val="003924F6"/>
    <w:rsid w:val="003926BA"/>
    <w:rsid w:val="003A6FAF"/>
    <w:rsid w:val="003C3EE6"/>
    <w:rsid w:val="003E61B9"/>
    <w:rsid w:val="00412F9E"/>
    <w:rsid w:val="004149AA"/>
    <w:rsid w:val="00420C89"/>
    <w:rsid w:val="00422FDE"/>
    <w:rsid w:val="004238D0"/>
    <w:rsid w:val="00450395"/>
    <w:rsid w:val="004607F7"/>
    <w:rsid w:val="00464A8C"/>
    <w:rsid w:val="004748B2"/>
    <w:rsid w:val="0047586D"/>
    <w:rsid w:val="0048367C"/>
    <w:rsid w:val="00483A67"/>
    <w:rsid w:val="00495365"/>
    <w:rsid w:val="004A24FF"/>
    <w:rsid w:val="004A5C1F"/>
    <w:rsid w:val="004B49AF"/>
    <w:rsid w:val="004D1DCB"/>
    <w:rsid w:val="004D3C33"/>
    <w:rsid w:val="00504B54"/>
    <w:rsid w:val="00504DEF"/>
    <w:rsid w:val="00506FC7"/>
    <w:rsid w:val="005236AD"/>
    <w:rsid w:val="00555CCF"/>
    <w:rsid w:val="00572456"/>
    <w:rsid w:val="005833DB"/>
    <w:rsid w:val="005841C3"/>
    <w:rsid w:val="005B7ABD"/>
    <w:rsid w:val="005C39B2"/>
    <w:rsid w:val="005C4799"/>
    <w:rsid w:val="005C682E"/>
    <w:rsid w:val="005D1D9B"/>
    <w:rsid w:val="005E6556"/>
    <w:rsid w:val="005F3FC8"/>
    <w:rsid w:val="00620316"/>
    <w:rsid w:val="006224EA"/>
    <w:rsid w:val="0062328F"/>
    <w:rsid w:val="00636B1A"/>
    <w:rsid w:val="00645FA9"/>
    <w:rsid w:val="00650B4E"/>
    <w:rsid w:val="00656F07"/>
    <w:rsid w:val="00670A10"/>
    <w:rsid w:val="00675CC8"/>
    <w:rsid w:val="00676AB1"/>
    <w:rsid w:val="006864F7"/>
    <w:rsid w:val="006871ED"/>
    <w:rsid w:val="006C46EC"/>
    <w:rsid w:val="006E009A"/>
    <w:rsid w:val="006F2E4F"/>
    <w:rsid w:val="006F66E8"/>
    <w:rsid w:val="00705A67"/>
    <w:rsid w:val="00710C32"/>
    <w:rsid w:val="007121D3"/>
    <w:rsid w:val="00713464"/>
    <w:rsid w:val="00731138"/>
    <w:rsid w:val="0075110F"/>
    <w:rsid w:val="007644D0"/>
    <w:rsid w:val="00767419"/>
    <w:rsid w:val="007674B0"/>
    <w:rsid w:val="0077377A"/>
    <w:rsid w:val="0077407D"/>
    <w:rsid w:val="00796D5C"/>
    <w:rsid w:val="007A08BA"/>
    <w:rsid w:val="007A6584"/>
    <w:rsid w:val="007B2E38"/>
    <w:rsid w:val="007E6B6F"/>
    <w:rsid w:val="007F2589"/>
    <w:rsid w:val="00806F29"/>
    <w:rsid w:val="00812C79"/>
    <w:rsid w:val="00813DB2"/>
    <w:rsid w:val="00824419"/>
    <w:rsid w:val="00833E0E"/>
    <w:rsid w:val="00866E57"/>
    <w:rsid w:val="00870F42"/>
    <w:rsid w:val="00872ACA"/>
    <w:rsid w:val="00875A89"/>
    <w:rsid w:val="00875BA9"/>
    <w:rsid w:val="008B25F2"/>
    <w:rsid w:val="008B76F8"/>
    <w:rsid w:val="008C449C"/>
    <w:rsid w:val="008D7405"/>
    <w:rsid w:val="008E2FB9"/>
    <w:rsid w:val="008E5294"/>
    <w:rsid w:val="008F30AE"/>
    <w:rsid w:val="008F5DAA"/>
    <w:rsid w:val="0093392D"/>
    <w:rsid w:val="00934B1E"/>
    <w:rsid w:val="009526EA"/>
    <w:rsid w:val="00957078"/>
    <w:rsid w:val="0097081F"/>
    <w:rsid w:val="00977A10"/>
    <w:rsid w:val="009D73FE"/>
    <w:rsid w:val="009F0F27"/>
    <w:rsid w:val="009F7B93"/>
    <w:rsid w:val="00A03C56"/>
    <w:rsid w:val="00A0518E"/>
    <w:rsid w:val="00A105F7"/>
    <w:rsid w:val="00A16C4C"/>
    <w:rsid w:val="00A24A4B"/>
    <w:rsid w:val="00A25373"/>
    <w:rsid w:val="00A324F6"/>
    <w:rsid w:val="00A369C9"/>
    <w:rsid w:val="00A40149"/>
    <w:rsid w:val="00A42D40"/>
    <w:rsid w:val="00A77FC6"/>
    <w:rsid w:val="00AA2340"/>
    <w:rsid w:val="00AB272A"/>
    <w:rsid w:val="00AB3056"/>
    <w:rsid w:val="00AB3C28"/>
    <w:rsid w:val="00AB66F6"/>
    <w:rsid w:val="00AC30AC"/>
    <w:rsid w:val="00AC7293"/>
    <w:rsid w:val="00AD1739"/>
    <w:rsid w:val="00AF1336"/>
    <w:rsid w:val="00B07BB3"/>
    <w:rsid w:val="00B278F8"/>
    <w:rsid w:val="00B365BF"/>
    <w:rsid w:val="00B60F15"/>
    <w:rsid w:val="00B87B8E"/>
    <w:rsid w:val="00BA2533"/>
    <w:rsid w:val="00BA3275"/>
    <w:rsid w:val="00BA4F59"/>
    <w:rsid w:val="00BB033A"/>
    <w:rsid w:val="00BC3CA1"/>
    <w:rsid w:val="00BF6972"/>
    <w:rsid w:val="00BF6E13"/>
    <w:rsid w:val="00C01224"/>
    <w:rsid w:val="00C2003F"/>
    <w:rsid w:val="00C31B8D"/>
    <w:rsid w:val="00C32DEB"/>
    <w:rsid w:val="00C33A66"/>
    <w:rsid w:val="00C33D43"/>
    <w:rsid w:val="00C50F6E"/>
    <w:rsid w:val="00C512F9"/>
    <w:rsid w:val="00C77E65"/>
    <w:rsid w:val="00C9112A"/>
    <w:rsid w:val="00C92C50"/>
    <w:rsid w:val="00C96B66"/>
    <w:rsid w:val="00CA7A5E"/>
    <w:rsid w:val="00CB2C4C"/>
    <w:rsid w:val="00CD2CE9"/>
    <w:rsid w:val="00CF5732"/>
    <w:rsid w:val="00D07CE2"/>
    <w:rsid w:val="00D1110A"/>
    <w:rsid w:val="00D12CBC"/>
    <w:rsid w:val="00D15687"/>
    <w:rsid w:val="00D16344"/>
    <w:rsid w:val="00D32C58"/>
    <w:rsid w:val="00D333B0"/>
    <w:rsid w:val="00D35F75"/>
    <w:rsid w:val="00D557CE"/>
    <w:rsid w:val="00D95392"/>
    <w:rsid w:val="00D9630A"/>
    <w:rsid w:val="00DA231B"/>
    <w:rsid w:val="00DB0BB3"/>
    <w:rsid w:val="00DC53E4"/>
    <w:rsid w:val="00DD2A40"/>
    <w:rsid w:val="00DE0FE9"/>
    <w:rsid w:val="00DF6983"/>
    <w:rsid w:val="00E01F08"/>
    <w:rsid w:val="00E302A0"/>
    <w:rsid w:val="00E36633"/>
    <w:rsid w:val="00E431B4"/>
    <w:rsid w:val="00E716EA"/>
    <w:rsid w:val="00E87105"/>
    <w:rsid w:val="00E96EE6"/>
    <w:rsid w:val="00EC6A1D"/>
    <w:rsid w:val="00EC7409"/>
    <w:rsid w:val="00ED5949"/>
    <w:rsid w:val="00EE2CCC"/>
    <w:rsid w:val="00EE6FDE"/>
    <w:rsid w:val="00EF0585"/>
    <w:rsid w:val="00EF6C44"/>
    <w:rsid w:val="00F030F4"/>
    <w:rsid w:val="00F17363"/>
    <w:rsid w:val="00F2117B"/>
    <w:rsid w:val="00F23721"/>
    <w:rsid w:val="00F603B6"/>
    <w:rsid w:val="00F707AB"/>
    <w:rsid w:val="00F76119"/>
    <w:rsid w:val="00F90A03"/>
    <w:rsid w:val="00FD6B0A"/>
    <w:rsid w:val="00FF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930E65"/>
  <w15:chartTrackingRefBased/>
  <w15:docId w15:val="{D6BA4341-40E1-4FF5-8130-6D1BC33B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imes New Roman" w:hAnsi="Times New Roman" w:cs="Arial"/>
      <w:b/>
      <w:bCs/>
      <w:kern w:val="28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ascii="Times New Roman" w:hAnsi="Times New Roman"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Times New Roman" w:hAnsi="Times New Roman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Times New Roman" w:hAnsi="Times New Roman"/>
      <w:b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5400"/>
        <w:tab w:val="right" w:pos="10800"/>
      </w:tabs>
    </w:pPr>
    <w:rPr>
      <w:i/>
    </w:rPr>
  </w:style>
  <w:style w:type="paragraph" w:styleId="Footer">
    <w:name w:val="footer"/>
    <w:basedOn w:val="Normal"/>
    <w:semiHidden/>
    <w:pPr>
      <w:tabs>
        <w:tab w:val="center" w:pos="5400"/>
        <w:tab w:val="right" w:pos="10800"/>
      </w:tabs>
    </w:pPr>
    <w:rPr>
      <w:i/>
    </w:rPr>
  </w:style>
  <w:style w:type="paragraph" w:customStyle="1" w:styleId="Body">
    <w:name w:val="Body"/>
    <w:basedOn w:val="Normal"/>
    <w:pPr>
      <w:spacing w:line="480" w:lineRule="atLeast"/>
      <w:ind w:firstLine="720"/>
    </w:pPr>
  </w:style>
  <w:style w:type="paragraph" w:styleId="Signature">
    <w:name w:val="Signature"/>
    <w:basedOn w:val="Normal"/>
    <w:semiHidden/>
    <w:pPr>
      <w:keepNext/>
      <w:keepLines/>
      <w:ind w:left="4320"/>
    </w:pPr>
  </w:style>
  <w:style w:type="character" w:customStyle="1" w:styleId="Heading1Char">
    <w:name w:val="Heading 1 Char"/>
    <w:basedOn w:val="DefaultParagraphFont"/>
    <w:link w:val="Heading1"/>
    <w:rsid w:val="00DE0FE9"/>
    <w:rPr>
      <w:rFonts w:cs="Arial"/>
      <w:b/>
      <w:bCs/>
      <w:kern w:val="28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DE0FE9"/>
    <w:rPr>
      <w:rFonts w:cs="Arial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DE0FE9"/>
    <w:rPr>
      <w:rFonts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DE0FE9"/>
    <w:rPr>
      <w:b/>
      <w:bCs/>
      <w:i/>
      <w:szCs w:val="28"/>
    </w:rPr>
  </w:style>
  <w:style w:type="paragraph" w:styleId="ListParagraph">
    <w:name w:val="List Paragraph"/>
    <w:basedOn w:val="Normal"/>
    <w:uiPriority w:val="34"/>
    <w:qFormat/>
    <w:rsid w:val="00FF5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sselin\Downloads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441</TotalTime>
  <Pages>14</Pages>
  <Words>2299</Words>
  <Characters>13110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Washington</Company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Yosselin</dc:creator>
  <cp:keywords/>
  <dc:description/>
  <cp:lastModifiedBy>Yosselin Velasco</cp:lastModifiedBy>
  <cp:revision>238</cp:revision>
  <dcterms:created xsi:type="dcterms:W3CDTF">2019-06-11T22:48:00Z</dcterms:created>
  <dcterms:modified xsi:type="dcterms:W3CDTF">2019-06-13T06:42:00Z</dcterms:modified>
</cp:coreProperties>
</file>